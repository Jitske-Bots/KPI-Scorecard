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tblpY="37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3"/>
        <w:gridCol w:w="8581"/>
        <w:gridCol w:w="275"/>
      </w:tblGrid>
      <w:tr w:rsidR="00A51373" w:rsidRPr="00B140EE" w14:paraId="7CAC74B9" w14:textId="77777777" w:rsidTr="00AF6B4E">
        <w:trPr>
          <w:trHeight w:val="639"/>
        </w:trPr>
        <w:tc>
          <w:tcPr>
            <w:tcW w:w="9129" w:type="dxa"/>
            <w:gridSpan w:val="3"/>
            <w:tcBorders>
              <w:top w:val="nil"/>
              <w:left w:val="nil"/>
              <w:bottom w:val="nil"/>
              <w:right w:val="nil"/>
            </w:tcBorders>
          </w:tcPr>
          <w:p w14:paraId="326D0C04" w14:textId="31D68203" w:rsidR="00A51373" w:rsidRPr="00B140EE" w:rsidRDefault="00A51373" w:rsidP="00AF6B4E">
            <w:pPr>
              <w:pStyle w:val="Titel"/>
              <w:framePr w:hSpace="0" w:wrap="auto" w:vAnchor="margin" w:yAlign="inline"/>
              <w:rPr>
                <w:rFonts w:cs="Calibri"/>
              </w:rPr>
            </w:pPr>
            <w:r w:rsidRPr="00B140EE">
              <w:rPr>
                <w:rFonts w:cs="Calibri"/>
              </w:rPr>
              <w:fldChar w:fldCharType="begin"/>
            </w:r>
            <w:r w:rsidRPr="00B140EE">
              <w:rPr>
                <w:rFonts w:cs="Calibri"/>
              </w:rPr>
              <w:instrText xml:space="preserve"> DOCPROPERTY "Project"  \* MERGEFORMAT </w:instrText>
            </w:r>
            <w:r w:rsidRPr="00B140EE">
              <w:rPr>
                <w:rFonts w:cs="Calibri"/>
              </w:rPr>
              <w:fldChar w:fldCharType="separate"/>
            </w:r>
            <w:r w:rsidRPr="00B140EE">
              <w:rPr>
                <w:rFonts w:cs="Calibri"/>
              </w:rPr>
              <w:t>&lt;</w:t>
            </w:r>
            <w:r w:rsidR="0079106D">
              <w:rPr>
                <w:rFonts w:cs="Calibri"/>
              </w:rPr>
              <w:t>KPI Scorecard</w:t>
            </w:r>
            <w:r w:rsidRPr="00B140EE">
              <w:rPr>
                <w:rFonts w:cs="Calibri"/>
              </w:rPr>
              <w:t>&gt;</w:t>
            </w:r>
            <w:r w:rsidRPr="00B140EE">
              <w:rPr>
                <w:rFonts w:cs="Calibri"/>
              </w:rPr>
              <w:fldChar w:fldCharType="end"/>
            </w:r>
          </w:p>
          <w:p w14:paraId="1C72D6F0" w14:textId="77777777" w:rsidR="00A51373" w:rsidRPr="00B140EE" w:rsidRDefault="0037623C" w:rsidP="00AF6B4E">
            <w:pPr>
              <w:pStyle w:val="Ondertitel"/>
              <w:rPr>
                <w:rFonts w:cs="Calibri"/>
                <w:b/>
              </w:rPr>
            </w:pPr>
            <w:r w:rsidRPr="00B140EE">
              <w:rPr>
                <w:rFonts w:cs="Calibri"/>
                <w:b/>
              </w:rPr>
              <w:t>P</w:t>
            </w:r>
            <w:r w:rsidR="00BE1C7F" w:rsidRPr="00B140EE">
              <w:rPr>
                <w:rFonts w:cs="Calibri"/>
                <w:b/>
              </w:rPr>
              <w:t>roject Initiatie Document</w:t>
            </w:r>
          </w:p>
        </w:tc>
      </w:tr>
      <w:tr w:rsidR="00A51373" w:rsidRPr="00B140EE" w14:paraId="3AE2E3A8" w14:textId="77777777" w:rsidTr="00AF6B4E">
        <w:trPr>
          <w:trHeight w:val="84"/>
        </w:trPr>
        <w:tc>
          <w:tcPr>
            <w:tcW w:w="273" w:type="dxa"/>
            <w:tcBorders>
              <w:top w:val="nil"/>
              <w:left w:val="nil"/>
              <w:bottom w:val="nil"/>
              <w:right w:val="nil"/>
            </w:tcBorders>
          </w:tcPr>
          <w:p w14:paraId="7F06DE9B" w14:textId="77777777" w:rsidR="00A51373" w:rsidRPr="00B140EE" w:rsidRDefault="00A51373" w:rsidP="00AF6B4E">
            <w:pPr>
              <w:pStyle w:val="Koptekst"/>
              <w:rPr>
                <w:rFonts w:cs="Calibri"/>
              </w:rPr>
            </w:pPr>
          </w:p>
        </w:tc>
        <w:tc>
          <w:tcPr>
            <w:tcW w:w="8581" w:type="dxa"/>
            <w:tcBorders>
              <w:top w:val="nil"/>
              <w:left w:val="nil"/>
              <w:bottom w:val="nil"/>
              <w:right w:val="nil"/>
            </w:tcBorders>
          </w:tcPr>
          <w:p w14:paraId="4596D4D2" w14:textId="77777777" w:rsidR="00A51373" w:rsidRPr="00B140EE" w:rsidRDefault="00A51373" w:rsidP="00AF6B4E">
            <w:pPr>
              <w:pStyle w:val="Logotag"/>
              <w:jc w:val="left"/>
              <w:rPr>
                <w:rFonts w:ascii="Calibri" w:hAnsi="Calibri" w:cs="Calibri"/>
              </w:rPr>
            </w:pPr>
          </w:p>
        </w:tc>
        <w:tc>
          <w:tcPr>
            <w:tcW w:w="275" w:type="dxa"/>
            <w:tcBorders>
              <w:top w:val="nil"/>
              <w:left w:val="nil"/>
              <w:bottom w:val="nil"/>
              <w:right w:val="nil"/>
            </w:tcBorders>
          </w:tcPr>
          <w:p w14:paraId="466F6783" w14:textId="77777777" w:rsidR="00A51373" w:rsidRPr="00B140EE" w:rsidRDefault="00A51373" w:rsidP="00AF6B4E">
            <w:pPr>
              <w:pStyle w:val="Koptekst"/>
              <w:jc w:val="right"/>
              <w:rPr>
                <w:rFonts w:cs="Calibri"/>
                <w:b/>
                <w:bCs/>
              </w:rPr>
            </w:pPr>
          </w:p>
        </w:tc>
      </w:tr>
      <w:tr w:rsidR="00A51373" w:rsidRPr="00B140EE" w14:paraId="5DC98FD9" w14:textId="77777777" w:rsidTr="00AF6B4E">
        <w:trPr>
          <w:trHeight w:val="683"/>
        </w:trPr>
        <w:tc>
          <w:tcPr>
            <w:tcW w:w="273" w:type="dxa"/>
            <w:tcBorders>
              <w:top w:val="nil"/>
              <w:left w:val="nil"/>
              <w:bottom w:val="nil"/>
              <w:right w:val="nil"/>
            </w:tcBorders>
          </w:tcPr>
          <w:p w14:paraId="2D44806B" w14:textId="77777777" w:rsidR="00A51373" w:rsidRPr="00B140EE" w:rsidRDefault="00A51373" w:rsidP="00AF6B4E">
            <w:pPr>
              <w:pStyle w:val="Koptekst"/>
              <w:rPr>
                <w:rFonts w:cs="Calibri"/>
              </w:rPr>
            </w:pPr>
          </w:p>
        </w:tc>
        <w:tc>
          <w:tcPr>
            <w:tcW w:w="8581" w:type="dxa"/>
            <w:tcBorders>
              <w:top w:val="nil"/>
              <w:left w:val="nil"/>
              <w:bottom w:val="nil"/>
              <w:right w:val="nil"/>
            </w:tcBorders>
          </w:tcPr>
          <w:p w14:paraId="37FF614A" w14:textId="77777777" w:rsidR="00A51373" w:rsidRPr="00B140EE" w:rsidRDefault="00A51373" w:rsidP="00AF6B4E">
            <w:pPr>
              <w:pStyle w:val="Logotag"/>
              <w:rPr>
                <w:rFonts w:ascii="Calibri" w:hAnsi="Calibri" w:cs="Calibri"/>
              </w:rPr>
            </w:pPr>
          </w:p>
        </w:tc>
        <w:tc>
          <w:tcPr>
            <w:tcW w:w="275" w:type="dxa"/>
            <w:tcBorders>
              <w:top w:val="nil"/>
              <w:left w:val="nil"/>
              <w:bottom w:val="nil"/>
              <w:right w:val="nil"/>
            </w:tcBorders>
          </w:tcPr>
          <w:p w14:paraId="5B44143F" w14:textId="77777777" w:rsidR="00A51373" w:rsidRPr="00B140EE" w:rsidRDefault="00A51373" w:rsidP="00AF6B4E">
            <w:pPr>
              <w:pStyle w:val="Koptekst"/>
              <w:jc w:val="right"/>
              <w:rPr>
                <w:rFonts w:cs="Calibri"/>
                <w:b/>
                <w:bCs/>
              </w:rPr>
            </w:pPr>
          </w:p>
        </w:tc>
      </w:tr>
    </w:tbl>
    <w:p w14:paraId="18A0654E" w14:textId="77777777" w:rsidR="00A51373" w:rsidRPr="00B140EE" w:rsidRDefault="007E2650">
      <w:pPr>
        <w:rPr>
          <w:rFonts w:cs="Calibri"/>
        </w:rPr>
        <w:sectPr w:rsidR="00A51373" w:rsidRPr="00B140EE">
          <w:footerReference w:type="default" r:id="rId12"/>
          <w:pgSz w:w="11906" w:h="16838"/>
          <w:pgMar w:top="1418" w:right="1418" w:bottom="3970" w:left="1418" w:header="284" w:footer="1418" w:gutter="0"/>
          <w:pgNumType w:start="1"/>
          <w:cols w:space="708"/>
        </w:sectPr>
      </w:pPr>
      <w:r>
        <w:rPr>
          <w:noProof/>
        </w:rPr>
        <w:pict w14:anchorId="0DA95E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2" type="#_x0000_t75" style="position:absolute;margin-left:322.1pt;margin-top:605.15pt;width:170pt;height:85pt;z-index:3;mso-position-horizontal-relative:text;mso-position-vertical-relative:text">
            <v:imagedata r:id="rId13" o:title="29-FON-NL_CARD PAARS WIT-RGB"/>
          </v:shape>
        </w:pict>
      </w:r>
    </w:p>
    <w:p w14:paraId="5C5B2345" w14:textId="77777777" w:rsidR="00A51373" w:rsidRPr="00B140EE" w:rsidRDefault="00A51373">
      <w:pPr>
        <w:pStyle w:val="Kop1A"/>
        <w:rPr>
          <w:rFonts w:ascii="Calibri" w:hAnsi="Calibri" w:cs="Calibri"/>
        </w:rPr>
      </w:pPr>
      <w:bookmarkStart w:id="0" w:name="_Toc34760492"/>
      <w:r w:rsidRPr="00B140EE">
        <w:rPr>
          <w:rFonts w:ascii="Calibri" w:hAnsi="Calibri" w:cs="Calibri"/>
        </w:rPr>
        <w:lastRenderedPageBreak/>
        <w:t>Documenthistorie</w:t>
      </w:r>
      <w:bookmarkEnd w:id="0"/>
    </w:p>
    <w:p w14:paraId="2F650847" w14:textId="77777777" w:rsidR="004B79B1" w:rsidRPr="00B140EE" w:rsidRDefault="004B79B1" w:rsidP="004B79B1">
      <w:pPr>
        <w:rPr>
          <w:rFonts w:cs="Calibri"/>
          <w:b/>
        </w:rPr>
      </w:pPr>
      <w:r w:rsidRPr="00B140EE">
        <w:rPr>
          <w:rFonts w:cs="Calibri"/>
          <w:b/>
        </w:rPr>
        <w:t>Revisies</w:t>
      </w:r>
    </w:p>
    <w:p w14:paraId="51FB4915" w14:textId="38C1CB42" w:rsidR="004B79B1" w:rsidRPr="00B140EE" w:rsidRDefault="004B79B1" w:rsidP="004B79B1">
      <w:pPr>
        <w:pStyle w:val="Plattetekst"/>
        <w:rPr>
          <w:rFonts w:cs="Calibri"/>
          <w:highlight w:val="yellow"/>
          <w:lang w:val="nl-NL"/>
        </w:rPr>
      </w:pPr>
    </w:p>
    <w:tbl>
      <w:tblPr>
        <w:tblW w:w="0" w:type="auto"/>
        <w:tblBorders>
          <w:top w:val="single" w:sz="4" w:space="0" w:color="4F81BD"/>
          <w:left w:val="single" w:sz="4" w:space="0" w:color="4F81BD"/>
          <w:bottom w:val="single" w:sz="4" w:space="0" w:color="4F81BD"/>
          <w:right w:val="single" w:sz="4" w:space="0" w:color="4F81BD"/>
        </w:tblBorders>
        <w:tblLook w:val="04A0" w:firstRow="1" w:lastRow="0" w:firstColumn="1" w:lastColumn="0" w:noHBand="0" w:noVBand="1"/>
      </w:tblPr>
      <w:tblGrid>
        <w:gridCol w:w="1050"/>
        <w:gridCol w:w="1341"/>
        <w:gridCol w:w="2782"/>
        <w:gridCol w:w="2694"/>
        <w:gridCol w:w="1343"/>
      </w:tblGrid>
      <w:tr w:rsidR="004B79B1" w:rsidRPr="00B140EE" w14:paraId="57A670A0" w14:textId="77777777" w:rsidTr="00B140EE">
        <w:tc>
          <w:tcPr>
            <w:tcW w:w="1050" w:type="dxa"/>
            <w:tcBorders>
              <w:bottom w:val="nil"/>
              <w:right w:val="nil"/>
            </w:tcBorders>
            <w:shd w:val="clear" w:color="auto" w:fill="4F81BD"/>
            <w:hideMark/>
          </w:tcPr>
          <w:p w14:paraId="302F9ACC" w14:textId="77777777" w:rsidR="004B79B1" w:rsidRPr="00B140EE" w:rsidRDefault="004B79B1" w:rsidP="00B140EE">
            <w:pPr>
              <w:rPr>
                <w:rFonts w:eastAsia="SimSun" w:cs="Calibri"/>
                <w:color w:val="FFFFFF"/>
                <w:szCs w:val="22"/>
                <w:lang w:eastAsia="en-US"/>
              </w:rPr>
            </w:pPr>
            <w:r w:rsidRPr="00B140EE">
              <w:rPr>
                <w:rFonts w:eastAsia="SimSun" w:cs="Calibri"/>
                <w:b/>
                <w:bCs/>
                <w:color w:val="FFFFFF"/>
                <w:szCs w:val="22"/>
                <w:lang w:eastAsia="en-US"/>
              </w:rPr>
              <w:t>Versie</w:t>
            </w:r>
          </w:p>
        </w:tc>
        <w:tc>
          <w:tcPr>
            <w:tcW w:w="1341" w:type="dxa"/>
            <w:shd w:val="clear" w:color="auto" w:fill="4F81BD"/>
            <w:hideMark/>
          </w:tcPr>
          <w:p w14:paraId="2D525ABA" w14:textId="77777777" w:rsidR="004B79B1" w:rsidRPr="00B140EE" w:rsidRDefault="004B79B1" w:rsidP="00B140EE">
            <w:pPr>
              <w:rPr>
                <w:rFonts w:eastAsia="SimSun" w:cs="Calibri"/>
                <w:color w:val="FFFFFF"/>
                <w:szCs w:val="22"/>
                <w:lang w:eastAsia="en-US"/>
              </w:rPr>
            </w:pPr>
            <w:r w:rsidRPr="00B140EE">
              <w:rPr>
                <w:rFonts w:eastAsia="SimSun" w:cs="Calibri"/>
                <w:b/>
                <w:bCs/>
                <w:color w:val="FFFFFF"/>
                <w:szCs w:val="22"/>
                <w:lang w:eastAsia="en-US"/>
              </w:rPr>
              <w:t>Status</w:t>
            </w:r>
          </w:p>
        </w:tc>
        <w:tc>
          <w:tcPr>
            <w:tcW w:w="2782" w:type="dxa"/>
            <w:shd w:val="clear" w:color="auto" w:fill="4F81BD"/>
            <w:hideMark/>
          </w:tcPr>
          <w:p w14:paraId="4B6F6A83" w14:textId="77777777" w:rsidR="004B79B1" w:rsidRPr="00B140EE" w:rsidRDefault="004B79B1" w:rsidP="00B140EE">
            <w:pPr>
              <w:rPr>
                <w:rFonts w:eastAsia="SimSun" w:cs="Calibri"/>
                <w:color w:val="FFFFFF"/>
                <w:szCs w:val="22"/>
                <w:lang w:eastAsia="en-US"/>
              </w:rPr>
            </w:pPr>
            <w:r w:rsidRPr="00B140EE">
              <w:rPr>
                <w:rFonts w:eastAsia="SimSun" w:cs="Calibri"/>
                <w:b/>
                <w:bCs/>
                <w:color w:val="FFFFFF"/>
                <w:szCs w:val="22"/>
                <w:lang w:eastAsia="en-US"/>
              </w:rPr>
              <w:t>Datum</w:t>
            </w:r>
          </w:p>
        </w:tc>
        <w:tc>
          <w:tcPr>
            <w:tcW w:w="4037" w:type="dxa"/>
            <w:gridSpan w:val="2"/>
            <w:shd w:val="clear" w:color="auto" w:fill="4F81BD"/>
            <w:hideMark/>
          </w:tcPr>
          <w:p w14:paraId="0C55EE5F" w14:textId="77777777" w:rsidR="004B79B1" w:rsidRPr="00B140EE" w:rsidRDefault="004B79B1" w:rsidP="00B140EE">
            <w:pPr>
              <w:rPr>
                <w:rFonts w:eastAsia="SimSun" w:cs="Calibri"/>
                <w:color w:val="FFFFFF"/>
                <w:szCs w:val="22"/>
                <w:lang w:eastAsia="en-US"/>
              </w:rPr>
            </w:pPr>
            <w:r w:rsidRPr="00B140EE">
              <w:rPr>
                <w:rFonts w:eastAsia="SimSun" w:cs="Calibri"/>
                <w:b/>
                <w:bCs/>
                <w:color w:val="FFFFFF"/>
                <w:szCs w:val="22"/>
                <w:lang w:eastAsia="en-US"/>
              </w:rPr>
              <w:t>Wijzigingen</w:t>
            </w:r>
          </w:p>
        </w:tc>
      </w:tr>
      <w:tr w:rsidR="004B79B1" w:rsidRPr="00B140EE" w14:paraId="4BE423E3" w14:textId="77777777" w:rsidTr="00B140EE">
        <w:tc>
          <w:tcPr>
            <w:tcW w:w="1050" w:type="dxa"/>
            <w:tcBorders>
              <w:top w:val="single" w:sz="4" w:space="0" w:color="4F81BD"/>
              <w:bottom w:val="single" w:sz="4" w:space="0" w:color="4F81BD"/>
              <w:right w:val="nil"/>
            </w:tcBorders>
            <w:shd w:val="clear" w:color="auto" w:fill="FFFFFF"/>
          </w:tcPr>
          <w:p w14:paraId="273B9A38" w14:textId="071CB325" w:rsidR="004B79B1" w:rsidRPr="00B140EE" w:rsidRDefault="00097480" w:rsidP="00B140EE">
            <w:pPr>
              <w:rPr>
                <w:rFonts w:eastAsia="SimSun" w:cs="Calibri"/>
                <w:b/>
                <w:bCs/>
                <w:szCs w:val="22"/>
                <w:lang w:eastAsia="en-US"/>
              </w:rPr>
            </w:pPr>
            <w:r>
              <w:rPr>
                <w:rFonts w:eastAsia="SimSun" w:cs="Calibri"/>
                <w:b/>
                <w:bCs/>
                <w:szCs w:val="22"/>
                <w:lang w:eastAsia="en-US"/>
              </w:rPr>
              <w:t>0.1</w:t>
            </w:r>
          </w:p>
        </w:tc>
        <w:tc>
          <w:tcPr>
            <w:tcW w:w="1341" w:type="dxa"/>
            <w:tcBorders>
              <w:top w:val="single" w:sz="4" w:space="0" w:color="4F81BD"/>
              <w:bottom w:val="single" w:sz="4" w:space="0" w:color="4F81BD"/>
            </w:tcBorders>
            <w:shd w:val="clear" w:color="auto" w:fill="auto"/>
          </w:tcPr>
          <w:p w14:paraId="349825FE" w14:textId="50BA673B" w:rsidR="004B79B1" w:rsidRPr="00B140EE" w:rsidRDefault="00963C25" w:rsidP="00B140EE">
            <w:pPr>
              <w:rPr>
                <w:rFonts w:eastAsia="SimSun" w:cs="Calibri"/>
                <w:szCs w:val="22"/>
                <w:lang w:eastAsia="en-US"/>
              </w:rPr>
            </w:pPr>
            <w:r>
              <w:rPr>
                <w:rFonts w:eastAsia="SimSun" w:cs="Calibri"/>
                <w:szCs w:val="22"/>
                <w:lang w:eastAsia="en-US"/>
              </w:rPr>
              <w:t>Concept</w:t>
            </w:r>
          </w:p>
        </w:tc>
        <w:tc>
          <w:tcPr>
            <w:tcW w:w="2782" w:type="dxa"/>
            <w:tcBorders>
              <w:top w:val="single" w:sz="4" w:space="0" w:color="4F81BD"/>
              <w:bottom w:val="single" w:sz="4" w:space="0" w:color="4F81BD"/>
            </w:tcBorders>
            <w:shd w:val="clear" w:color="auto" w:fill="auto"/>
          </w:tcPr>
          <w:p w14:paraId="4BF65E55" w14:textId="75870CEB" w:rsidR="004B79B1" w:rsidRPr="00B140EE" w:rsidRDefault="00D74609" w:rsidP="00B140EE">
            <w:pPr>
              <w:rPr>
                <w:rFonts w:eastAsia="SimSun" w:cs="Calibri"/>
                <w:szCs w:val="22"/>
                <w:lang w:eastAsia="en-US"/>
              </w:rPr>
            </w:pPr>
            <w:r>
              <w:rPr>
                <w:rFonts w:eastAsia="SimSun" w:cs="Calibri"/>
                <w:szCs w:val="22"/>
                <w:lang w:eastAsia="en-US"/>
              </w:rPr>
              <w:t>20</w:t>
            </w:r>
            <w:r w:rsidR="00963C25">
              <w:rPr>
                <w:rFonts w:eastAsia="SimSun" w:cs="Calibri"/>
                <w:szCs w:val="22"/>
                <w:lang w:eastAsia="en-US"/>
              </w:rPr>
              <w:t>-0</w:t>
            </w:r>
            <w:r>
              <w:rPr>
                <w:rFonts w:eastAsia="SimSun" w:cs="Calibri"/>
                <w:szCs w:val="22"/>
                <w:lang w:eastAsia="en-US"/>
              </w:rPr>
              <w:t>3</w:t>
            </w:r>
            <w:r w:rsidR="00963C25">
              <w:rPr>
                <w:rFonts w:eastAsia="SimSun" w:cs="Calibri"/>
                <w:szCs w:val="22"/>
                <w:lang w:eastAsia="en-US"/>
              </w:rPr>
              <w:t>-2022</w:t>
            </w:r>
          </w:p>
        </w:tc>
        <w:tc>
          <w:tcPr>
            <w:tcW w:w="2694" w:type="dxa"/>
            <w:tcBorders>
              <w:top w:val="single" w:sz="4" w:space="0" w:color="4F81BD"/>
              <w:bottom w:val="single" w:sz="4" w:space="0" w:color="4F81BD"/>
            </w:tcBorders>
            <w:shd w:val="clear" w:color="auto" w:fill="auto"/>
          </w:tcPr>
          <w:p w14:paraId="458DD3A5" w14:textId="5017B684" w:rsidR="004B79B1" w:rsidRPr="00B140EE" w:rsidRDefault="00963C25" w:rsidP="00B140EE">
            <w:pPr>
              <w:rPr>
                <w:rFonts w:eastAsia="SimSun" w:cs="Calibri"/>
                <w:szCs w:val="22"/>
                <w:lang w:eastAsia="en-US"/>
              </w:rPr>
            </w:pPr>
            <w:r>
              <w:rPr>
                <w:rFonts w:eastAsia="SimSun" w:cs="Calibri"/>
                <w:szCs w:val="22"/>
                <w:lang w:eastAsia="en-US"/>
              </w:rPr>
              <w:t>1</w:t>
            </w:r>
            <w:r w:rsidRPr="00963C25">
              <w:rPr>
                <w:rFonts w:eastAsia="SimSun" w:cs="Calibri"/>
                <w:szCs w:val="22"/>
                <w:vertAlign w:val="superscript"/>
                <w:lang w:eastAsia="en-US"/>
              </w:rPr>
              <w:t>e</w:t>
            </w:r>
            <w:r>
              <w:rPr>
                <w:rFonts w:eastAsia="SimSun" w:cs="Calibri"/>
                <w:szCs w:val="22"/>
                <w:lang w:eastAsia="en-US"/>
              </w:rPr>
              <w:t xml:space="preserve"> opzet projectplan</w:t>
            </w:r>
          </w:p>
        </w:tc>
        <w:tc>
          <w:tcPr>
            <w:tcW w:w="1343" w:type="dxa"/>
            <w:tcBorders>
              <w:top w:val="single" w:sz="4" w:space="0" w:color="4F81BD"/>
              <w:bottom w:val="single" w:sz="4" w:space="0" w:color="4F81BD"/>
            </w:tcBorders>
            <w:shd w:val="clear" w:color="auto" w:fill="auto"/>
          </w:tcPr>
          <w:p w14:paraId="6CFD48F1" w14:textId="77777777" w:rsidR="004B79B1" w:rsidRPr="00B140EE" w:rsidRDefault="004B79B1" w:rsidP="00B140EE">
            <w:pPr>
              <w:rPr>
                <w:rFonts w:eastAsia="SimSun" w:cs="Calibri"/>
                <w:szCs w:val="22"/>
                <w:lang w:eastAsia="en-US"/>
              </w:rPr>
            </w:pPr>
          </w:p>
        </w:tc>
      </w:tr>
      <w:tr w:rsidR="004B79B1" w:rsidRPr="00B140EE" w14:paraId="5F2AFA56" w14:textId="77777777" w:rsidTr="00B140EE">
        <w:tc>
          <w:tcPr>
            <w:tcW w:w="1050" w:type="dxa"/>
            <w:tcBorders>
              <w:right w:val="nil"/>
            </w:tcBorders>
            <w:shd w:val="clear" w:color="auto" w:fill="FFFFFF"/>
          </w:tcPr>
          <w:p w14:paraId="0A418952" w14:textId="77777777" w:rsidR="004B79B1" w:rsidRPr="00B140EE" w:rsidRDefault="004B79B1" w:rsidP="00B140EE">
            <w:pPr>
              <w:rPr>
                <w:rFonts w:eastAsia="SimSun" w:cs="Calibri"/>
                <w:b/>
                <w:bCs/>
                <w:szCs w:val="22"/>
                <w:lang w:eastAsia="en-US"/>
              </w:rPr>
            </w:pPr>
          </w:p>
        </w:tc>
        <w:tc>
          <w:tcPr>
            <w:tcW w:w="1341" w:type="dxa"/>
            <w:shd w:val="clear" w:color="auto" w:fill="auto"/>
          </w:tcPr>
          <w:p w14:paraId="0F3DB7B4" w14:textId="77777777" w:rsidR="004B79B1" w:rsidRPr="00B140EE" w:rsidRDefault="004B79B1" w:rsidP="00B140EE">
            <w:pPr>
              <w:rPr>
                <w:rFonts w:eastAsia="SimSun" w:cs="Calibri"/>
                <w:szCs w:val="22"/>
                <w:lang w:eastAsia="en-US"/>
              </w:rPr>
            </w:pPr>
          </w:p>
        </w:tc>
        <w:tc>
          <w:tcPr>
            <w:tcW w:w="2782" w:type="dxa"/>
            <w:shd w:val="clear" w:color="auto" w:fill="auto"/>
          </w:tcPr>
          <w:p w14:paraId="4DBD2E9C" w14:textId="77777777" w:rsidR="004B79B1" w:rsidRPr="00B140EE" w:rsidRDefault="004B79B1" w:rsidP="00B140EE">
            <w:pPr>
              <w:rPr>
                <w:rFonts w:eastAsia="SimSun" w:cs="Calibri"/>
                <w:szCs w:val="22"/>
                <w:lang w:eastAsia="en-US"/>
              </w:rPr>
            </w:pPr>
          </w:p>
        </w:tc>
        <w:tc>
          <w:tcPr>
            <w:tcW w:w="4037" w:type="dxa"/>
            <w:gridSpan w:val="2"/>
            <w:shd w:val="clear" w:color="auto" w:fill="auto"/>
          </w:tcPr>
          <w:p w14:paraId="6DB1F5AE" w14:textId="77777777" w:rsidR="004B79B1" w:rsidRPr="00B140EE" w:rsidRDefault="004B79B1" w:rsidP="00B140EE">
            <w:pPr>
              <w:rPr>
                <w:rFonts w:eastAsia="SimSun" w:cs="Calibri"/>
                <w:szCs w:val="22"/>
                <w:lang w:eastAsia="en-US"/>
              </w:rPr>
            </w:pPr>
          </w:p>
        </w:tc>
      </w:tr>
      <w:tr w:rsidR="004B79B1" w:rsidRPr="00B140EE" w14:paraId="00E59712" w14:textId="77777777" w:rsidTr="00B140EE">
        <w:tc>
          <w:tcPr>
            <w:tcW w:w="1050" w:type="dxa"/>
            <w:tcBorders>
              <w:top w:val="single" w:sz="4" w:space="0" w:color="4F81BD"/>
              <w:bottom w:val="single" w:sz="4" w:space="0" w:color="4F81BD"/>
              <w:right w:val="nil"/>
            </w:tcBorders>
            <w:shd w:val="clear" w:color="auto" w:fill="FFFFFF"/>
          </w:tcPr>
          <w:p w14:paraId="0ED2A543" w14:textId="77777777" w:rsidR="004B79B1" w:rsidRPr="00B140EE" w:rsidRDefault="004B79B1" w:rsidP="00B140EE">
            <w:pPr>
              <w:rPr>
                <w:rFonts w:eastAsia="SimSun" w:cs="Calibri"/>
                <w:b/>
                <w:bCs/>
                <w:szCs w:val="22"/>
                <w:lang w:eastAsia="en-US"/>
              </w:rPr>
            </w:pPr>
          </w:p>
        </w:tc>
        <w:tc>
          <w:tcPr>
            <w:tcW w:w="1341" w:type="dxa"/>
            <w:tcBorders>
              <w:top w:val="single" w:sz="4" w:space="0" w:color="4F81BD"/>
              <w:bottom w:val="single" w:sz="4" w:space="0" w:color="4F81BD"/>
            </w:tcBorders>
            <w:shd w:val="clear" w:color="auto" w:fill="auto"/>
          </w:tcPr>
          <w:p w14:paraId="421AC405" w14:textId="77777777" w:rsidR="004B79B1" w:rsidRPr="00B140EE" w:rsidRDefault="004B79B1" w:rsidP="00B140EE">
            <w:pPr>
              <w:rPr>
                <w:rFonts w:eastAsia="SimSun" w:cs="Calibri"/>
                <w:szCs w:val="22"/>
                <w:lang w:eastAsia="en-US"/>
              </w:rPr>
            </w:pPr>
          </w:p>
        </w:tc>
        <w:tc>
          <w:tcPr>
            <w:tcW w:w="2782" w:type="dxa"/>
            <w:tcBorders>
              <w:top w:val="single" w:sz="4" w:space="0" w:color="4F81BD"/>
              <w:bottom w:val="single" w:sz="4" w:space="0" w:color="4F81BD"/>
            </w:tcBorders>
            <w:shd w:val="clear" w:color="auto" w:fill="auto"/>
          </w:tcPr>
          <w:p w14:paraId="17DED500" w14:textId="77777777" w:rsidR="004B79B1" w:rsidRPr="00B140EE" w:rsidRDefault="004B79B1" w:rsidP="00B140EE">
            <w:pPr>
              <w:rPr>
                <w:rFonts w:eastAsia="SimSun" w:cs="Calibri"/>
                <w:szCs w:val="22"/>
                <w:lang w:eastAsia="en-US"/>
              </w:rPr>
            </w:pPr>
          </w:p>
        </w:tc>
        <w:tc>
          <w:tcPr>
            <w:tcW w:w="4037" w:type="dxa"/>
            <w:gridSpan w:val="2"/>
            <w:tcBorders>
              <w:top w:val="single" w:sz="4" w:space="0" w:color="4F81BD"/>
              <w:bottom w:val="single" w:sz="4" w:space="0" w:color="4F81BD"/>
            </w:tcBorders>
            <w:shd w:val="clear" w:color="auto" w:fill="auto"/>
          </w:tcPr>
          <w:p w14:paraId="5A9E2B07" w14:textId="77777777" w:rsidR="004B79B1" w:rsidRPr="00B140EE" w:rsidRDefault="004B79B1" w:rsidP="00B140EE">
            <w:pPr>
              <w:rPr>
                <w:rFonts w:eastAsia="SimSun" w:cs="Calibri"/>
                <w:szCs w:val="22"/>
                <w:lang w:eastAsia="en-US"/>
              </w:rPr>
            </w:pPr>
          </w:p>
        </w:tc>
      </w:tr>
      <w:tr w:rsidR="004B79B1" w:rsidRPr="00B140EE" w14:paraId="24741C89" w14:textId="77777777" w:rsidTr="00B140EE">
        <w:tc>
          <w:tcPr>
            <w:tcW w:w="1050" w:type="dxa"/>
            <w:tcBorders>
              <w:right w:val="nil"/>
            </w:tcBorders>
            <w:shd w:val="clear" w:color="auto" w:fill="FFFFFF"/>
          </w:tcPr>
          <w:p w14:paraId="02E133C2" w14:textId="77777777" w:rsidR="004B79B1" w:rsidRPr="00B140EE" w:rsidRDefault="004B79B1" w:rsidP="00B140EE">
            <w:pPr>
              <w:rPr>
                <w:rFonts w:eastAsia="SimSun" w:cs="Calibri"/>
                <w:b/>
                <w:bCs/>
                <w:szCs w:val="22"/>
                <w:lang w:eastAsia="en-US"/>
              </w:rPr>
            </w:pPr>
          </w:p>
        </w:tc>
        <w:tc>
          <w:tcPr>
            <w:tcW w:w="1341" w:type="dxa"/>
            <w:shd w:val="clear" w:color="auto" w:fill="auto"/>
          </w:tcPr>
          <w:p w14:paraId="148B3F05" w14:textId="77777777" w:rsidR="004B79B1" w:rsidRPr="00B140EE" w:rsidRDefault="004B79B1" w:rsidP="00B140EE">
            <w:pPr>
              <w:rPr>
                <w:rFonts w:eastAsia="SimSun" w:cs="Calibri"/>
                <w:szCs w:val="22"/>
                <w:lang w:eastAsia="en-US"/>
              </w:rPr>
            </w:pPr>
          </w:p>
        </w:tc>
        <w:tc>
          <w:tcPr>
            <w:tcW w:w="2782" w:type="dxa"/>
            <w:shd w:val="clear" w:color="auto" w:fill="auto"/>
          </w:tcPr>
          <w:p w14:paraId="3CFD61DE" w14:textId="77777777" w:rsidR="004B79B1" w:rsidRPr="00B140EE" w:rsidRDefault="004B79B1" w:rsidP="00B140EE">
            <w:pPr>
              <w:rPr>
                <w:rFonts w:eastAsia="SimSun" w:cs="Calibri"/>
                <w:szCs w:val="22"/>
                <w:lang w:eastAsia="en-US"/>
              </w:rPr>
            </w:pPr>
          </w:p>
        </w:tc>
        <w:tc>
          <w:tcPr>
            <w:tcW w:w="4037" w:type="dxa"/>
            <w:gridSpan w:val="2"/>
            <w:shd w:val="clear" w:color="auto" w:fill="auto"/>
          </w:tcPr>
          <w:p w14:paraId="5FA051EF" w14:textId="77777777" w:rsidR="004B79B1" w:rsidRPr="00B140EE" w:rsidRDefault="004B79B1" w:rsidP="00B140EE">
            <w:pPr>
              <w:rPr>
                <w:rFonts w:eastAsia="SimSun" w:cs="Calibri"/>
                <w:szCs w:val="22"/>
                <w:lang w:eastAsia="en-US"/>
              </w:rPr>
            </w:pPr>
          </w:p>
        </w:tc>
      </w:tr>
    </w:tbl>
    <w:p w14:paraId="15777E07" w14:textId="77777777" w:rsidR="004B79B1" w:rsidRPr="00B140EE" w:rsidRDefault="004B79B1" w:rsidP="004B79B1">
      <w:pPr>
        <w:keepNext/>
        <w:spacing w:before="240" w:after="60"/>
        <w:rPr>
          <w:rFonts w:cs="Calibri"/>
          <w:b/>
          <w:bCs/>
        </w:rPr>
      </w:pPr>
      <w:r w:rsidRPr="00B140EE">
        <w:rPr>
          <w:rFonts w:cs="Calibri"/>
          <w:b/>
          <w:bCs/>
        </w:rPr>
        <w:t>Goedkeuring</w:t>
      </w:r>
      <w:r w:rsidRPr="00B140EE">
        <w:rPr>
          <w:rFonts w:cs="Calibri"/>
          <w:b/>
          <w:bCs/>
        </w:rPr>
        <w:br/>
      </w:r>
      <w:r w:rsidRPr="00B140EE">
        <w:rPr>
          <w:rFonts w:cs="Calibri"/>
        </w:rPr>
        <w:t>Dit document behoeft de volgende goedkeuringen:</w:t>
      </w:r>
    </w:p>
    <w:tbl>
      <w:tblPr>
        <w:tblW w:w="0" w:type="auto"/>
        <w:tblBorders>
          <w:top w:val="single" w:sz="4" w:space="0" w:color="4F81BD"/>
          <w:left w:val="single" w:sz="4" w:space="0" w:color="4F81BD"/>
          <w:bottom w:val="single" w:sz="4" w:space="0" w:color="4F81BD"/>
          <w:right w:val="single" w:sz="4" w:space="0" w:color="4F81BD"/>
        </w:tblBorders>
        <w:tblLook w:val="04A0" w:firstRow="1" w:lastRow="0" w:firstColumn="1" w:lastColumn="0" w:noHBand="0" w:noVBand="1"/>
      </w:tblPr>
      <w:tblGrid>
        <w:gridCol w:w="1050"/>
        <w:gridCol w:w="1341"/>
        <w:gridCol w:w="2782"/>
        <w:gridCol w:w="2694"/>
        <w:gridCol w:w="1343"/>
      </w:tblGrid>
      <w:tr w:rsidR="004B79B1" w:rsidRPr="00B140EE" w14:paraId="48BE936E" w14:textId="77777777" w:rsidTr="00B140EE">
        <w:tc>
          <w:tcPr>
            <w:tcW w:w="1050" w:type="dxa"/>
            <w:tcBorders>
              <w:bottom w:val="nil"/>
              <w:right w:val="nil"/>
            </w:tcBorders>
            <w:shd w:val="clear" w:color="auto" w:fill="4F81BD"/>
            <w:hideMark/>
          </w:tcPr>
          <w:p w14:paraId="242A863F" w14:textId="77777777" w:rsidR="004B79B1" w:rsidRPr="00B140EE" w:rsidRDefault="004B79B1" w:rsidP="00B140EE">
            <w:pPr>
              <w:rPr>
                <w:rFonts w:eastAsia="SimSun" w:cs="Calibri"/>
                <w:color w:val="FFFFFF"/>
                <w:szCs w:val="22"/>
                <w:lang w:eastAsia="en-US"/>
              </w:rPr>
            </w:pPr>
            <w:r w:rsidRPr="00B140EE">
              <w:rPr>
                <w:rFonts w:eastAsia="SimSun" w:cs="Calibri"/>
                <w:b/>
                <w:bCs/>
                <w:color w:val="FFFFFF"/>
                <w:szCs w:val="22"/>
                <w:lang w:eastAsia="en-US"/>
              </w:rPr>
              <w:t>Versie</w:t>
            </w:r>
          </w:p>
        </w:tc>
        <w:tc>
          <w:tcPr>
            <w:tcW w:w="1341" w:type="dxa"/>
            <w:shd w:val="clear" w:color="auto" w:fill="4F81BD"/>
            <w:hideMark/>
          </w:tcPr>
          <w:p w14:paraId="0E6CDF1B" w14:textId="77777777" w:rsidR="004B79B1" w:rsidRPr="00B140EE" w:rsidRDefault="004B79B1" w:rsidP="00B140EE">
            <w:pPr>
              <w:rPr>
                <w:rFonts w:eastAsia="SimSun" w:cs="Calibri"/>
                <w:color w:val="FFFFFF"/>
                <w:szCs w:val="22"/>
                <w:lang w:eastAsia="en-US"/>
              </w:rPr>
            </w:pPr>
            <w:r w:rsidRPr="00B140EE">
              <w:rPr>
                <w:rFonts w:eastAsia="SimSun" w:cs="Calibri"/>
                <w:b/>
                <w:bCs/>
                <w:color w:val="FFFFFF"/>
                <w:szCs w:val="22"/>
                <w:lang w:eastAsia="en-US"/>
              </w:rPr>
              <w:t xml:space="preserve">Datum  </w:t>
            </w:r>
            <w:proofErr w:type="spellStart"/>
            <w:r w:rsidRPr="00B140EE">
              <w:rPr>
                <w:rFonts w:eastAsia="SimSun" w:cs="Calibri"/>
                <w:b/>
                <w:bCs/>
                <w:color w:val="FFFFFF"/>
                <w:szCs w:val="22"/>
                <w:lang w:eastAsia="en-US"/>
              </w:rPr>
              <w:t>ggkd</w:t>
            </w:r>
            <w:proofErr w:type="spellEnd"/>
          </w:p>
        </w:tc>
        <w:tc>
          <w:tcPr>
            <w:tcW w:w="2782" w:type="dxa"/>
            <w:shd w:val="clear" w:color="auto" w:fill="4F81BD"/>
            <w:hideMark/>
          </w:tcPr>
          <w:p w14:paraId="01B7B57A" w14:textId="77777777" w:rsidR="004B79B1" w:rsidRPr="00B140EE" w:rsidRDefault="004B79B1" w:rsidP="00B140EE">
            <w:pPr>
              <w:rPr>
                <w:rFonts w:eastAsia="SimSun" w:cs="Calibri"/>
                <w:color w:val="FFFFFF"/>
                <w:szCs w:val="22"/>
                <w:lang w:eastAsia="en-US"/>
              </w:rPr>
            </w:pPr>
            <w:r w:rsidRPr="00B140EE">
              <w:rPr>
                <w:rFonts w:eastAsia="SimSun" w:cs="Calibri"/>
                <w:b/>
                <w:bCs/>
                <w:color w:val="FFFFFF"/>
                <w:szCs w:val="22"/>
                <w:lang w:eastAsia="en-US"/>
              </w:rPr>
              <w:t>Naam</w:t>
            </w:r>
          </w:p>
        </w:tc>
        <w:tc>
          <w:tcPr>
            <w:tcW w:w="2694" w:type="dxa"/>
            <w:shd w:val="clear" w:color="auto" w:fill="4F81BD"/>
            <w:hideMark/>
          </w:tcPr>
          <w:p w14:paraId="7FB9B24D" w14:textId="77777777" w:rsidR="004B79B1" w:rsidRPr="00B140EE" w:rsidRDefault="004B79B1" w:rsidP="00B140EE">
            <w:pPr>
              <w:rPr>
                <w:rFonts w:eastAsia="SimSun" w:cs="Calibri"/>
                <w:color w:val="FFFFFF"/>
                <w:szCs w:val="22"/>
                <w:lang w:eastAsia="en-US"/>
              </w:rPr>
            </w:pPr>
            <w:r w:rsidRPr="00B140EE">
              <w:rPr>
                <w:rFonts w:eastAsia="SimSun" w:cs="Calibri"/>
                <w:b/>
                <w:bCs/>
                <w:color w:val="FFFFFF"/>
                <w:szCs w:val="22"/>
                <w:lang w:eastAsia="en-US"/>
              </w:rPr>
              <w:t>Functie</w:t>
            </w:r>
          </w:p>
        </w:tc>
        <w:tc>
          <w:tcPr>
            <w:tcW w:w="1343" w:type="dxa"/>
            <w:shd w:val="clear" w:color="auto" w:fill="4F81BD"/>
            <w:hideMark/>
          </w:tcPr>
          <w:p w14:paraId="11FA41E4" w14:textId="77777777" w:rsidR="004B79B1" w:rsidRPr="00B140EE" w:rsidRDefault="004B79B1" w:rsidP="00B140EE">
            <w:pPr>
              <w:rPr>
                <w:rFonts w:eastAsia="SimSun" w:cs="Calibri"/>
                <w:color w:val="FFFFFF"/>
                <w:szCs w:val="22"/>
                <w:lang w:eastAsia="en-US"/>
              </w:rPr>
            </w:pPr>
            <w:r w:rsidRPr="00B140EE">
              <w:rPr>
                <w:rFonts w:eastAsia="SimSun" w:cs="Calibri"/>
                <w:b/>
                <w:bCs/>
                <w:color w:val="FFFFFF"/>
                <w:szCs w:val="22"/>
                <w:lang w:eastAsia="en-US"/>
              </w:rPr>
              <w:t>Paraaf</w:t>
            </w:r>
          </w:p>
        </w:tc>
      </w:tr>
      <w:tr w:rsidR="004B79B1" w:rsidRPr="00B140EE" w14:paraId="123C3011" w14:textId="77777777" w:rsidTr="00B140EE">
        <w:tc>
          <w:tcPr>
            <w:tcW w:w="1050" w:type="dxa"/>
            <w:tcBorders>
              <w:top w:val="single" w:sz="4" w:space="0" w:color="4F81BD"/>
              <w:bottom w:val="single" w:sz="4" w:space="0" w:color="4F81BD"/>
              <w:right w:val="nil"/>
            </w:tcBorders>
            <w:shd w:val="clear" w:color="auto" w:fill="FFFFFF"/>
          </w:tcPr>
          <w:p w14:paraId="522AC75D" w14:textId="77777777" w:rsidR="004B79B1" w:rsidRPr="00B140EE" w:rsidRDefault="004B79B1" w:rsidP="00B140EE">
            <w:pPr>
              <w:rPr>
                <w:rFonts w:eastAsia="SimSun" w:cs="Calibri"/>
                <w:b/>
                <w:bCs/>
                <w:szCs w:val="22"/>
                <w:lang w:eastAsia="en-US"/>
              </w:rPr>
            </w:pPr>
          </w:p>
        </w:tc>
        <w:tc>
          <w:tcPr>
            <w:tcW w:w="1341" w:type="dxa"/>
            <w:tcBorders>
              <w:top w:val="single" w:sz="4" w:space="0" w:color="4F81BD"/>
              <w:bottom w:val="single" w:sz="4" w:space="0" w:color="4F81BD"/>
            </w:tcBorders>
            <w:shd w:val="clear" w:color="auto" w:fill="auto"/>
          </w:tcPr>
          <w:p w14:paraId="4E2F23E9" w14:textId="77777777" w:rsidR="004B79B1" w:rsidRPr="00B140EE" w:rsidRDefault="004B79B1" w:rsidP="00B140EE">
            <w:pPr>
              <w:rPr>
                <w:rFonts w:eastAsia="SimSun" w:cs="Calibri"/>
                <w:szCs w:val="22"/>
                <w:lang w:eastAsia="en-US"/>
              </w:rPr>
            </w:pPr>
          </w:p>
        </w:tc>
        <w:tc>
          <w:tcPr>
            <w:tcW w:w="2782" w:type="dxa"/>
            <w:tcBorders>
              <w:top w:val="single" w:sz="4" w:space="0" w:color="4F81BD"/>
              <w:bottom w:val="single" w:sz="4" w:space="0" w:color="4F81BD"/>
            </w:tcBorders>
            <w:shd w:val="clear" w:color="auto" w:fill="auto"/>
          </w:tcPr>
          <w:p w14:paraId="0181756B" w14:textId="77777777" w:rsidR="004B79B1" w:rsidRPr="00B140EE" w:rsidRDefault="004B79B1" w:rsidP="00B140EE">
            <w:pPr>
              <w:rPr>
                <w:rFonts w:eastAsia="SimSun" w:cs="Calibri"/>
                <w:szCs w:val="22"/>
                <w:lang w:eastAsia="en-US"/>
              </w:rPr>
            </w:pPr>
          </w:p>
        </w:tc>
        <w:tc>
          <w:tcPr>
            <w:tcW w:w="2694" w:type="dxa"/>
            <w:tcBorders>
              <w:top w:val="single" w:sz="4" w:space="0" w:color="4F81BD"/>
              <w:bottom w:val="single" w:sz="4" w:space="0" w:color="4F81BD"/>
            </w:tcBorders>
            <w:shd w:val="clear" w:color="auto" w:fill="auto"/>
          </w:tcPr>
          <w:p w14:paraId="5E824031" w14:textId="77777777" w:rsidR="004B79B1" w:rsidRPr="00B140EE" w:rsidRDefault="004B79B1" w:rsidP="00B140EE">
            <w:pPr>
              <w:rPr>
                <w:rFonts w:eastAsia="SimSun" w:cs="Calibri"/>
                <w:szCs w:val="22"/>
                <w:lang w:eastAsia="en-US"/>
              </w:rPr>
            </w:pPr>
          </w:p>
        </w:tc>
        <w:tc>
          <w:tcPr>
            <w:tcW w:w="1343" w:type="dxa"/>
            <w:tcBorders>
              <w:top w:val="single" w:sz="4" w:space="0" w:color="4F81BD"/>
              <w:bottom w:val="single" w:sz="4" w:space="0" w:color="4F81BD"/>
            </w:tcBorders>
            <w:shd w:val="clear" w:color="auto" w:fill="auto"/>
          </w:tcPr>
          <w:p w14:paraId="45E58C17" w14:textId="77777777" w:rsidR="004B79B1" w:rsidRPr="00B140EE" w:rsidRDefault="004B79B1" w:rsidP="00B140EE">
            <w:pPr>
              <w:rPr>
                <w:rFonts w:eastAsia="SimSun" w:cs="Calibri"/>
                <w:szCs w:val="22"/>
                <w:lang w:eastAsia="en-US"/>
              </w:rPr>
            </w:pPr>
          </w:p>
        </w:tc>
      </w:tr>
      <w:tr w:rsidR="004B79B1" w:rsidRPr="00B140EE" w14:paraId="09D8655A" w14:textId="77777777" w:rsidTr="00B140EE">
        <w:tc>
          <w:tcPr>
            <w:tcW w:w="1050" w:type="dxa"/>
            <w:tcBorders>
              <w:right w:val="nil"/>
            </w:tcBorders>
            <w:shd w:val="clear" w:color="auto" w:fill="FFFFFF"/>
          </w:tcPr>
          <w:p w14:paraId="2A0CAA42" w14:textId="77777777" w:rsidR="004B79B1" w:rsidRPr="00B140EE" w:rsidRDefault="004B79B1" w:rsidP="00B140EE">
            <w:pPr>
              <w:rPr>
                <w:rFonts w:eastAsia="SimSun" w:cs="Calibri"/>
                <w:b/>
                <w:bCs/>
                <w:szCs w:val="22"/>
                <w:lang w:eastAsia="en-US"/>
              </w:rPr>
            </w:pPr>
          </w:p>
        </w:tc>
        <w:tc>
          <w:tcPr>
            <w:tcW w:w="1341" w:type="dxa"/>
            <w:shd w:val="clear" w:color="auto" w:fill="auto"/>
          </w:tcPr>
          <w:p w14:paraId="42EC74A7" w14:textId="77777777" w:rsidR="004B79B1" w:rsidRPr="00B140EE" w:rsidRDefault="004B79B1" w:rsidP="00B140EE">
            <w:pPr>
              <w:rPr>
                <w:rFonts w:eastAsia="SimSun" w:cs="Calibri"/>
                <w:szCs w:val="22"/>
                <w:lang w:eastAsia="en-US"/>
              </w:rPr>
            </w:pPr>
          </w:p>
        </w:tc>
        <w:tc>
          <w:tcPr>
            <w:tcW w:w="2782" w:type="dxa"/>
            <w:shd w:val="clear" w:color="auto" w:fill="auto"/>
          </w:tcPr>
          <w:p w14:paraId="0443F9DF" w14:textId="77777777" w:rsidR="004B79B1" w:rsidRPr="00B140EE" w:rsidRDefault="004B79B1" w:rsidP="00B140EE">
            <w:pPr>
              <w:rPr>
                <w:rFonts w:eastAsia="SimSun" w:cs="Calibri"/>
                <w:szCs w:val="22"/>
                <w:lang w:eastAsia="en-US"/>
              </w:rPr>
            </w:pPr>
          </w:p>
        </w:tc>
        <w:tc>
          <w:tcPr>
            <w:tcW w:w="2694" w:type="dxa"/>
            <w:shd w:val="clear" w:color="auto" w:fill="auto"/>
          </w:tcPr>
          <w:p w14:paraId="3ED59343" w14:textId="77777777" w:rsidR="004B79B1" w:rsidRPr="00B140EE" w:rsidRDefault="004B79B1" w:rsidP="00B140EE">
            <w:pPr>
              <w:rPr>
                <w:rFonts w:eastAsia="SimSun" w:cs="Calibri"/>
                <w:szCs w:val="22"/>
                <w:lang w:eastAsia="en-US"/>
              </w:rPr>
            </w:pPr>
          </w:p>
        </w:tc>
        <w:tc>
          <w:tcPr>
            <w:tcW w:w="1343" w:type="dxa"/>
            <w:shd w:val="clear" w:color="auto" w:fill="auto"/>
          </w:tcPr>
          <w:p w14:paraId="227F5479" w14:textId="77777777" w:rsidR="004B79B1" w:rsidRPr="00B140EE" w:rsidRDefault="004B79B1" w:rsidP="00B140EE">
            <w:pPr>
              <w:rPr>
                <w:rFonts w:eastAsia="SimSun" w:cs="Calibri"/>
                <w:szCs w:val="22"/>
                <w:lang w:eastAsia="en-US"/>
              </w:rPr>
            </w:pPr>
          </w:p>
        </w:tc>
      </w:tr>
      <w:tr w:rsidR="004B79B1" w:rsidRPr="00B140EE" w14:paraId="472C4CA5" w14:textId="77777777" w:rsidTr="00B140EE">
        <w:tc>
          <w:tcPr>
            <w:tcW w:w="1050" w:type="dxa"/>
            <w:tcBorders>
              <w:top w:val="single" w:sz="4" w:space="0" w:color="4F81BD"/>
              <w:bottom w:val="single" w:sz="4" w:space="0" w:color="4F81BD"/>
              <w:right w:val="nil"/>
            </w:tcBorders>
            <w:shd w:val="clear" w:color="auto" w:fill="FFFFFF"/>
          </w:tcPr>
          <w:p w14:paraId="4DB4D46F" w14:textId="77777777" w:rsidR="004B79B1" w:rsidRPr="00B140EE" w:rsidRDefault="004B79B1" w:rsidP="00B140EE">
            <w:pPr>
              <w:rPr>
                <w:rFonts w:eastAsia="SimSun" w:cs="Calibri"/>
                <w:b/>
                <w:bCs/>
                <w:szCs w:val="22"/>
                <w:lang w:eastAsia="en-US"/>
              </w:rPr>
            </w:pPr>
          </w:p>
        </w:tc>
        <w:tc>
          <w:tcPr>
            <w:tcW w:w="1341" w:type="dxa"/>
            <w:tcBorders>
              <w:top w:val="single" w:sz="4" w:space="0" w:color="4F81BD"/>
              <w:bottom w:val="single" w:sz="4" w:space="0" w:color="4F81BD"/>
            </w:tcBorders>
            <w:shd w:val="clear" w:color="auto" w:fill="auto"/>
          </w:tcPr>
          <w:p w14:paraId="2D467CA5" w14:textId="77777777" w:rsidR="004B79B1" w:rsidRPr="00B140EE" w:rsidRDefault="004B79B1" w:rsidP="00B140EE">
            <w:pPr>
              <w:rPr>
                <w:rFonts w:eastAsia="SimSun" w:cs="Calibri"/>
                <w:szCs w:val="22"/>
                <w:lang w:eastAsia="en-US"/>
              </w:rPr>
            </w:pPr>
          </w:p>
        </w:tc>
        <w:tc>
          <w:tcPr>
            <w:tcW w:w="2782" w:type="dxa"/>
            <w:tcBorders>
              <w:top w:val="single" w:sz="4" w:space="0" w:color="4F81BD"/>
              <w:bottom w:val="single" w:sz="4" w:space="0" w:color="4F81BD"/>
            </w:tcBorders>
            <w:shd w:val="clear" w:color="auto" w:fill="auto"/>
          </w:tcPr>
          <w:p w14:paraId="04288303" w14:textId="77777777" w:rsidR="004B79B1" w:rsidRPr="00B140EE" w:rsidRDefault="004B79B1" w:rsidP="00B140EE">
            <w:pPr>
              <w:rPr>
                <w:rFonts w:eastAsia="SimSun" w:cs="Calibri"/>
                <w:szCs w:val="22"/>
                <w:lang w:eastAsia="en-US"/>
              </w:rPr>
            </w:pPr>
          </w:p>
        </w:tc>
        <w:tc>
          <w:tcPr>
            <w:tcW w:w="2694" w:type="dxa"/>
            <w:tcBorders>
              <w:top w:val="single" w:sz="4" w:space="0" w:color="4F81BD"/>
              <w:bottom w:val="single" w:sz="4" w:space="0" w:color="4F81BD"/>
            </w:tcBorders>
            <w:shd w:val="clear" w:color="auto" w:fill="auto"/>
          </w:tcPr>
          <w:p w14:paraId="2136BEFE" w14:textId="77777777" w:rsidR="004B79B1" w:rsidRPr="00B140EE" w:rsidRDefault="004B79B1" w:rsidP="00B140EE">
            <w:pPr>
              <w:rPr>
                <w:rFonts w:eastAsia="SimSun" w:cs="Calibri"/>
                <w:szCs w:val="22"/>
                <w:lang w:eastAsia="en-US"/>
              </w:rPr>
            </w:pPr>
          </w:p>
        </w:tc>
        <w:tc>
          <w:tcPr>
            <w:tcW w:w="1343" w:type="dxa"/>
            <w:tcBorders>
              <w:top w:val="single" w:sz="4" w:space="0" w:color="4F81BD"/>
              <w:bottom w:val="single" w:sz="4" w:space="0" w:color="4F81BD"/>
            </w:tcBorders>
            <w:shd w:val="clear" w:color="auto" w:fill="auto"/>
          </w:tcPr>
          <w:p w14:paraId="4C49D2E4" w14:textId="77777777" w:rsidR="004B79B1" w:rsidRPr="00B140EE" w:rsidRDefault="004B79B1" w:rsidP="00B140EE">
            <w:pPr>
              <w:rPr>
                <w:rFonts w:eastAsia="SimSun" w:cs="Calibri"/>
                <w:szCs w:val="22"/>
                <w:lang w:eastAsia="en-US"/>
              </w:rPr>
            </w:pPr>
          </w:p>
        </w:tc>
      </w:tr>
    </w:tbl>
    <w:p w14:paraId="09852B4A" w14:textId="77777777" w:rsidR="004B79B1" w:rsidRPr="00B140EE" w:rsidRDefault="004B79B1" w:rsidP="004B79B1">
      <w:pPr>
        <w:keepNext/>
        <w:spacing w:before="240" w:after="60"/>
        <w:rPr>
          <w:rFonts w:cs="Calibri"/>
          <w:b/>
          <w:bCs/>
        </w:rPr>
      </w:pPr>
      <w:r w:rsidRPr="00B140EE">
        <w:rPr>
          <w:rFonts w:cs="Calibri"/>
          <w:b/>
          <w:bCs/>
        </w:rPr>
        <w:t>Distributie</w:t>
      </w:r>
      <w:r w:rsidRPr="00B140EE">
        <w:rPr>
          <w:rFonts w:cs="Calibri"/>
          <w:b/>
          <w:bCs/>
        </w:rPr>
        <w:br/>
      </w:r>
      <w:r w:rsidRPr="00B140EE">
        <w:rPr>
          <w:rFonts w:cs="Calibri"/>
        </w:rPr>
        <w:t>Dit document is verstuurd aan:</w:t>
      </w:r>
    </w:p>
    <w:tbl>
      <w:tblPr>
        <w:tblW w:w="0" w:type="auto"/>
        <w:tblBorders>
          <w:top w:val="single" w:sz="4" w:space="0" w:color="4F81BD"/>
          <w:left w:val="single" w:sz="4" w:space="0" w:color="4F81BD"/>
          <w:bottom w:val="single" w:sz="4" w:space="0" w:color="4F81BD"/>
          <w:right w:val="single" w:sz="4" w:space="0" w:color="4F81BD"/>
        </w:tblBorders>
        <w:tblLook w:val="04A0" w:firstRow="1" w:lastRow="0" w:firstColumn="1" w:lastColumn="0" w:noHBand="0" w:noVBand="1"/>
      </w:tblPr>
      <w:tblGrid>
        <w:gridCol w:w="1204"/>
        <w:gridCol w:w="1276"/>
        <w:gridCol w:w="3827"/>
        <w:gridCol w:w="2903"/>
      </w:tblGrid>
      <w:tr w:rsidR="004B79B1" w:rsidRPr="00B140EE" w14:paraId="46B862C6" w14:textId="77777777" w:rsidTr="00B140EE">
        <w:tc>
          <w:tcPr>
            <w:tcW w:w="1204" w:type="dxa"/>
            <w:tcBorders>
              <w:bottom w:val="nil"/>
              <w:right w:val="nil"/>
            </w:tcBorders>
            <w:shd w:val="clear" w:color="auto" w:fill="4F81BD"/>
            <w:hideMark/>
          </w:tcPr>
          <w:p w14:paraId="54DA6516" w14:textId="77777777" w:rsidR="004B79B1" w:rsidRPr="00B140EE" w:rsidRDefault="004B79B1" w:rsidP="00B140EE">
            <w:pPr>
              <w:rPr>
                <w:rFonts w:eastAsia="SimSun" w:cs="Calibri"/>
                <w:color w:val="FFFFFF"/>
                <w:szCs w:val="22"/>
                <w:lang w:eastAsia="en-US"/>
              </w:rPr>
            </w:pPr>
            <w:r w:rsidRPr="00B140EE">
              <w:rPr>
                <w:rFonts w:eastAsia="SimSun" w:cs="Calibri"/>
                <w:b/>
                <w:bCs/>
                <w:color w:val="FFFFFF"/>
                <w:szCs w:val="22"/>
                <w:lang w:eastAsia="en-US"/>
              </w:rPr>
              <w:t>Versie</w:t>
            </w:r>
          </w:p>
        </w:tc>
        <w:tc>
          <w:tcPr>
            <w:tcW w:w="1276" w:type="dxa"/>
            <w:shd w:val="clear" w:color="auto" w:fill="4F81BD"/>
            <w:hideMark/>
          </w:tcPr>
          <w:p w14:paraId="5964E777" w14:textId="77777777" w:rsidR="004B79B1" w:rsidRPr="00B140EE" w:rsidRDefault="004B79B1" w:rsidP="00B140EE">
            <w:pPr>
              <w:rPr>
                <w:rFonts w:eastAsia="SimSun" w:cs="Calibri"/>
                <w:color w:val="FFFFFF"/>
                <w:szCs w:val="22"/>
                <w:lang w:eastAsia="en-US"/>
              </w:rPr>
            </w:pPr>
            <w:r w:rsidRPr="00B140EE">
              <w:rPr>
                <w:rFonts w:eastAsia="SimSun" w:cs="Calibri"/>
                <w:b/>
                <w:bCs/>
                <w:color w:val="FFFFFF"/>
                <w:szCs w:val="22"/>
                <w:lang w:eastAsia="en-US"/>
              </w:rPr>
              <w:t>Datum verzending</w:t>
            </w:r>
          </w:p>
        </w:tc>
        <w:tc>
          <w:tcPr>
            <w:tcW w:w="3827" w:type="dxa"/>
            <w:shd w:val="clear" w:color="auto" w:fill="4F81BD"/>
            <w:hideMark/>
          </w:tcPr>
          <w:p w14:paraId="0F109E58" w14:textId="77777777" w:rsidR="004B79B1" w:rsidRPr="00B140EE" w:rsidRDefault="004B79B1" w:rsidP="00B140EE">
            <w:pPr>
              <w:rPr>
                <w:rFonts w:eastAsia="SimSun" w:cs="Calibri"/>
                <w:color w:val="FFFFFF"/>
                <w:szCs w:val="22"/>
                <w:lang w:eastAsia="en-US"/>
              </w:rPr>
            </w:pPr>
            <w:r w:rsidRPr="00B140EE">
              <w:rPr>
                <w:rFonts w:eastAsia="SimSun" w:cs="Calibri"/>
                <w:b/>
                <w:bCs/>
                <w:color w:val="FFFFFF"/>
                <w:szCs w:val="22"/>
                <w:lang w:eastAsia="en-US"/>
              </w:rPr>
              <w:t>Naam</w:t>
            </w:r>
          </w:p>
        </w:tc>
        <w:tc>
          <w:tcPr>
            <w:tcW w:w="2903" w:type="dxa"/>
            <w:shd w:val="clear" w:color="auto" w:fill="4F81BD"/>
            <w:hideMark/>
          </w:tcPr>
          <w:p w14:paraId="0B974ED8" w14:textId="77777777" w:rsidR="004B79B1" w:rsidRPr="00B140EE" w:rsidRDefault="004B79B1" w:rsidP="00B140EE">
            <w:pPr>
              <w:rPr>
                <w:rFonts w:eastAsia="SimSun" w:cs="Calibri"/>
                <w:color w:val="FFFFFF"/>
                <w:szCs w:val="22"/>
                <w:lang w:eastAsia="en-US"/>
              </w:rPr>
            </w:pPr>
            <w:r w:rsidRPr="00B140EE">
              <w:rPr>
                <w:rFonts w:eastAsia="SimSun" w:cs="Calibri"/>
                <w:b/>
                <w:bCs/>
                <w:color w:val="FFFFFF"/>
                <w:szCs w:val="22"/>
                <w:lang w:eastAsia="en-US"/>
              </w:rPr>
              <w:t>Functie</w:t>
            </w:r>
          </w:p>
        </w:tc>
      </w:tr>
      <w:tr w:rsidR="004B79B1" w:rsidRPr="00B140EE" w14:paraId="5755DF80" w14:textId="77777777" w:rsidTr="00B140EE">
        <w:tc>
          <w:tcPr>
            <w:tcW w:w="1204" w:type="dxa"/>
            <w:tcBorders>
              <w:top w:val="single" w:sz="4" w:space="0" w:color="4F81BD"/>
              <w:bottom w:val="single" w:sz="4" w:space="0" w:color="4F81BD"/>
              <w:right w:val="nil"/>
            </w:tcBorders>
            <w:shd w:val="clear" w:color="auto" w:fill="FFFFFF"/>
          </w:tcPr>
          <w:p w14:paraId="2AB22983" w14:textId="77777777" w:rsidR="004B79B1" w:rsidRPr="00B140EE" w:rsidRDefault="004B79B1" w:rsidP="00B140EE">
            <w:pPr>
              <w:rPr>
                <w:rFonts w:eastAsia="SimSun" w:cs="Calibri"/>
                <w:b/>
                <w:bCs/>
                <w:szCs w:val="22"/>
                <w:lang w:eastAsia="en-US"/>
              </w:rPr>
            </w:pPr>
          </w:p>
        </w:tc>
        <w:tc>
          <w:tcPr>
            <w:tcW w:w="1276" w:type="dxa"/>
            <w:tcBorders>
              <w:top w:val="single" w:sz="4" w:space="0" w:color="4F81BD"/>
              <w:bottom w:val="single" w:sz="4" w:space="0" w:color="4F81BD"/>
            </w:tcBorders>
            <w:shd w:val="clear" w:color="auto" w:fill="auto"/>
          </w:tcPr>
          <w:p w14:paraId="0FEF496E" w14:textId="77777777" w:rsidR="004B79B1" w:rsidRPr="00B140EE" w:rsidRDefault="004B79B1" w:rsidP="00B140EE">
            <w:pPr>
              <w:rPr>
                <w:rFonts w:eastAsia="SimSun" w:cs="Calibri"/>
                <w:szCs w:val="22"/>
                <w:lang w:eastAsia="en-US"/>
              </w:rPr>
            </w:pPr>
          </w:p>
        </w:tc>
        <w:tc>
          <w:tcPr>
            <w:tcW w:w="3827" w:type="dxa"/>
            <w:tcBorders>
              <w:top w:val="single" w:sz="4" w:space="0" w:color="4F81BD"/>
              <w:bottom w:val="single" w:sz="4" w:space="0" w:color="4F81BD"/>
            </w:tcBorders>
            <w:shd w:val="clear" w:color="auto" w:fill="auto"/>
          </w:tcPr>
          <w:p w14:paraId="69E0B555" w14:textId="77777777" w:rsidR="004B79B1" w:rsidRPr="00B140EE" w:rsidRDefault="004B79B1" w:rsidP="00B140EE">
            <w:pPr>
              <w:rPr>
                <w:rFonts w:eastAsia="SimSun" w:cs="Calibri"/>
                <w:szCs w:val="22"/>
                <w:lang w:eastAsia="en-US"/>
              </w:rPr>
            </w:pPr>
          </w:p>
        </w:tc>
        <w:tc>
          <w:tcPr>
            <w:tcW w:w="2903" w:type="dxa"/>
            <w:tcBorders>
              <w:top w:val="single" w:sz="4" w:space="0" w:color="4F81BD"/>
              <w:bottom w:val="single" w:sz="4" w:space="0" w:color="4F81BD"/>
            </w:tcBorders>
            <w:shd w:val="clear" w:color="auto" w:fill="auto"/>
          </w:tcPr>
          <w:p w14:paraId="6C997CCE" w14:textId="77777777" w:rsidR="004B79B1" w:rsidRPr="00B140EE" w:rsidRDefault="004B79B1" w:rsidP="00B140EE">
            <w:pPr>
              <w:rPr>
                <w:rFonts w:eastAsia="SimSun" w:cs="Calibri"/>
                <w:szCs w:val="22"/>
                <w:lang w:eastAsia="en-US"/>
              </w:rPr>
            </w:pPr>
          </w:p>
        </w:tc>
      </w:tr>
      <w:tr w:rsidR="004B79B1" w:rsidRPr="00B140EE" w14:paraId="146A7D0B" w14:textId="77777777" w:rsidTr="00B140EE">
        <w:tc>
          <w:tcPr>
            <w:tcW w:w="1204" w:type="dxa"/>
            <w:tcBorders>
              <w:right w:val="nil"/>
            </w:tcBorders>
            <w:shd w:val="clear" w:color="auto" w:fill="FFFFFF"/>
          </w:tcPr>
          <w:p w14:paraId="146C044C" w14:textId="77777777" w:rsidR="004B79B1" w:rsidRPr="00B140EE" w:rsidRDefault="004B79B1" w:rsidP="00B140EE">
            <w:pPr>
              <w:rPr>
                <w:rFonts w:eastAsia="SimSun" w:cs="Calibri"/>
                <w:b/>
                <w:bCs/>
                <w:szCs w:val="22"/>
                <w:lang w:eastAsia="en-US"/>
              </w:rPr>
            </w:pPr>
          </w:p>
        </w:tc>
        <w:tc>
          <w:tcPr>
            <w:tcW w:w="1276" w:type="dxa"/>
            <w:shd w:val="clear" w:color="auto" w:fill="auto"/>
          </w:tcPr>
          <w:p w14:paraId="0EEDA670" w14:textId="77777777" w:rsidR="004B79B1" w:rsidRPr="00B140EE" w:rsidRDefault="004B79B1" w:rsidP="00B140EE">
            <w:pPr>
              <w:rPr>
                <w:rFonts w:eastAsia="SimSun" w:cs="Calibri"/>
                <w:szCs w:val="22"/>
                <w:lang w:eastAsia="en-US"/>
              </w:rPr>
            </w:pPr>
          </w:p>
        </w:tc>
        <w:tc>
          <w:tcPr>
            <w:tcW w:w="3827" w:type="dxa"/>
            <w:shd w:val="clear" w:color="auto" w:fill="auto"/>
          </w:tcPr>
          <w:p w14:paraId="4E16CD76" w14:textId="77777777" w:rsidR="004B79B1" w:rsidRPr="00B140EE" w:rsidRDefault="004B79B1" w:rsidP="00B140EE">
            <w:pPr>
              <w:rPr>
                <w:rFonts w:eastAsia="SimSun" w:cs="Calibri"/>
                <w:szCs w:val="22"/>
                <w:lang w:eastAsia="en-US"/>
              </w:rPr>
            </w:pPr>
          </w:p>
        </w:tc>
        <w:tc>
          <w:tcPr>
            <w:tcW w:w="2903" w:type="dxa"/>
            <w:shd w:val="clear" w:color="auto" w:fill="auto"/>
          </w:tcPr>
          <w:p w14:paraId="5BD4F93D" w14:textId="77777777" w:rsidR="004B79B1" w:rsidRPr="00B140EE" w:rsidRDefault="004B79B1" w:rsidP="00B140EE">
            <w:pPr>
              <w:rPr>
                <w:rFonts w:eastAsia="SimSun" w:cs="Calibri"/>
                <w:szCs w:val="22"/>
                <w:lang w:eastAsia="en-US"/>
              </w:rPr>
            </w:pPr>
          </w:p>
        </w:tc>
      </w:tr>
      <w:tr w:rsidR="004B79B1" w:rsidRPr="00B140EE" w14:paraId="7FE93135" w14:textId="77777777" w:rsidTr="00B140EE">
        <w:tc>
          <w:tcPr>
            <w:tcW w:w="1204" w:type="dxa"/>
            <w:tcBorders>
              <w:top w:val="single" w:sz="4" w:space="0" w:color="4F81BD"/>
              <w:bottom w:val="single" w:sz="4" w:space="0" w:color="4F81BD"/>
              <w:right w:val="nil"/>
            </w:tcBorders>
            <w:shd w:val="clear" w:color="auto" w:fill="FFFFFF"/>
          </w:tcPr>
          <w:p w14:paraId="544BC757" w14:textId="77777777" w:rsidR="004B79B1" w:rsidRPr="00B140EE" w:rsidRDefault="004B79B1" w:rsidP="00B140EE">
            <w:pPr>
              <w:rPr>
                <w:rFonts w:eastAsia="SimSun" w:cs="Calibri"/>
                <w:b/>
                <w:bCs/>
                <w:szCs w:val="22"/>
                <w:lang w:eastAsia="en-US"/>
              </w:rPr>
            </w:pPr>
          </w:p>
        </w:tc>
        <w:tc>
          <w:tcPr>
            <w:tcW w:w="1276" w:type="dxa"/>
            <w:tcBorders>
              <w:top w:val="single" w:sz="4" w:space="0" w:color="4F81BD"/>
              <w:bottom w:val="single" w:sz="4" w:space="0" w:color="4F81BD"/>
            </w:tcBorders>
            <w:shd w:val="clear" w:color="auto" w:fill="auto"/>
          </w:tcPr>
          <w:p w14:paraId="7A2B4538" w14:textId="77777777" w:rsidR="004B79B1" w:rsidRPr="00B140EE" w:rsidRDefault="004B79B1" w:rsidP="00B140EE">
            <w:pPr>
              <w:rPr>
                <w:rFonts w:eastAsia="SimSun" w:cs="Calibri"/>
                <w:szCs w:val="22"/>
                <w:lang w:eastAsia="en-US"/>
              </w:rPr>
            </w:pPr>
          </w:p>
        </w:tc>
        <w:tc>
          <w:tcPr>
            <w:tcW w:w="3827" w:type="dxa"/>
            <w:tcBorders>
              <w:top w:val="single" w:sz="4" w:space="0" w:color="4F81BD"/>
              <w:bottom w:val="single" w:sz="4" w:space="0" w:color="4F81BD"/>
            </w:tcBorders>
            <w:shd w:val="clear" w:color="auto" w:fill="auto"/>
          </w:tcPr>
          <w:p w14:paraId="690B75C5" w14:textId="77777777" w:rsidR="004B79B1" w:rsidRPr="00B140EE" w:rsidRDefault="004B79B1" w:rsidP="00B140EE">
            <w:pPr>
              <w:rPr>
                <w:rFonts w:eastAsia="SimSun" w:cs="Calibri"/>
                <w:szCs w:val="22"/>
                <w:lang w:eastAsia="en-US"/>
              </w:rPr>
            </w:pPr>
          </w:p>
        </w:tc>
        <w:tc>
          <w:tcPr>
            <w:tcW w:w="2903" w:type="dxa"/>
            <w:tcBorders>
              <w:top w:val="single" w:sz="4" w:space="0" w:color="4F81BD"/>
              <w:bottom w:val="single" w:sz="4" w:space="0" w:color="4F81BD"/>
            </w:tcBorders>
            <w:shd w:val="clear" w:color="auto" w:fill="auto"/>
          </w:tcPr>
          <w:p w14:paraId="77B1ED4A" w14:textId="77777777" w:rsidR="004B79B1" w:rsidRPr="00B140EE" w:rsidRDefault="004B79B1" w:rsidP="00B140EE">
            <w:pPr>
              <w:rPr>
                <w:rFonts w:eastAsia="SimSun" w:cs="Calibri"/>
                <w:szCs w:val="22"/>
                <w:lang w:eastAsia="en-US"/>
              </w:rPr>
            </w:pPr>
          </w:p>
        </w:tc>
      </w:tr>
    </w:tbl>
    <w:p w14:paraId="3011ABE0" w14:textId="77777777" w:rsidR="004B79B1" w:rsidRPr="00B140EE" w:rsidRDefault="004B79B1" w:rsidP="004B79B1">
      <w:pPr>
        <w:keepNext/>
        <w:spacing w:before="240" w:after="60"/>
        <w:rPr>
          <w:rFonts w:cs="Calibri"/>
          <w:b/>
          <w:bCs/>
        </w:rPr>
      </w:pPr>
      <w:r w:rsidRPr="00B140EE">
        <w:rPr>
          <w:rFonts w:cs="Calibri"/>
          <w:b/>
          <w:bCs/>
        </w:rPr>
        <w:t>Gerefereerde documenten</w:t>
      </w:r>
      <w:r w:rsidRPr="00B140EE">
        <w:rPr>
          <w:rFonts w:cs="Calibri"/>
          <w:b/>
          <w:bCs/>
        </w:rPr>
        <w:br/>
      </w:r>
      <w:r w:rsidRPr="00B140EE">
        <w:rPr>
          <w:rFonts w:cs="Calibri"/>
        </w:rPr>
        <w:t>In dit document wordt verwezen naar de volgende documenten:</w:t>
      </w:r>
    </w:p>
    <w:tbl>
      <w:tblPr>
        <w:tblW w:w="0" w:type="auto"/>
        <w:tblBorders>
          <w:top w:val="single" w:sz="4" w:space="0" w:color="4F81BD"/>
          <w:left w:val="single" w:sz="4" w:space="0" w:color="4F81BD"/>
          <w:bottom w:val="single" w:sz="4" w:space="0" w:color="4F81BD"/>
          <w:right w:val="single" w:sz="4" w:space="0" w:color="4F81BD"/>
        </w:tblBorders>
        <w:tblLook w:val="04A0" w:firstRow="1" w:lastRow="0" w:firstColumn="1" w:lastColumn="0" w:noHBand="0" w:noVBand="1"/>
      </w:tblPr>
      <w:tblGrid>
        <w:gridCol w:w="1157"/>
        <w:gridCol w:w="3516"/>
        <w:gridCol w:w="1276"/>
        <w:gridCol w:w="1144"/>
        <w:gridCol w:w="1969"/>
      </w:tblGrid>
      <w:tr w:rsidR="004B79B1" w:rsidRPr="00B140EE" w14:paraId="0362CE47" w14:textId="77777777" w:rsidTr="00B140EE">
        <w:tc>
          <w:tcPr>
            <w:tcW w:w="1157" w:type="dxa"/>
            <w:tcBorders>
              <w:bottom w:val="nil"/>
              <w:right w:val="nil"/>
            </w:tcBorders>
            <w:shd w:val="clear" w:color="auto" w:fill="4F81BD"/>
            <w:hideMark/>
          </w:tcPr>
          <w:p w14:paraId="30FB8053" w14:textId="77777777" w:rsidR="004B79B1" w:rsidRPr="00B140EE" w:rsidRDefault="004B79B1" w:rsidP="00B140EE">
            <w:pPr>
              <w:rPr>
                <w:rFonts w:eastAsia="SimSun" w:cs="Calibri"/>
                <w:color w:val="FFFFFF"/>
                <w:szCs w:val="22"/>
                <w:lang w:eastAsia="en-US"/>
              </w:rPr>
            </w:pPr>
            <w:r w:rsidRPr="00B140EE">
              <w:rPr>
                <w:rFonts w:eastAsia="SimSun" w:cs="Calibri"/>
                <w:color w:val="FFFFFF"/>
                <w:szCs w:val="22"/>
                <w:lang w:eastAsia="en-US"/>
              </w:rPr>
              <w:t>Document</w:t>
            </w:r>
          </w:p>
        </w:tc>
        <w:tc>
          <w:tcPr>
            <w:tcW w:w="3516" w:type="dxa"/>
            <w:shd w:val="clear" w:color="auto" w:fill="4F81BD"/>
            <w:hideMark/>
          </w:tcPr>
          <w:p w14:paraId="3B76C2B9" w14:textId="77777777" w:rsidR="004B79B1" w:rsidRPr="00B140EE" w:rsidRDefault="004B79B1" w:rsidP="00B140EE">
            <w:pPr>
              <w:rPr>
                <w:rFonts w:eastAsia="SimSun" w:cs="Calibri"/>
                <w:color w:val="FFFFFF"/>
                <w:szCs w:val="22"/>
                <w:lang w:eastAsia="en-US"/>
              </w:rPr>
            </w:pPr>
            <w:r w:rsidRPr="00B140EE">
              <w:rPr>
                <w:rFonts w:eastAsia="SimSun" w:cs="Calibri"/>
                <w:color w:val="FFFFFF"/>
                <w:szCs w:val="22"/>
                <w:lang w:eastAsia="en-US"/>
              </w:rPr>
              <w:t>Titel</w:t>
            </w:r>
          </w:p>
        </w:tc>
        <w:tc>
          <w:tcPr>
            <w:tcW w:w="1276" w:type="dxa"/>
            <w:shd w:val="clear" w:color="auto" w:fill="4F81BD"/>
            <w:hideMark/>
          </w:tcPr>
          <w:p w14:paraId="5619137D" w14:textId="77777777" w:rsidR="004B79B1" w:rsidRPr="00B140EE" w:rsidRDefault="004B79B1" w:rsidP="00B140EE">
            <w:pPr>
              <w:rPr>
                <w:rFonts w:eastAsia="SimSun" w:cs="Calibri"/>
                <w:color w:val="FFFFFF"/>
                <w:szCs w:val="22"/>
                <w:lang w:eastAsia="en-US"/>
              </w:rPr>
            </w:pPr>
            <w:r w:rsidRPr="00B140EE">
              <w:rPr>
                <w:rFonts w:eastAsia="SimSun" w:cs="Calibri"/>
                <w:color w:val="FFFFFF"/>
                <w:szCs w:val="22"/>
                <w:lang w:eastAsia="en-US"/>
              </w:rPr>
              <w:t>Datum</w:t>
            </w:r>
          </w:p>
        </w:tc>
        <w:tc>
          <w:tcPr>
            <w:tcW w:w="1144" w:type="dxa"/>
            <w:shd w:val="clear" w:color="auto" w:fill="4F81BD"/>
            <w:hideMark/>
          </w:tcPr>
          <w:p w14:paraId="1B0D8BE9" w14:textId="77777777" w:rsidR="004B79B1" w:rsidRPr="00B140EE" w:rsidRDefault="004B79B1" w:rsidP="00B140EE">
            <w:pPr>
              <w:rPr>
                <w:rFonts w:eastAsia="SimSun" w:cs="Calibri"/>
                <w:color w:val="FFFFFF"/>
                <w:szCs w:val="22"/>
                <w:lang w:eastAsia="en-US"/>
              </w:rPr>
            </w:pPr>
            <w:r w:rsidRPr="00B140EE">
              <w:rPr>
                <w:rFonts w:eastAsia="SimSun" w:cs="Calibri"/>
                <w:color w:val="FFFFFF"/>
                <w:szCs w:val="22"/>
                <w:lang w:eastAsia="en-US"/>
              </w:rPr>
              <w:t>Versie</w:t>
            </w:r>
          </w:p>
        </w:tc>
        <w:tc>
          <w:tcPr>
            <w:tcW w:w="1969" w:type="dxa"/>
            <w:shd w:val="clear" w:color="auto" w:fill="4F81BD"/>
          </w:tcPr>
          <w:p w14:paraId="71BD39E4" w14:textId="77777777" w:rsidR="004B79B1" w:rsidRPr="00B140EE" w:rsidRDefault="004B79B1" w:rsidP="00B140EE">
            <w:pPr>
              <w:rPr>
                <w:rFonts w:eastAsia="SimSun" w:cs="Calibri"/>
                <w:color w:val="FFFFFF"/>
                <w:szCs w:val="22"/>
                <w:lang w:eastAsia="en-US"/>
              </w:rPr>
            </w:pPr>
            <w:r w:rsidRPr="00B140EE">
              <w:rPr>
                <w:rFonts w:eastAsia="SimSun" w:cs="Calibri"/>
                <w:color w:val="FFFFFF"/>
                <w:szCs w:val="22"/>
                <w:lang w:eastAsia="en-US"/>
              </w:rPr>
              <w:t>Auteur</w:t>
            </w:r>
          </w:p>
        </w:tc>
      </w:tr>
      <w:tr w:rsidR="004B79B1" w:rsidRPr="00B140EE" w14:paraId="5879F862" w14:textId="77777777" w:rsidTr="00B140EE">
        <w:tc>
          <w:tcPr>
            <w:tcW w:w="1157" w:type="dxa"/>
            <w:tcBorders>
              <w:top w:val="single" w:sz="4" w:space="0" w:color="4F81BD"/>
              <w:bottom w:val="single" w:sz="4" w:space="0" w:color="4F81BD"/>
              <w:right w:val="nil"/>
            </w:tcBorders>
            <w:shd w:val="clear" w:color="auto" w:fill="FFFFFF"/>
            <w:hideMark/>
          </w:tcPr>
          <w:p w14:paraId="00902362" w14:textId="77777777" w:rsidR="004B79B1" w:rsidRPr="00B140EE" w:rsidRDefault="004B79B1" w:rsidP="00B140EE">
            <w:pPr>
              <w:rPr>
                <w:rFonts w:eastAsia="SimSun" w:cs="Calibri"/>
                <w:b/>
                <w:bCs/>
                <w:szCs w:val="22"/>
                <w:lang w:eastAsia="en-US"/>
              </w:rPr>
            </w:pPr>
          </w:p>
        </w:tc>
        <w:tc>
          <w:tcPr>
            <w:tcW w:w="3516" w:type="dxa"/>
            <w:tcBorders>
              <w:top w:val="single" w:sz="4" w:space="0" w:color="4F81BD"/>
              <w:bottom w:val="single" w:sz="4" w:space="0" w:color="4F81BD"/>
            </w:tcBorders>
            <w:shd w:val="clear" w:color="auto" w:fill="auto"/>
            <w:hideMark/>
          </w:tcPr>
          <w:p w14:paraId="34AA12CF" w14:textId="77777777" w:rsidR="004B79B1" w:rsidRPr="00B140EE" w:rsidRDefault="004B79B1" w:rsidP="00B140EE">
            <w:pPr>
              <w:rPr>
                <w:rFonts w:eastAsia="SimSun" w:cs="Calibri"/>
                <w:szCs w:val="22"/>
                <w:lang w:eastAsia="en-US"/>
              </w:rPr>
            </w:pPr>
          </w:p>
        </w:tc>
        <w:tc>
          <w:tcPr>
            <w:tcW w:w="1276" w:type="dxa"/>
            <w:tcBorders>
              <w:top w:val="single" w:sz="4" w:space="0" w:color="4F81BD"/>
              <w:bottom w:val="single" w:sz="4" w:space="0" w:color="4F81BD"/>
            </w:tcBorders>
            <w:shd w:val="clear" w:color="auto" w:fill="auto"/>
            <w:hideMark/>
          </w:tcPr>
          <w:p w14:paraId="7BA06F7B" w14:textId="77777777" w:rsidR="004B79B1" w:rsidRPr="00B140EE" w:rsidRDefault="004B79B1" w:rsidP="00B140EE">
            <w:pPr>
              <w:rPr>
                <w:rFonts w:eastAsia="SimSun" w:cs="Calibri"/>
                <w:szCs w:val="22"/>
                <w:lang w:eastAsia="en-US"/>
              </w:rPr>
            </w:pPr>
          </w:p>
        </w:tc>
        <w:tc>
          <w:tcPr>
            <w:tcW w:w="1144" w:type="dxa"/>
            <w:tcBorders>
              <w:top w:val="single" w:sz="4" w:space="0" w:color="4F81BD"/>
              <w:bottom w:val="single" w:sz="4" w:space="0" w:color="4F81BD"/>
            </w:tcBorders>
            <w:shd w:val="clear" w:color="auto" w:fill="auto"/>
            <w:hideMark/>
          </w:tcPr>
          <w:p w14:paraId="54E1B6AF" w14:textId="77777777" w:rsidR="004B79B1" w:rsidRPr="00B140EE" w:rsidRDefault="004B79B1" w:rsidP="00B140EE">
            <w:pPr>
              <w:rPr>
                <w:rFonts w:eastAsia="SimSun" w:cs="Calibri"/>
                <w:szCs w:val="22"/>
                <w:lang w:eastAsia="en-US"/>
              </w:rPr>
            </w:pPr>
          </w:p>
        </w:tc>
        <w:tc>
          <w:tcPr>
            <w:tcW w:w="1969" w:type="dxa"/>
            <w:tcBorders>
              <w:top w:val="single" w:sz="4" w:space="0" w:color="4F81BD"/>
              <w:bottom w:val="single" w:sz="4" w:space="0" w:color="4F81BD"/>
            </w:tcBorders>
            <w:shd w:val="clear" w:color="auto" w:fill="auto"/>
          </w:tcPr>
          <w:p w14:paraId="722A3681" w14:textId="77777777" w:rsidR="004B79B1" w:rsidRPr="00B140EE" w:rsidRDefault="004B79B1" w:rsidP="00B140EE">
            <w:pPr>
              <w:rPr>
                <w:rFonts w:eastAsia="SimSun" w:cs="Calibri"/>
                <w:szCs w:val="22"/>
                <w:lang w:eastAsia="en-US"/>
              </w:rPr>
            </w:pPr>
          </w:p>
        </w:tc>
      </w:tr>
      <w:tr w:rsidR="004B79B1" w:rsidRPr="00B140EE" w14:paraId="6C9C65AF" w14:textId="77777777" w:rsidTr="00B140EE">
        <w:tc>
          <w:tcPr>
            <w:tcW w:w="1157" w:type="dxa"/>
            <w:tcBorders>
              <w:right w:val="nil"/>
            </w:tcBorders>
            <w:shd w:val="clear" w:color="auto" w:fill="FFFFFF"/>
          </w:tcPr>
          <w:p w14:paraId="5A3ABBD0" w14:textId="77777777" w:rsidR="004B79B1" w:rsidRPr="00B140EE" w:rsidRDefault="004B79B1" w:rsidP="00B140EE">
            <w:pPr>
              <w:rPr>
                <w:rFonts w:eastAsia="SimSun" w:cs="Calibri"/>
                <w:b/>
                <w:bCs/>
                <w:szCs w:val="22"/>
                <w:lang w:eastAsia="en-US"/>
              </w:rPr>
            </w:pPr>
          </w:p>
        </w:tc>
        <w:tc>
          <w:tcPr>
            <w:tcW w:w="3516" w:type="dxa"/>
            <w:shd w:val="clear" w:color="auto" w:fill="auto"/>
          </w:tcPr>
          <w:p w14:paraId="1A441034" w14:textId="77777777" w:rsidR="004B79B1" w:rsidRPr="00B140EE" w:rsidRDefault="004B79B1" w:rsidP="00B140EE">
            <w:pPr>
              <w:rPr>
                <w:rFonts w:eastAsia="SimSun" w:cs="Calibri"/>
                <w:szCs w:val="22"/>
                <w:lang w:eastAsia="en-US"/>
              </w:rPr>
            </w:pPr>
          </w:p>
        </w:tc>
        <w:tc>
          <w:tcPr>
            <w:tcW w:w="1276" w:type="dxa"/>
            <w:shd w:val="clear" w:color="auto" w:fill="auto"/>
          </w:tcPr>
          <w:p w14:paraId="402E551C" w14:textId="77777777" w:rsidR="004B79B1" w:rsidRPr="00B140EE" w:rsidRDefault="004B79B1" w:rsidP="00B140EE">
            <w:pPr>
              <w:rPr>
                <w:rFonts w:eastAsia="SimSun" w:cs="Calibri"/>
                <w:szCs w:val="22"/>
                <w:lang w:eastAsia="en-US"/>
              </w:rPr>
            </w:pPr>
          </w:p>
        </w:tc>
        <w:tc>
          <w:tcPr>
            <w:tcW w:w="1144" w:type="dxa"/>
            <w:shd w:val="clear" w:color="auto" w:fill="auto"/>
          </w:tcPr>
          <w:p w14:paraId="4C83F22E" w14:textId="77777777" w:rsidR="004B79B1" w:rsidRPr="00B140EE" w:rsidRDefault="004B79B1" w:rsidP="00B140EE">
            <w:pPr>
              <w:rPr>
                <w:rFonts w:eastAsia="SimSun" w:cs="Calibri"/>
                <w:szCs w:val="22"/>
                <w:lang w:eastAsia="en-US"/>
              </w:rPr>
            </w:pPr>
          </w:p>
        </w:tc>
        <w:tc>
          <w:tcPr>
            <w:tcW w:w="1969" w:type="dxa"/>
            <w:shd w:val="clear" w:color="auto" w:fill="auto"/>
          </w:tcPr>
          <w:p w14:paraId="7CEEB4D6" w14:textId="77777777" w:rsidR="004B79B1" w:rsidRPr="00B140EE" w:rsidRDefault="004B79B1" w:rsidP="00B140EE">
            <w:pPr>
              <w:rPr>
                <w:rFonts w:eastAsia="SimSun" w:cs="Calibri"/>
                <w:szCs w:val="22"/>
                <w:lang w:eastAsia="en-US"/>
              </w:rPr>
            </w:pPr>
          </w:p>
        </w:tc>
      </w:tr>
      <w:tr w:rsidR="004B79B1" w:rsidRPr="00B140EE" w14:paraId="487FA88B" w14:textId="77777777" w:rsidTr="00B140EE">
        <w:tc>
          <w:tcPr>
            <w:tcW w:w="1157" w:type="dxa"/>
            <w:tcBorders>
              <w:top w:val="single" w:sz="4" w:space="0" w:color="4F81BD"/>
              <w:bottom w:val="single" w:sz="4" w:space="0" w:color="4F81BD"/>
              <w:right w:val="nil"/>
            </w:tcBorders>
            <w:shd w:val="clear" w:color="auto" w:fill="FFFFFF"/>
          </w:tcPr>
          <w:p w14:paraId="46F5D2CD" w14:textId="77777777" w:rsidR="004B79B1" w:rsidRPr="00B140EE" w:rsidRDefault="004B79B1" w:rsidP="00B140EE">
            <w:pPr>
              <w:rPr>
                <w:rFonts w:eastAsia="SimSun" w:cs="Calibri"/>
                <w:b/>
                <w:bCs/>
                <w:szCs w:val="22"/>
                <w:lang w:eastAsia="en-US"/>
              </w:rPr>
            </w:pPr>
          </w:p>
        </w:tc>
        <w:tc>
          <w:tcPr>
            <w:tcW w:w="3516" w:type="dxa"/>
            <w:tcBorders>
              <w:top w:val="single" w:sz="4" w:space="0" w:color="4F81BD"/>
              <w:bottom w:val="single" w:sz="4" w:space="0" w:color="4F81BD"/>
            </w:tcBorders>
            <w:shd w:val="clear" w:color="auto" w:fill="auto"/>
          </w:tcPr>
          <w:p w14:paraId="5FA4CF6C" w14:textId="77777777" w:rsidR="004B79B1" w:rsidRPr="00B140EE" w:rsidRDefault="004B79B1" w:rsidP="00B140EE">
            <w:pPr>
              <w:rPr>
                <w:rFonts w:eastAsia="SimSun" w:cs="Calibri"/>
                <w:szCs w:val="22"/>
                <w:lang w:eastAsia="en-US"/>
              </w:rPr>
            </w:pPr>
          </w:p>
        </w:tc>
        <w:tc>
          <w:tcPr>
            <w:tcW w:w="1276" w:type="dxa"/>
            <w:tcBorders>
              <w:top w:val="single" w:sz="4" w:space="0" w:color="4F81BD"/>
              <w:bottom w:val="single" w:sz="4" w:space="0" w:color="4F81BD"/>
            </w:tcBorders>
            <w:shd w:val="clear" w:color="auto" w:fill="auto"/>
          </w:tcPr>
          <w:p w14:paraId="50B650FA" w14:textId="77777777" w:rsidR="004B79B1" w:rsidRPr="00B140EE" w:rsidRDefault="004B79B1" w:rsidP="00B140EE">
            <w:pPr>
              <w:rPr>
                <w:rFonts w:eastAsia="SimSun" w:cs="Calibri"/>
                <w:szCs w:val="22"/>
                <w:lang w:eastAsia="en-US"/>
              </w:rPr>
            </w:pPr>
          </w:p>
        </w:tc>
        <w:tc>
          <w:tcPr>
            <w:tcW w:w="1144" w:type="dxa"/>
            <w:tcBorders>
              <w:top w:val="single" w:sz="4" w:space="0" w:color="4F81BD"/>
              <w:bottom w:val="single" w:sz="4" w:space="0" w:color="4F81BD"/>
            </w:tcBorders>
            <w:shd w:val="clear" w:color="auto" w:fill="auto"/>
          </w:tcPr>
          <w:p w14:paraId="7D4D727D" w14:textId="77777777" w:rsidR="004B79B1" w:rsidRPr="00B140EE" w:rsidRDefault="004B79B1" w:rsidP="00B140EE">
            <w:pPr>
              <w:rPr>
                <w:rFonts w:eastAsia="SimSun" w:cs="Calibri"/>
                <w:szCs w:val="22"/>
                <w:lang w:eastAsia="en-US"/>
              </w:rPr>
            </w:pPr>
          </w:p>
        </w:tc>
        <w:tc>
          <w:tcPr>
            <w:tcW w:w="1969" w:type="dxa"/>
            <w:tcBorders>
              <w:top w:val="single" w:sz="4" w:space="0" w:color="4F81BD"/>
              <w:bottom w:val="single" w:sz="4" w:space="0" w:color="4F81BD"/>
            </w:tcBorders>
            <w:shd w:val="clear" w:color="auto" w:fill="auto"/>
          </w:tcPr>
          <w:p w14:paraId="1F2E264A" w14:textId="77777777" w:rsidR="004B79B1" w:rsidRPr="00B140EE" w:rsidRDefault="004B79B1" w:rsidP="00B140EE">
            <w:pPr>
              <w:rPr>
                <w:rFonts w:eastAsia="SimSun" w:cs="Calibri"/>
                <w:szCs w:val="22"/>
                <w:lang w:eastAsia="en-US"/>
              </w:rPr>
            </w:pPr>
          </w:p>
        </w:tc>
      </w:tr>
    </w:tbl>
    <w:p w14:paraId="6471B728" w14:textId="77777777" w:rsidR="00A51373" w:rsidRPr="00B140EE" w:rsidRDefault="00A51373">
      <w:pPr>
        <w:rPr>
          <w:rFonts w:cs="Calibri"/>
        </w:rPr>
      </w:pPr>
    </w:p>
    <w:p w14:paraId="303005F8" w14:textId="77777777" w:rsidR="00A51373" w:rsidRPr="00B140EE" w:rsidRDefault="00A51373">
      <w:pPr>
        <w:pStyle w:val="Kop1A"/>
        <w:rPr>
          <w:rFonts w:ascii="Calibri" w:hAnsi="Calibri" w:cs="Calibri"/>
        </w:rPr>
      </w:pPr>
      <w:bookmarkStart w:id="1" w:name="_Toc34760493"/>
      <w:r w:rsidRPr="00B140EE">
        <w:rPr>
          <w:rFonts w:ascii="Calibri" w:hAnsi="Calibri" w:cs="Calibri"/>
        </w:rPr>
        <w:lastRenderedPageBreak/>
        <w:t>Managementsamenvatting</w:t>
      </w:r>
      <w:bookmarkEnd w:id="1"/>
    </w:p>
    <w:p w14:paraId="3D61CA98" w14:textId="77777777" w:rsidR="00403B44" w:rsidRPr="00B140EE" w:rsidRDefault="00403B44" w:rsidP="00403B44">
      <w:pPr>
        <w:pStyle w:val="Plattetekst"/>
        <w:rPr>
          <w:rFonts w:cs="Calibri"/>
          <w:lang w:val="nl-NL"/>
        </w:rPr>
      </w:pPr>
      <w:r w:rsidRPr="00B140EE">
        <w:rPr>
          <w:rFonts w:cs="Calibri"/>
          <w:highlight w:val="yellow"/>
          <w:lang w:val="nl-NL"/>
        </w:rPr>
        <w:t>&lt;Een managementsamenvatting</w:t>
      </w:r>
      <w:r w:rsidR="00C40002" w:rsidRPr="00B140EE">
        <w:rPr>
          <w:rFonts w:cs="Calibri"/>
          <w:highlight w:val="yellow"/>
          <w:lang w:val="nl-NL"/>
        </w:rPr>
        <w:t xml:space="preserve"> wordt helemaal </w:t>
      </w:r>
      <w:r w:rsidR="00C40002" w:rsidRPr="00B140EE">
        <w:rPr>
          <w:rFonts w:cs="Calibri"/>
          <w:highlight w:val="yellow"/>
          <w:u w:val="single"/>
          <w:lang w:val="nl-NL"/>
        </w:rPr>
        <w:t>op het einde geschreven</w:t>
      </w:r>
      <w:r w:rsidRPr="00B140EE">
        <w:rPr>
          <w:rFonts w:cs="Calibri"/>
          <w:highlight w:val="yellow"/>
          <w:lang w:val="nl-NL"/>
        </w:rPr>
        <w:t xml:space="preserve"> het geeft een </w:t>
      </w:r>
      <w:r w:rsidRPr="00B140EE">
        <w:rPr>
          <w:rFonts w:cs="Calibri"/>
          <w:highlight w:val="yellow"/>
          <w:u w:val="single"/>
          <w:lang w:val="nl-NL"/>
        </w:rPr>
        <w:t>totaalbeeld</w:t>
      </w:r>
      <w:r w:rsidRPr="00B140EE">
        <w:rPr>
          <w:rFonts w:cs="Calibri"/>
          <w:highlight w:val="yellow"/>
          <w:lang w:val="nl-NL"/>
        </w:rPr>
        <w:t xml:space="preserve"> van de inhoud van dit document</w:t>
      </w:r>
      <w:r w:rsidR="00C40002" w:rsidRPr="00B140EE">
        <w:rPr>
          <w:rFonts w:cs="Calibri"/>
          <w:highlight w:val="yellow"/>
          <w:lang w:val="nl-NL"/>
        </w:rPr>
        <w:t xml:space="preserve">, </w:t>
      </w:r>
      <w:r w:rsidR="00DE1594" w:rsidRPr="00B140EE">
        <w:rPr>
          <w:rFonts w:cs="Calibri"/>
          <w:highlight w:val="yellow"/>
          <w:lang w:val="nl-NL"/>
        </w:rPr>
        <w:t xml:space="preserve">van </w:t>
      </w:r>
      <w:r w:rsidR="00C40002" w:rsidRPr="00B140EE">
        <w:rPr>
          <w:rFonts w:cs="Calibri"/>
          <w:highlight w:val="yellow"/>
          <w:lang w:val="nl-NL"/>
        </w:rPr>
        <w:t xml:space="preserve">elk hoofdstuk </w:t>
      </w:r>
      <w:r w:rsidR="00DE1594" w:rsidRPr="00B140EE">
        <w:rPr>
          <w:rFonts w:cs="Calibri"/>
          <w:highlight w:val="yellow"/>
          <w:lang w:val="nl-NL"/>
        </w:rPr>
        <w:t xml:space="preserve">komt hieronder </w:t>
      </w:r>
      <w:r w:rsidR="00C40002" w:rsidRPr="00B140EE">
        <w:rPr>
          <w:rFonts w:cs="Calibri"/>
          <w:highlight w:val="yellow"/>
          <w:lang w:val="nl-NL"/>
        </w:rPr>
        <w:t xml:space="preserve">dus kort iets </w:t>
      </w:r>
      <w:r w:rsidR="00DE1594" w:rsidRPr="00B140EE">
        <w:rPr>
          <w:rFonts w:cs="Calibri"/>
          <w:highlight w:val="yellow"/>
          <w:lang w:val="nl-NL"/>
        </w:rPr>
        <w:t>terug, de kopjes zijn ter indicatie</w:t>
      </w:r>
      <w:r w:rsidR="00C40002" w:rsidRPr="00B140EE">
        <w:rPr>
          <w:rFonts w:cs="Calibri"/>
          <w:highlight w:val="yellow"/>
          <w:lang w:val="nl-NL"/>
        </w:rPr>
        <w:t>. Let op: het is dus geen inleiding</w:t>
      </w:r>
      <w:r w:rsidRPr="00B140EE">
        <w:rPr>
          <w:rFonts w:cs="Calibri"/>
          <w:highlight w:val="yellow"/>
          <w:lang w:val="nl-NL"/>
        </w:rPr>
        <w:t>&gt;</w:t>
      </w:r>
    </w:p>
    <w:p w14:paraId="6BA5F857" w14:textId="77777777" w:rsidR="00A51373" w:rsidRPr="00B140EE" w:rsidRDefault="00A51373">
      <w:pPr>
        <w:pStyle w:val="Kop2A"/>
        <w:rPr>
          <w:rFonts w:cs="Calibri"/>
        </w:rPr>
      </w:pPr>
      <w:r w:rsidRPr="00B140EE">
        <w:rPr>
          <w:rFonts w:cs="Calibri"/>
        </w:rPr>
        <w:fldChar w:fldCharType="begin"/>
      </w:r>
      <w:r w:rsidRPr="00B140EE">
        <w:rPr>
          <w:rFonts w:cs="Calibri"/>
        </w:rPr>
        <w:instrText>TC "" \l 2</w:instrText>
      </w:r>
      <w:r w:rsidRPr="00B140EE">
        <w:rPr>
          <w:rFonts w:cs="Calibri"/>
        </w:rPr>
        <w:fldChar w:fldCharType="end"/>
      </w:r>
      <w:bookmarkStart w:id="2" w:name="_Toc474228162"/>
      <w:r w:rsidRPr="00B140EE">
        <w:rPr>
          <w:rFonts w:cs="Calibri"/>
        </w:rPr>
        <w:t>Doel van dit document</w:t>
      </w:r>
      <w:bookmarkEnd w:id="2"/>
    </w:p>
    <w:p w14:paraId="59351A9D" w14:textId="77777777" w:rsidR="0037623C" w:rsidRPr="00B140EE" w:rsidRDefault="0037623C">
      <w:pPr>
        <w:pStyle w:val="Kop2A"/>
        <w:rPr>
          <w:rFonts w:cs="Calibri"/>
        </w:rPr>
      </w:pPr>
    </w:p>
    <w:p w14:paraId="654AE05C" w14:textId="77777777" w:rsidR="00A51373" w:rsidRPr="00B140EE" w:rsidRDefault="00A51373">
      <w:pPr>
        <w:pStyle w:val="Kop2A"/>
        <w:rPr>
          <w:rFonts w:cs="Calibri"/>
        </w:rPr>
      </w:pPr>
      <w:r w:rsidRPr="00B140EE">
        <w:rPr>
          <w:rFonts w:cs="Calibri"/>
        </w:rPr>
        <w:t>Aanleiding</w:t>
      </w:r>
    </w:p>
    <w:p w14:paraId="048E15C6" w14:textId="77777777" w:rsidR="00A51373" w:rsidRPr="00B140EE" w:rsidRDefault="00A51373">
      <w:pPr>
        <w:rPr>
          <w:rFonts w:cs="Calibri"/>
        </w:rPr>
      </w:pPr>
    </w:p>
    <w:p w14:paraId="59E5F311" w14:textId="77777777" w:rsidR="00C40002" w:rsidRPr="00B140EE" w:rsidRDefault="00C40002">
      <w:pPr>
        <w:rPr>
          <w:rFonts w:cs="Calibri"/>
        </w:rPr>
      </w:pPr>
    </w:p>
    <w:p w14:paraId="65AABE79" w14:textId="77777777" w:rsidR="00C40002" w:rsidRPr="00B140EE" w:rsidRDefault="00C40002">
      <w:pPr>
        <w:rPr>
          <w:rFonts w:cs="Calibri"/>
        </w:rPr>
      </w:pPr>
    </w:p>
    <w:p w14:paraId="625A05FE" w14:textId="77777777" w:rsidR="00C40002" w:rsidRPr="00B140EE" w:rsidRDefault="00C40002" w:rsidP="00C40002">
      <w:pPr>
        <w:pStyle w:val="Kop2A"/>
        <w:rPr>
          <w:rFonts w:cs="Calibri"/>
        </w:rPr>
      </w:pPr>
      <w:r w:rsidRPr="00B140EE">
        <w:rPr>
          <w:rFonts w:cs="Calibri"/>
        </w:rPr>
        <w:t>Doelstellingen</w:t>
      </w:r>
    </w:p>
    <w:p w14:paraId="32A4B98A" w14:textId="77777777" w:rsidR="00C40002" w:rsidRPr="00B140EE" w:rsidRDefault="00C40002" w:rsidP="00C40002">
      <w:pPr>
        <w:pStyle w:val="Plattetekst"/>
        <w:rPr>
          <w:rFonts w:cs="Calibri"/>
          <w:lang w:val="nl-NL"/>
        </w:rPr>
      </w:pPr>
    </w:p>
    <w:p w14:paraId="746EBBEC" w14:textId="77777777" w:rsidR="00C40002" w:rsidRPr="00B140EE" w:rsidRDefault="00C40002" w:rsidP="00C40002">
      <w:pPr>
        <w:pStyle w:val="Plattetekst"/>
        <w:rPr>
          <w:rFonts w:cs="Calibri"/>
          <w:lang w:val="nl-NL"/>
        </w:rPr>
      </w:pPr>
    </w:p>
    <w:p w14:paraId="572C2FF0" w14:textId="77777777" w:rsidR="00A51373" w:rsidRPr="00B140EE" w:rsidRDefault="00C40002">
      <w:pPr>
        <w:pStyle w:val="Kop2A"/>
        <w:rPr>
          <w:rFonts w:cs="Calibri"/>
        </w:rPr>
      </w:pPr>
      <w:r w:rsidRPr="00B140EE">
        <w:rPr>
          <w:rFonts w:cs="Calibri"/>
        </w:rPr>
        <w:t>A</w:t>
      </w:r>
      <w:r w:rsidR="00A51373" w:rsidRPr="00B140EE">
        <w:rPr>
          <w:rFonts w:cs="Calibri"/>
        </w:rPr>
        <w:t>anpak</w:t>
      </w:r>
    </w:p>
    <w:p w14:paraId="5537F6E8" w14:textId="77777777" w:rsidR="00A51373" w:rsidRPr="00B140EE" w:rsidRDefault="00A51373">
      <w:pPr>
        <w:rPr>
          <w:rFonts w:cs="Calibri"/>
        </w:rPr>
      </w:pPr>
    </w:p>
    <w:p w14:paraId="5F0811A0" w14:textId="77777777" w:rsidR="00DE1594" w:rsidRPr="00B140EE" w:rsidRDefault="00DE1594">
      <w:pPr>
        <w:pStyle w:val="Kop2A"/>
        <w:rPr>
          <w:rFonts w:cs="Calibri"/>
        </w:rPr>
      </w:pPr>
    </w:p>
    <w:p w14:paraId="5398FDD1" w14:textId="77777777" w:rsidR="0037623C" w:rsidRPr="00B140EE" w:rsidRDefault="00DE1594">
      <w:pPr>
        <w:pStyle w:val="Kop2A"/>
        <w:rPr>
          <w:rFonts w:cs="Calibri"/>
        </w:rPr>
      </w:pPr>
      <w:r w:rsidRPr="00B140EE">
        <w:rPr>
          <w:rFonts w:cs="Calibri"/>
        </w:rPr>
        <w:t xml:space="preserve">Planning </w:t>
      </w:r>
    </w:p>
    <w:p w14:paraId="2F4E1AD6" w14:textId="77777777" w:rsidR="00DE1594" w:rsidRPr="00B140EE" w:rsidRDefault="00DE1594" w:rsidP="00DE1594">
      <w:pPr>
        <w:pStyle w:val="Plattetekst"/>
        <w:rPr>
          <w:rFonts w:cs="Calibri"/>
          <w:lang w:val="nl-NL"/>
        </w:rPr>
      </w:pPr>
    </w:p>
    <w:p w14:paraId="62684A66" w14:textId="77777777" w:rsidR="00A51373" w:rsidRPr="00B140EE" w:rsidRDefault="00A51373">
      <w:pPr>
        <w:rPr>
          <w:rFonts w:cs="Calibri"/>
        </w:rPr>
      </w:pPr>
    </w:p>
    <w:p w14:paraId="55FB0FE8" w14:textId="77777777" w:rsidR="00DE1594" w:rsidRPr="00B140EE" w:rsidRDefault="00DE1594">
      <w:pPr>
        <w:rPr>
          <w:rFonts w:cs="Calibri"/>
        </w:rPr>
      </w:pPr>
    </w:p>
    <w:p w14:paraId="1B9E23DB" w14:textId="37D385C3" w:rsidR="00A51373" w:rsidRDefault="00A51373">
      <w:pPr>
        <w:pStyle w:val="Kop1A"/>
        <w:rPr>
          <w:rFonts w:ascii="Calibri" w:hAnsi="Calibri" w:cs="Calibri"/>
        </w:rPr>
      </w:pPr>
      <w:bookmarkStart w:id="3" w:name="_Toc34760494"/>
      <w:r w:rsidRPr="00B140EE">
        <w:rPr>
          <w:rFonts w:ascii="Calibri" w:hAnsi="Calibri" w:cs="Calibri"/>
        </w:rPr>
        <w:lastRenderedPageBreak/>
        <w:t>Inhoud</w:t>
      </w:r>
      <w:bookmarkEnd w:id="3"/>
      <w:r w:rsidRPr="00B140EE">
        <w:rPr>
          <w:rFonts w:ascii="Calibri" w:hAnsi="Calibri" w:cs="Calibri"/>
        </w:rPr>
        <w:t>sopgave</w:t>
      </w:r>
    </w:p>
    <w:p w14:paraId="40FEBC11" w14:textId="77777777" w:rsidR="006843D3" w:rsidRDefault="006843D3">
      <w:pPr>
        <w:pStyle w:val="Kopvaninhoudsopgave"/>
      </w:pPr>
      <w:r>
        <w:t>Inhoud</w:t>
      </w:r>
    </w:p>
    <w:p w14:paraId="198C8CCB" w14:textId="4B565068" w:rsidR="006843D3" w:rsidRPr="006843D3" w:rsidRDefault="006843D3">
      <w:pPr>
        <w:pStyle w:val="Inhopg1"/>
        <w:tabs>
          <w:tab w:val="left" w:pos="400"/>
          <w:tab w:val="right" w:leader="dot" w:pos="9060"/>
        </w:tabs>
        <w:rPr>
          <w:b w:val="0"/>
          <w:bCs w:val="0"/>
          <w:caps w:val="0"/>
          <w:noProof/>
          <w:szCs w:val="22"/>
        </w:rPr>
      </w:pPr>
      <w:r>
        <w:fldChar w:fldCharType="begin"/>
      </w:r>
      <w:r>
        <w:instrText xml:space="preserve"> TOC \o "1-3" \h \z \u </w:instrText>
      </w:r>
      <w:r>
        <w:fldChar w:fldCharType="separate"/>
      </w:r>
      <w:hyperlink w:anchor="_Toc98852106" w:history="1">
        <w:r w:rsidRPr="009C526A">
          <w:rPr>
            <w:rStyle w:val="Hyperlink"/>
            <w:rFonts w:cs="Calibri"/>
            <w:noProof/>
          </w:rPr>
          <w:t>1</w:t>
        </w:r>
        <w:r w:rsidRPr="006843D3">
          <w:rPr>
            <w:b w:val="0"/>
            <w:bCs w:val="0"/>
            <w:caps w:val="0"/>
            <w:noProof/>
            <w:szCs w:val="22"/>
          </w:rPr>
          <w:tab/>
        </w:r>
        <w:r w:rsidRPr="009C526A">
          <w:rPr>
            <w:rStyle w:val="Hyperlink"/>
            <w:rFonts w:cs="Calibri"/>
            <w:noProof/>
          </w:rPr>
          <w:t>Inleiding</w:t>
        </w:r>
        <w:r>
          <w:rPr>
            <w:noProof/>
            <w:webHidden/>
          </w:rPr>
          <w:tab/>
        </w:r>
        <w:r>
          <w:rPr>
            <w:noProof/>
            <w:webHidden/>
          </w:rPr>
          <w:fldChar w:fldCharType="begin"/>
        </w:r>
        <w:r>
          <w:rPr>
            <w:noProof/>
            <w:webHidden/>
          </w:rPr>
          <w:instrText xml:space="preserve"> PAGEREF _Toc98852106 \h </w:instrText>
        </w:r>
        <w:r>
          <w:rPr>
            <w:noProof/>
            <w:webHidden/>
          </w:rPr>
        </w:r>
        <w:r>
          <w:rPr>
            <w:noProof/>
            <w:webHidden/>
          </w:rPr>
          <w:fldChar w:fldCharType="separate"/>
        </w:r>
        <w:r>
          <w:rPr>
            <w:noProof/>
            <w:webHidden/>
          </w:rPr>
          <w:t>5</w:t>
        </w:r>
        <w:r>
          <w:rPr>
            <w:noProof/>
            <w:webHidden/>
          </w:rPr>
          <w:fldChar w:fldCharType="end"/>
        </w:r>
      </w:hyperlink>
    </w:p>
    <w:p w14:paraId="400213F3" w14:textId="2B99B294" w:rsidR="006843D3" w:rsidRPr="006843D3" w:rsidRDefault="007E2650">
      <w:pPr>
        <w:pStyle w:val="Inhopg1"/>
        <w:tabs>
          <w:tab w:val="left" w:pos="400"/>
          <w:tab w:val="right" w:leader="dot" w:pos="9060"/>
        </w:tabs>
        <w:rPr>
          <w:b w:val="0"/>
          <w:bCs w:val="0"/>
          <w:caps w:val="0"/>
          <w:noProof/>
          <w:szCs w:val="22"/>
        </w:rPr>
      </w:pPr>
      <w:hyperlink w:anchor="_Toc98852107" w:history="1">
        <w:r w:rsidR="006843D3" w:rsidRPr="009C526A">
          <w:rPr>
            <w:rStyle w:val="Hyperlink"/>
            <w:noProof/>
          </w:rPr>
          <w:t>2</w:t>
        </w:r>
        <w:r w:rsidR="006843D3" w:rsidRPr="006843D3">
          <w:rPr>
            <w:b w:val="0"/>
            <w:bCs w:val="0"/>
            <w:caps w:val="0"/>
            <w:noProof/>
            <w:szCs w:val="22"/>
          </w:rPr>
          <w:tab/>
        </w:r>
        <w:r w:rsidR="006843D3" w:rsidRPr="009C526A">
          <w:rPr>
            <w:rStyle w:val="Hyperlink"/>
            <w:noProof/>
          </w:rPr>
          <w:t>Achtergrond</w:t>
        </w:r>
        <w:r w:rsidR="006843D3">
          <w:rPr>
            <w:noProof/>
            <w:webHidden/>
          </w:rPr>
          <w:tab/>
        </w:r>
        <w:r w:rsidR="006843D3">
          <w:rPr>
            <w:noProof/>
            <w:webHidden/>
          </w:rPr>
          <w:fldChar w:fldCharType="begin"/>
        </w:r>
        <w:r w:rsidR="006843D3">
          <w:rPr>
            <w:noProof/>
            <w:webHidden/>
          </w:rPr>
          <w:instrText xml:space="preserve"> PAGEREF _Toc98852107 \h </w:instrText>
        </w:r>
        <w:r w:rsidR="006843D3">
          <w:rPr>
            <w:noProof/>
            <w:webHidden/>
          </w:rPr>
        </w:r>
        <w:r w:rsidR="006843D3">
          <w:rPr>
            <w:noProof/>
            <w:webHidden/>
          </w:rPr>
          <w:fldChar w:fldCharType="separate"/>
        </w:r>
        <w:r w:rsidR="006843D3">
          <w:rPr>
            <w:noProof/>
            <w:webHidden/>
          </w:rPr>
          <w:t>6</w:t>
        </w:r>
        <w:r w:rsidR="006843D3">
          <w:rPr>
            <w:noProof/>
            <w:webHidden/>
          </w:rPr>
          <w:fldChar w:fldCharType="end"/>
        </w:r>
      </w:hyperlink>
    </w:p>
    <w:p w14:paraId="2AC420B4" w14:textId="2DC3FF42" w:rsidR="006843D3" w:rsidRPr="006843D3" w:rsidRDefault="007E2650">
      <w:pPr>
        <w:pStyle w:val="Inhopg1"/>
        <w:tabs>
          <w:tab w:val="left" w:pos="400"/>
          <w:tab w:val="right" w:leader="dot" w:pos="9060"/>
        </w:tabs>
        <w:rPr>
          <w:b w:val="0"/>
          <w:bCs w:val="0"/>
          <w:caps w:val="0"/>
          <w:noProof/>
          <w:szCs w:val="22"/>
        </w:rPr>
      </w:pPr>
      <w:hyperlink w:anchor="_Toc98852108" w:history="1">
        <w:r w:rsidR="006843D3" w:rsidRPr="009C526A">
          <w:rPr>
            <w:rStyle w:val="Hyperlink"/>
            <w:noProof/>
          </w:rPr>
          <w:t>3</w:t>
        </w:r>
        <w:r w:rsidR="006843D3" w:rsidRPr="006843D3">
          <w:rPr>
            <w:b w:val="0"/>
            <w:bCs w:val="0"/>
            <w:caps w:val="0"/>
            <w:noProof/>
            <w:szCs w:val="22"/>
          </w:rPr>
          <w:tab/>
        </w:r>
        <w:r w:rsidR="006843D3" w:rsidRPr="009C526A">
          <w:rPr>
            <w:rStyle w:val="Hyperlink"/>
            <w:noProof/>
          </w:rPr>
          <w:t>Projectdefinitie</w:t>
        </w:r>
        <w:r w:rsidR="006843D3">
          <w:rPr>
            <w:noProof/>
            <w:webHidden/>
          </w:rPr>
          <w:tab/>
        </w:r>
        <w:r w:rsidR="006843D3">
          <w:rPr>
            <w:noProof/>
            <w:webHidden/>
          </w:rPr>
          <w:fldChar w:fldCharType="begin"/>
        </w:r>
        <w:r w:rsidR="006843D3">
          <w:rPr>
            <w:noProof/>
            <w:webHidden/>
          </w:rPr>
          <w:instrText xml:space="preserve"> PAGEREF _Toc98852108 \h </w:instrText>
        </w:r>
        <w:r w:rsidR="006843D3">
          <w:rPr>
            <w:noProof/>
            <w:webHidden/>
          </w:rPr>
        </w:r>
        <w:r w:rsidR="006843D3">
          <w:rPr>
            <w:noProof/>
            <w:webHidden/>
          </w:rPr>
          <w:fldChar w:fldCharType="separate"/>
        </w:r>
        <w:r w:rsidR="006843D3">
          <w:rPr>
            <w:noProof/>
            <w:webHidden/>
          </w:rPr>
          <w:t>7</w:t>
        </w:r>
        <w:r w:rsidR="006843D3">
          <w:rPr>
            <w:noProof/>
            <w:webHidden/>
          </w:rPr>
          <w:fldChar w:fldCharType="end"/>
        </w:r>
      </w:hyperlink>
    </w:p>
    <w:p w14:paraId="4127618C" w14:textId="2B29B5B3" w:rsidR="006843D3" w:rsidRPr="006843D3" w:rsidRDefault="007E2650">
      <w:pPr>
        <w:pStyle w:val="Inhopg2"/>
        <w:rPr>
          <w:smallCaps w:val="0"/>
          <w:szCs w:val="22"/>
        </w:rPr>
      </w:pPr>
      <w:hyperlink w:anchor="_Toc98852109" w:history="1">
        <w:r w:rsidR="006843D3" w:rsidRPr="009C526A">
          <w:rPr>
            <w:rStyle w:val="Hyperlink"/>
            <w:rFonts w:cs="Calibri"/>
          </w:rPr>
          <w:t>3.1</w:t>
        </w:r>
        <w:r w:rsidR="006843D3" w:rsidRPr="006843D3">
          <w:rPr>
            <w:smallCaps w:val="0"/>
            <w:szCs w:val="22"/>
          </w:rPr>
          <w:tab/>
        </w:r>
        <w:r w:rsidR="006843D3" w:rsidRPr="009C526A">
          <w:rPr>
            <w:rStyle w:val="Hyperlink"/>
            <w:rFonts w:cs="Calibri"/>
          </w:rPr>
          <w:t>Probleemstelling</w:t>
        </w:r>
        <w:r w:rsidR="006843D3">
          <w:rPr>
            <w:webHidden/>
          </w:rPr>
          <w:tab/>
        </w:r>
        <w:r w:rsidR="006843D3">
          <w:rPr>
            <w:webHidden/>
          </w:rPr>
          <w:fldChar w:fldCharType="begin"/>
        </w:r>
        <w:r w:rsidR="006843D3">
          <w:rPr>
            <w:webHidden/>
          </w:rPr>
          <w:instrText xml:space="preserve"> PAGEREF _Toc98852109 \h </w:instrText>
        </w:r>
        <w:r w:rsidR="006843D3">
          <w:rPr>
            <w:webHidden/>
          </w:rPr>
        </w:r>
        <w:r w:rsidR="006843D3">
          <w:rPr>
            <w:webHidden/>
          </w:rPr>
          <w:fldChar w:fldCharType="separate"/>
        </w:r>
        <w:r w:rsidR="006843D3">
          <w:rPr>
            <w:webHidden/>
          </w:rPr>
          <w:t>7</w:t>
        </w:r>
        <w:r w:rsidR="006843D3">
          <w:rPr>
            <w:webHidden/>
          </w:rPr>
          <w:fldChar w:fldCharType="end"/>
        </w:r>
      </w:hyperlink>
    </w:p>
    <w:p w14:paraId="1ED60EA1" w14:textId="19FE4DAD" w:rsidR="006843D3" w:rsidRPr="006843D3" w:rsidRDefault="007E2650">
      <w:pPr>
        <w:pStyle w:val="Inhopg2"/>
        <w:rPr>
          <w:smallCaps w:val="0"/>
          <w:szCs w:val="22"/>
        </w:rPr>
      </w:pPr>
      <w:hyperlink w:anchor="_Toc98852110" w:history="1">
        <w:r w:rsidR="006843D3" w:rsidRPr="009C526A">
          <w:rPr>
            <w:rStyle w:val="Hyperlink"/>
            <w:rFonts w:cs="Calibri"/>
          </w:rPr>
          <w:t>3.2</w:t>
        </w:r>
        <w:r w:rsidR="006843D3" w:rsidRPr="006843D3">
          <w:rPr>
            <w:smallCaps w:val="0"/>
            <w:szCs w:val="22"/>
          </w:rPr>
          <w:tab/>
        </w:r>
        <w:r w:rsidR="006843D3" w:rsidRPr="009C526A">
          <w:rPr>
            <w:rStyle w:val="Hyperlink"/>
            <w:rFonts w:cs="Calibri"/>
          </w:rPr>
          <w:t>Projectdoelstellingen</w:t>
        </w:r>
        <w:r w:rsidR="006843D3">
          <w:rPr>
            <w:webHidden/>
          </w:rPr>
          <w:tab/>
        </w:r>
        <w:r w:rsidR="006843D3">
          <w:rPr>
            <w:webHidden/>
          </w:rPr>
          <w:fldChar w:fldCharType="begin"/>
        </w:r>
        <w:r w:rsidR="006843D3">
          <w:rPr>
            <w:webHidden/>
          </w:rPr>
          <w:instrText xml:space="preserve"> PAGEREF _Toc98852110 \h </w:instrText>
        </w:r>
        <w:r w:rsidR="006843D3">
          <w:rPr>
            <w:webHidden/>
          </w:rPr>
        </w:r>
        <w:r w:rsidR="006843D3">
          <w:rPr>
            <w:webHidden/>
          </w:rPr>
          <w:fldChar w:fldCharType="separate"/>
        </w:r>
        <w:r w:rsidR="006843D3">
          <w:rPr>
            <w:webHidden/>
          </w:rPr>
          <w:t>8</w:t>
        </w:r>
        <w:r w:rsidR="006843D3">
          <w:rPr>
            <w:webHidden/>
          </w:rPr>
          <w:fldChar w:fldCharType="end"/>
        </w:r>
      </w:hyperlink>
    </w:p>
    <w:p w14:paraId="14FBF701" w14:textId="5F53BB92" w:rsidR="006843D3" w:rsidRPr="006843D3" w:rsidRDefault="007E2650">
      <w:pPr>
        <w:pStyle w:val="Inhopg2"/>
        <w:rPr>
          <w:smallCaps w:val="0"/>
          <w:szCs w:val="22"/>
        </w:rPr>
      </w:pPr>
      <w:hyperlink w:anchor="_Toc98852111" w:history="1">
        <w:r w:rsidR="006843D3" w:rsidRPr="009C526A">
          <w:rPr>
            <w:rStyle w:val="Hyperlink"/>
            <w:rFonts w:cs="Calibri"/>
          </w:rPr>
          <w:t>3.3</w:t>
        </w:r>
        <w:r w:rsidR="006843D3" w:rsidRPr="006843D3">
          <w:rPr>
            <w:smallCaps w:val="0"/>
            <w:szCs w:val="22"/>
          </w:rPr>
          <w:tab/>
        </w:r>
        <w:r w:rsidR="006843D3" w:rsidRPr="009C526A">
          <w:rPr>
            <w:rStyle w:val="Hyperlink"/>
            <w:rFonts w:cs="Calibri"/>
          </w:rPr>
          <w:t>Projectomgeving</w:t>
        </w:r>
        <w:r w:rsidR="006843D3">
          <w:rPr>
            <w:webHidden/>
          </w:rPr>
          <w:tab/>
        </w:r>
        <w:r w:rsidR="006843D3">
          <w:rPr>
            <w:webHidden/>
          </w:rPr>
          <w:fldChar w:fldCharType="begin"/>
        </w:r>
        <w:r w:rsidR="006843D3">
          <w:rPr>
            <w:webHidden/>
          </w:rPr>
          <w:instrText xml:space="preserve"> PAGEREF _Toc98852111 \h </w:instrText>
        </w:r>
        <w:r w:rsidR="006843D3">
          <w:rPr>
            <w:webHidden/>
          </w:rPr>
        </w:r>
        <w:r w:rsidR="006843D3">
          <w:rPr>
            <w:webHidden/>
          </w:rPr>
          <w:fldChar w:fldCharType="separate"/>
        </w:r>
        <w:r w:rsidR="006843D3">
          <w:rPr>
            <w:webHidden/>
          </w:rPr>
          <w:t>8</w:t>
        </w:r>
        <w:r w:rsidR="006843D3">
          <w:rPr>
            <w:webHidden/>
          </w:rPr>
          <w:fldChar w:fldCharType="end"/>
        </w:r>
      </w:hyperlink>
    </w:p>
    <w:p w14:paraId="213FA3E7" w14:textId="67D5C7B1" w:rsidR="006843D3" w:rsidRPr="006843D3" w:rsidRDefault="007E2650">
      <w:pPr>
        <w:pStyle w:val="Inhopg2"/>
        <w:rPr>
          <w:smallCaps w:val="0"/>
          <w:szCs w:val="22"/>
        </w:rPr>
      </w:pPr>
      <w:hyperlink w:anchor="_Toc98852112" w:history="1">
        <w:r w:rsidR="006843D3" w:rsidRPr="009C526A">
          <w:rPr>
            <w:rStyle w:val="Hyperlink"/>
          </w:rPr>
          <w:t>3.4</w:t>
        </w:r>
        <w:r w:rsidR="006843D3" w:rsidRPr="006843D3">
          <w:rPr>
            <w:smallCaps w:val="0"/>
            <w:szCs w:val="22"/>
          </w:rPr>
          <w:tab/>
        </w:r>
        <w:r w:rsidR="006843D3" w:rsidRPr="009C526A">
          <w:rPr>
            <w:rStyle w:val="Hyperlink"/>
          </w:rPr>
          <w:t>Projectaanpak</w:t>
        </w:r>
        <w:r w:rsidR="006843D3">
          <w:rPr>
            <w:webHidden/>
          </w:rPr>
          <w:tab/>
        </w:r>
        <w:r w:rsidR="006843D3">
          <w:rPr>
            <w:webHidden/>
          </w:rPr>
          <w:fldChar w:fldCharType="begin"/>
        </w:r>
        <w:r w:rsidR="006843D3">
          <w:rPr>
            <w:webHidden/>
          </w:rPr>
          <w:instrText xml:space="preserve"> PAGEREF _Toc98852112 \h </w:instrText>
        </w:r>
        <w:r w:rsidR="006843D3">
          <w:rPr>
            <w:webHidden/>
          </w:rPr>
        </w:r>
        <w:r w:rsidR="006843D3">
          <w:rPr>
            <w:webHidden/>
          </w:rPr>
          <w:fldChar w:fldCharType="separate"/>
        </w:r>
        <w:r w:rsidR="006843D3">
          <w:rPr>
            <w:webHidden/>
          </w:rPr>
          <w:t>8</w:t>
        </w:r>
        <w:r w:rsidR="006843D3">
          <w:rPr>
            <w:webHidden/>
          </w:rPr>
          <w:fldChar w:fldCharType="end"/>
        </w:r>
      </w:hyperlink>
    </w:p>
    <w:p w14:paraId="217F93C9" w14:textId="5676D217" w:rsidR="006843D3" w:rsidRPr="006843D3" w:rsidRDefault="007E2650">
      <w:pPr>
        <w:pStyle w:val="Inhopg2"/>
        <w:rPr>
          <w:smallCaps w:val="0"/>
          <w:szCs w:val="22"/>
        </w:rPr>
      </w:pPr>
      <w:hyperlink w:anchor="_Toc98852113" w:history="1">
        <w:r w:rsidR="006843D3" w:rsidRPr="009C526A">
          <w:rPr>
            <w:rStyle w:val="Hyperlink"/>
            <w:rFonts w:cs="Calibri"/>
          </w:rPr>
          <w:t>3.5</w:t>
        </w:r>
        <w:r w:rsidR="006843D3" w:rsidRPr="006843D3">
          <w:rPr>
            <w:smallCaps w:val="0"/>
            <w:szCs w:val="22"/>
          </w:rPr>
          <w:tab/>
        </w:r>
        <w:r w:rsidR="006843D3" w:rsidRPr="009C526A">
          <w:rPr>
            <w:rStyle w:val="Hyperlink"/>
            <w:rFonts w:cs="Calibri"/>
          </w:rPr>
          <w:t>Scope &amp; Uitsluitingen</w:t>
        </w:r>
        <w:r w:rsidR="006843D3">
          <w:rPr>
            <w:webHidden/>
          </w:rPr>
          <w:tab/>
        </w:r>
        <w:r w:rsidR="006843D3">
          <w:rPr>
            <w:webHidden/>
          </w:rPr>
          <w:fldChar w:fldCharType="begin"/>
        </w:r>
        <w:r w:rsidR="006843D3">
          <w:rPr>
            <w:webHidden/>
          </w:rPr>
          <w:instrText xml:space="preserve"> PAGEREF _Toc98852113 \h </w:instrText>
        </w:r>
        <w:r w:rsidR="006843D3">
          <w:rPr>
            <w:webHidden/>
          </w:rPr>
        </w:r>
        <w:r w:rsidR="006843D3">
          <w:rPr>
            <w:webHidden/>
          </w:rPr>
          <w:fldChar w:fldCharType="separate"/>
        </w:r>
        <w:r w:rsidR="006843D3">
          <w:rPr>
            <w:webHidden/>
          </w:rPr>
          <w:t>8</w:t>
        </w:r>
        <w:r w:rsidR="006843D3">
          <w:rPr>
            <w:webHidden/>
          </w:rPr>
          <w:fldChar w:fldCharType="end"/>
        </w:r>
      </w:hyperlink>
    </w:p>
    <w:p w14:paraId="365548B5" w14:textId="56AB5D46" w:rsidR="006843D3" w:rsidRPr="006843D3" w:rsidRDefault="007E2650">
      <w:pPr>
        <w:pStyle w:val="Inhopg2"/>
        <w:rPr>
          <w:smallCaps w:val="0"/>
          <w:szCs w:val="22"/>
        </w:rPr>
      </w:pPr>
      <w:hyperlink w:anchor="_Toc98852114" w:history="1">
        <w:r w:rsidR="006843D3" w:rsidRPr="009C526A">
          <w:rPr>
            <w:rStyle w:val="Hyperlink"/>
          </w:rPr>
          <w:t>3.6</w:t>
        </w:r>
        <w:r w:rsidR="006843D3" w:rsidRPr="006843D3">
          <w:rPr>
            <w:smallCaps w:val="0"/>
            <w:szCs w:val="22"/>
          </w:rPr>
          <w:tab/>
        </w:r>
        <w:r w:rsidR="006843D3" w:rsidRPr="009C526A">
          <w:rPr>
            <w:rStyle w:val="Hyperlink"/>
          </w:rPr>
          <w:t>Uitgangspunten &amp; Randvoorwaarden</w:t>
        </w:r>
        <w:r w:rsidR="006843D3">
          <w:rPr>
            <w:webHidden/>
          </w:rPr>
          <w:tab/>
        </w:r>
        <w:r w:rsidR="006843D3">
          <w:rPr>
            <w:webHidden/>
          </w:rPr>
          <w:fldChar w:fldCharType="begin"/>
        </w:r>
        <w:r w:rsidR="006843D3">
          <w:rPr>
            <w:webHidden/>
          </w:rPr>
          <w:instrText xml:space="preserve"> PAGEREF _Toc98852114 \h </w:instrText>
        </w:r>
        <w:r w:rsidR="006843D3">
          <w:rPr>
            <w:webHidden/>
          </w:rPr>
        </w:r>
        <w:r w:rsidR="006843D3">
          <w:rPr>
            <w:webHidden/>
          </w:rPr>
          <w:fldChar w:fldCharType="separate"/>
        </w:r>
        <w:r w:rsidR="006843D3">
          <w:rPr>
            <w:webHidden/>
          </w:rPr>
          <w:t>9</w:t>
        </w:r>
        <w:r w:rsidR="006843D3">
          <w:rPr>
            <w:webHidden/>
          </w:rPr>
          <w:fldChar w:fldCharType="end"/>
        </w:r>
      </w:hyperlink>
    </w:p>
    <w:p w14:paraId="00D3148F" w14:textId="75213D68" w:rsidR="006843D3" w:rsidRPr="006843D3" w:rsidRDefault="007E2650">
      <w:pPr>
        <w:pStyle w:val="Inhopg2"/>
        <w:rPr>
          <w:smallCaps w:val="0"/>
          <w:szCs w:val="22"/>
        </w:rPr>
      </w:pPr>
      <w:hyperlink w:anchor="_Toc98852115" w:history="1">
        <w:r w:rsidR="006843D3" w:rsidRPr="009C526A">
          <w:rPr>
            <w:rStyle w:val="Hyperlink"/>
            <w:rFonts w:cs="Calibri"/>
            <w:i/>
            <w:highlight w:val="yellow"/>
          </w:rPr>
          <w:t>Uitgangspunten</w:t>
        </w:r>
        <w:r w:rsidR="006843D3">
          <w:rPr>
            <w:webHidden/>
          </w:rPr>
          <w:tab/>
        </w:r>
        <w:r w:rsidR="006843D3">
          <w:rPr>
            <w:webHidden/>
          </w:rPr>
          <w:fldChar w:fldCharType="begin"/>
        </w:r>
        <w:r w:rsidR="006843D3">
          <w:rPr>
            <w:webHidden/>
          </w:rPr>
          <w:instrText xml:space="preserve"> PAGEREF _Toc98852115 \h </w:instrText>
        </w:r>
        <w:r w:rsidR="006843D3">
          <w:rPr>
            <w:webHidden/>
          </w:rPr>
        </w:r>
        <w:r w:rsidR="006843D3">
          <w:rPr>
            <w:webHidden/>
          </w:rPr>
          <w:fldChar w:fldCharType="separate"/>
        </w:r>
        <w:r w:rsidR="006843D3">
          <w:rPr>
            <w:webHidden/>
          </w:rPr>
          <w:t>9</w:t>
        </w:r>
        <w:r w:rsidR="006843D3">
          <w:rPr>
            <w:webHidden/>
          </w:rPr>
          <w:fldChar w:fldCharType="end"/>
        </w:r>
      </w:hyperlink>
    </w:p>
    <w:p w14:paraId="3CC86C65" w14:textId="1660A849" w:rsidR="006843D3" w:rsidRPr="006843D3" w:rsidRDefault="007E2650">
      <w:pPr>
        <w:pStyle w:val="Inhopg2"/>
        <w:rPr>
          <w:smallCaps w:val="0"/>
          <w:szCs w:val="22"/>
        </w:rPr>
      </w:pPr>
      <w:hyperlink w:anchor="_Toc98852116" w:history="1">
        <w:r w:rsidR="006843D3" w:rsidRPr="009C526A">
          <w:rPr>
            <w:rStyle w:val="Hyperlink"/>
            <w:rFonts w:cs="Calibri"/>
            <w:i/>
            <w:highlight w:val="yellow"/>
          </w:rPr>
          <w:t>Randvoorwaarden</w:t>
        </w:r>
        <w:r w:rsidR="006843D3">
          <w:rPr>
            <w:webHidden/>
          </w:rPr>
          <w:tab/>
        </w:r>
        <w:r w:rsidR="006843D3">
          <w:rPr>
            <w:webHidden/>
          </w:rPr>
          <w:fldChar w:fldCharType="begin"/>
        </w:r>
        <w:r w:rsidR="006843D3">
          <w:rPr>
            <w:webHidden/>
          </w:rPr>
          <w:instrText xml:space="preserve"> PAGEREF _Toc98852116 \h </w:instrText>
        </w:r>
        <w:r w:rsidR="006843D3">
          <w:rPr>
            <w:webHidden/>
          </w:rPr>
        </w:r>
        <w:r w:rsidR="006843D3">
          <w:rPr>
            <w:webHidden/>
          </w:rPr>
          <w:fldChar w:fldCharType="separate"/>
        </w:r>
        <w:r w:rsidR="006843D3">
          <w:rPr>
            <w:webHidden/>
          </w:rPr>
          <w:t>9</w:t>
        </w:r>
        <w:r w:rsidR="006843D3">
          <w:rPr>
            <w:webHidden/>
          </w:rPr>
          <w:fldChar w:fldCharType="end"/>
        </w:r>
      </w:hyperlink>
    </w:p>
    <w:p w14:paraId="6FF32C3E" w14:textId="02B6AC20" w:rsidR="006843D3" w:rsidRPr="006843D3" w:rsidRDefault="007E2650">
      <w:pPr>
        <w:pStyle w:val="Inhopg2"/>
        <w:rPr>
          <w:smallCaps w:val="0"/>
          <w:szCs w:val="22"/>
        </w:rPr>
      </w:pPr>
      <w:hyperlink w:anchor="_Toc98852117" w:history="1">
        <w:r w:rsidR="006843D3" w:rsidRPr="009C526A">
          <w:rPr>
            <w:rStyle w:val="Hyperlink"/>
            <w:rFonts w:cs="Calibri"/>
          </w:rPr>
          <w:t>3.7</w:t>
        </w:r>
        <w:r w:rsidR="006843D3" w:rsidRPr="006843D3">
          <w:rPr>
            <w:smallCaps w:val="0"/>
            <w:szCs w:val="22"/>
          </w:rPr>
          <w:tab/>
        </w:r>
        <w:r w:rsidR="006843D3" w:rsidRPr="009C526A">
          <w:rPr>
            <w:rStyle w:val="Hyperlink"/>
            <w:rFonts w:cs="Calibri"/>
          </w:rPr>
          <w:t>Beschikbare middelen</w:t>
        </w:r>
        <w:r w:rsidR="006843D3">
          <w:rPr>
            <w:webHidden/>
          </w:rPr>
          <w:tab/>
        </w:r>
        <w:r w:rsidR="006843D3">
          <w:rPr>
            <w:webHidden/>
          </w:rPr>
          <w:fldChar w:fldCharType="begin"/>
        </w:r>
        <w:r w:rsidR="006843D3">
          <w:rPr>
            <w:webHidden/>
          </w:rPr>
          <w:instrText xml:space="preserve"> PAGEREF _Toc98852117 \h </w:instrText>
        </w:r>
        <w:r w:rsidR="006843D3">
          <w:rPr>
            <w:webHidden/>
          </w:rPr>
        </w:r>
        <w:r w:rsidR="006843D3">
          <w:rPr>
            <w:webHidden/>
          </w:rPr>
          <w:fldChar w:fldCharType="separate"/>
        </w:r>
        <w:r w:rsidR="006843D3">
          <w:rPr>
            <w:webHidden/>
          </w:rPr>
          <w:t>9</w:t>
        </w:r>
        <w:r w:rsidR="006843D3">
          <w:rPr>
            <w:webHidden/>
          </w:rPr>
          <w:fldChar w:fldCharType="end"/>
        </w:r>
      </w:hyperlink>
    </w:p>
    <w:p w14:paraId="5EF52BC0" w14:textId="1573C19C" w:rsidR="006843D3" w:rsidRPr="006843D3" w:rsidRDefault="007E2650">
      <w:pPr>
        <w:pStyle w:val="Inhopg2"/>
        <w:rPr>
          <w:smallCaps w:val="0"/>
          <w:szCs w:val="22"/>
        </w:rPr>
      </w:pPr>
      <w:hyperlink w:anchor="_Toc98852118" w:history="1">
        <w:r w:rsidR="006843D3" w:rsidRPr="009C526A">
          <w:rPr>
            <w:rStyle w:val="Hyperlink"/>
          </w:rPr>
          <w:t>3.8</w:t>
        </w:r>
        <w:r w:rsidR="006843D3" w:rsidRPr="006843D3">
          <w:rPr>
            <w:smallCaps w:val="0"/>
            <w:szCs w:val="22"/>
          </w:rPr>
          <w:tab/>
        </w:r>
        <w:r w:rsidR="006843D3" w:rsidRPr="009C526A">
          <w:rPr>
            <w:rStyle w:val="Hyperlink"/>
          </w:rPr>
          <w:t>Afhankelijkheden</w:t>
        </w:r>
        <w:r w:rsidR="006843D3">
          <w:rPr>
            <w:webHidden/>
          </w:rPr>
          <w:tab/>
        </w:r>
        <w:r w:rsidR="006843D3">
          <w:rPr>
            <w:webHidden/>
          </w:rPr>
          <w:fldChar w:fldCharType="begin"/>
        </w:r>
        <w:r w:rsidR="006843D3">
          <w:rPr>
            <w:webHidden/>
          </w:rPr>
          <w:instrText xml:space="preserve"> PAGEREF _Toc98852118 \h </w:instrText>
        </w:r>
        <w:r w:rsidR="006843D3">
          <w:rPr>
            <w:webHidden/>
          </w:rPr>
        </w:r>
        <w:r w:rsidR="006843D3">
          <w:rPr>
            <w:webHidden/>
          </w:rPr>
          <w:fldChar w:fldCharType="separate"/>
        </w:r>
        <w:r w:rsidR="006843D3">
          <w:rPr>
            <w:webHidden/>
          </w:rPr>
          <w:t>9</w:t>
        </w:r>
        <w:r w:rsidR="006843D3">
          <w:rPr>
            <w:webHidden/>
          </w:rPr>
          <w:fldChar w:fldCharType="end"/>
        </w:r>
      </w:hyperlink>
    </w:p>
    <w:p w14:paraId="7E9C4DDF" w14:textId="384AC724" w:rsidR="006843D3" w:rsidRPr="006843D3" w:rsidRDefault="007E2650">
      <w:pPr>
        <w:pStyle w:val="Inhopg1"/>
        <w:tabs>
          <w:tab w:val="left" w:pos="400"/>
          <w:tab w:val="right" w:leader="dot" w:pos="9060"/>
        </w:tabs>
        <w:rPr>
          <w:b w:val="0"/>
          <w:bCs w:val="0"/>
          <w:caps w:val="0"/>
          <w:noProof/>
          <w:szCs w:val="22"/>
        </w:rPr>
      </w:pPr>
      <w:hyperlink w:anchor="_Toc98852119" w:history="1">
        <w:r w:rsidR="006843D3" w:rsidRPr="009C526A">
          <w:rPr>
            <w:rStyle w:val="Hyperlink"/>
            <w:rFonts w:cs="Calibri"/>
            <w:noProof/>
          </w:rPr>
          <w:t>4</w:t>
        </w:r>
        <w:r w:rsidR="006843D3" w:rsidRPr="006843D3">
          <w:rPr>
            <w:b w:val="0"/>
            <w:bCs w:val="0"/>
            <w:caps w:val="0"/>
            <w:noProof/>
            <w:szCs w:val="22"/>
          </w:rPr>
          <w:tab/>
        </w:r>
        <w:r w:rsidR="006843D3" w:rsidRPr="009C526A">
          <w:rPr>
            <w:rStyle w:val="Hyperlink"/>
            <w:rFonts w:cs="Calibri"/>
            <w:noProof/>
          </w:rPr>
          <w:t>Projectorganisatiestructuur</w:t>
        </w:r>
        <w:r w:rsidR="006843D3">
          <w:rPr>
            <w:noProof/>
            <w:webHidden/>
          </w:rPr>
          <w:tab/>
        </w:r>
        <w:r w:rsidR="006843D3">
          <w:rPr>
            <w:noProof/>
            <w:webHidden/>
          </w:rPr>
          <w:fldChar w:fldCharType="begin"/>
        </w:r>
        <w:r w:rsidR="006843D3">
          <w:rPr>
            <w:noProof/>
            <w:webHidden/>
          </w:rPr>
          <w:instrText xml:space="preserve"> PAGEREF _Toc98852119 \h </w:instrText>
        </w:r>
        <w:r w:rsidR="006843D3">
          <w:rPr>
            <w:noProof/>
            <w:webHidden/>
          </w:rPr>
        </w:r>
        <w:r w:rsidR="006843D3">
          <w:rPr>
            <w:noProof/>
            <w:webHidden/>
          </w:rPr>
          <w:fldChar w:fldCharType="separate"/>
        </w:r>
        <w:r w:rsidR="006843D3">
          <w:rPr>
            <w:noProof/>
            <w:webHidden/>
          </w:rPr>
          <w:t>10</w:t>
        </w:r>
        <w:r w:rsidR="006843D3">
          <w:rPr>
            <w:noProof/>
            <w:webHidden/>
          </w:rPr>
          <w:fldChar w:fldCharType="end"/>
        </w:r>
      </w:hyperlink>
    </w:p>
    <w:p w14:paraId="4D645E25" w14:textId="756C30D3" w:rsidR="006843D3" w:rsidRPr="006843D3" w:rsidRDefault="007E2650">
      <w:pPr>
        <w:pStyle w:val="Inhopg2"/>
        <w:rPr>
          <w:smallCaps w:val="0"/>
          <w:szCs w:val="22"/>
        </w:rPr>
      </w:pPr>
      <w:hyperlink w:anchor="_Toc98852120" w:history="1">
        <w:r w:rsidR="006843D3" w:rsidRPr="009C526A">
          <w:rPr>
            <w:rStyle w:val="Hyperlink"/>
            <w:rFonts w:cs="Calibri"/>
          </w:rPr>
          <w:t>4.1</w:t>
        </w:r>
        <w:r w:rsidR="006843D3" w:rsidRPr="006843D3">
          <w:rPr>
            <w:smallCaps w:val="0"/>
            <w:szCs w:val="22"/>
          </w:rPr>
          <w:tab/>
        </w:r>
        <w:r w:rsidR="006843D3" w:rsidRPr="009C526A">
          <w:rPr>
            <w:rStyle w:val="Hyperlink"/>
            <w:rFonts w:cs="Calibri"/>
          </w:rPr>
          <w:t>Opdrachtgever</w:t>
        </w:r>
        <w:r w:rsidR="006843D3">
          <w:rPr>
            <w:webHidden/>
          </w:rPr>
          <w:tab/>
        </w:r>
        <w:r w:rsidR="006843D3">
          <w:rPr>
            <w:webHidden/>
          </w:rPr>
          <w:fldChar w:fldCharType="begin"/>
        </w:r>
        <w:r w:rsidR="006843D3">
          <w:rPr>
            <w:webHidden/>
          </w:rPr>
          <w:instrText xml:space="preserve"> PAGEREF _Toc98852120 \h </w:instrText>
        </w:r>
        <w:r w:rsidR="006843D3">
          <w:rPr>
            <w:webHidden/>
          </w:rPr>
        </w:r>
        <w:r w:rsidR="006843D3">
          <w:rPr>
            <w:webHidden/>
          </w:rPr>
          <w:fldChar w:fldCharType="separate"/>
        </w:r>
        <w:r w:rsidR="006843D3">
          <w:rPr>
            <w:webHidden/>
          </w:rPr>
          <w:t>10</w:t>
        </w:r>
        <w:r w:rsidR="006843D3">
          <w:rPr>
            <w:webHidden/>
          </w:rPr>
          <w:fldChar w:fldCharType="end"/>
        </w:r>
      </w:hyperlink>
    </w:p>
    <w:p w14:paraId="1E7C8E48" w14:textId="2027F2AC" w:rsidR="006843D3" w:rsidRPr="006843D3" w:rsidRDefault="007E2650">
      <w:pPr>
        <w:pStyle w:val="Inhopg2"/>
        <w:rPr>
          <w:smallCaps w:val="0"/>
          <w:szCs w:val="22"/>
        </w:rPr>
      </w:pPr>
      <w:hyperlink w:anchor="_Toc98852121" w:history="1">
        <w:r w:rsidR="006843D3" w:rsidRPr="009C526A">
          <w:rPr>
            <w:rStyle w:val="Hyperlink"/>
            <w:rFonts w:cs="Calibri"/>
          </w:rPr>
          <w:t>4.2</w:t>
        </w:r>
        <w:r w:rsidR="006843D3" w:rsidRPr="006843D3">
          <w:rPr>
            <w:smallCaps w:val="0"/>
            <w:szCs w:val="22"/>
          </w:rPr>
          <w:tab/>
        </w:r>
        <w:r w:rsidR="006843D3" w:rsidRPr="009C526A">
          <w:rPr>
            <w:rStyle w:val="Hyperlink"/>
            <w:rFonts w:cs="Calibri"/>
          </w:rPr>
          <w:t>Projectleider</w:t>
        </w:r>
        <w:r w:rsidR="006843D3">
          <w:rPr>
            <w:webHidden/>
          </w:rPr>
          <w:tab/>
        </w:r>
        <w:r w:rsidR="006843D3">
          <w:rPr>
            <w:webHidden/>
          </w:rPr>
          <w:fldChar w:fldCharType="begin"/>
        </w:r>
        <w:r w:rsidR="006843D3">
          <w:rPr>
            <w:webHidden/>
          </w:rPr>
          <w:instrText xml:space="preserve"> PAGEREF _Toc98852121 \h </w:instrText>
        </w:r>
        <w:r w:rsidR="006843D3">
          <w:rPr>
            <w:webHidden/>
          </w:rPr>
        </w:r>
        <w:r w:rsidR="006843D3">
          <w:rPr>
            <w:webHidden/>
          </w:rPr>
          <w:fldChar w:fldCharType="separate"/>
        </w:r>
        <w:r w:rsidR="006843D3">
          <w:rPr>
            <w:webHidden/>
          </w:rPr>
          <w:t>10</w:t>
        </w:r>
        <w:r w:rsidR="006843D3">
          <w:rPr>
            <w:webHidden/>
          </w:rPr>
          <w:fldChar w:fldCharType="end"/>
        </w:r>
      </w:hyperlink>
    </w:p>
    <w:p w14:paraId="2B6B15A8" w14:textId="65C08852" w:rsidR="006843D3" w:rsidRPr="006843D3" w:rsidRDefault="007E2650">
      <w:pPr>
        <w:pStyle w:val="Inhopg2"/>
        <w:rPr>
          <w:smallCaps w:val="0"/>
          <w:szCs w:val="22"/>
        </w:rPr>
      </w:pPr>
      <w:hyperlink w:anchor="_Toc98852122" w:history="1">
        <w:r w:rsidR="006843D3" w:rsidRPr="009C526A">
          <w:rPr>
            <w:rStyle w:val="Hyperlink"/>
            <w:rFonts w:cs="Calibri"/>
          </w:rPr>
          <w:t>4.3</w:t>
        </w:r>
        <w:r w:rsidR="006843D3" w:rsidRPr="006843D3">
          <w:rPr>
            <w:smallCaps w:val="0"/>
            <w:szCs w:val="22"/>
          </w:rPr>
          <w:tab/>
        </w:r>
        <w:r w:rsidR="006843D3" w:rsidRPr="009C526A">
          <w:rPr>
            <w:rStyle w:val="Hyperlink"/>
            <w:rFonts w:cs="Calibri"/>
          </w:rPr>
          <w:t>Projectlid</w:t>
        </w:r>
        <w:r w:rsidR="006843D3">
          <w:rPr>
            <w:webHidden/>
          </w:rPr>
          <w:tab/>
        </w:r>
        <w:r w:rsidR="006843D3">
          <w:rPr>
            <w:webHidden/>
          </w:rPr>
          <w:fldChar w:fldCharType="begin"/>
        </w:r>
        <w:r w:rsidR="006843D3">
          <w:rPr>
            <w:webHidden/>
          </w:rPr>
          <w:instrText xml:space="preserve"> PAGEREF _Toc98852122 \h </w:instrText>
        </w:r>
        <w:r w:rsidR="006843D3">
          <w:rPr>
            <w:webHidden/>
          </w:rPr>
        </w:r>
        <w:r w:rsidR="006843D3">
          <w:rPr>
            <w:webHidden/>
          </w:rPr>
          <w:fldChar w:fldCharType="separate"/>
        </w:r>
        <w:r w:rsidR="006843D3">
          <w:rPr>
            <w:webHidden/>
          </w:rPr>
          <w:t>11</w:t>
        </w:r>
        <w:r w:rsidR="006843D3">
          <w:rPr>
            <w:webHidden/>
          </w:rPr>
          <w:fldChar w:fldCharType="end"/>
        </w:r>
      </w:hyperlink>
    </w:p>
    <w:p w14:paraId="462A9C08" w14:textId="232C457E" w:rsidR="006843D3" w:rsidRPr="006843D3" w:rsidRDefault="007E2650">
      <w:pPr>
        <w:pStyle w:val="Inhopg1"/>
        <w:tabs>
          <w:tab w:val="left" w:pos="400"/>
          <w:tab w:val="right" w:leader="dot" w:pos="9060"/>
        </w:tabs>
        <w:rPr>
          <w:b w:val="0"/>
          <w:bCs w:val="0"/>
          <w:caps w:val="0"/>
          <w:noProof/>
          <w:szCs w:val="22"/>
        </w:rPr>
      </w:pPr>
      <w:hyperlink w:anchor="_Toc98852123" w:history="1">
        <w:r w:rsidR="006843D3" w:rsidRPr="009C526A">
          <w:rPr>
            <w:rStyle w:val="Hyperlink"/>
            <w:rFonts w:cs="Calibri"/>
            <w:noProof/>
          </w:rPr>
          <w:t>5</w:t>
        </w:r>
        <w:r w:rsidR="006843D3" w:rsidRPr="006843D3">
          <w:rPr>
            <w:b w:val="0"/>
            <w:bCs w:val="0"/>
            <w:caps w:val="0"/>
            <w:noProof/>
            <w:szCs w:val="22"/>
          </w:rPr>
          <w:tab/>
        </w:r>
        <w:r w:rsidR="006843D3" w:rsidRPr="009C526A">
          <w:rPr>
            <w:rStyle w:val="Hyperlink"/>
            <w:rFonts w:cs="Calibri"/>
            <w:noProof/>
          </w:rPr>
          <w:t>Producten</w:t>
        </w:r>
        <w:r w:rsidR="006843D3">
          <w:rPr>
            <w:noProof/>
            <w:webHidden/>
          </w:rPr>
          <w:tab/>
        </w:r>
        <w:r w:rsidR="006843D3">
          <w:rPr>
            <w:noProof/>
            <w:webHidden/>
          </w:rPr>
          <w:fldChar w:fldCharType="begin"/>
        </w:r>
        <w:r w:rsidR="006843D3">
          <w:rPr>
            <w:noProof/>
            <w:webHidden/>
          </w:rPr>
          <w:instrText xml:space="preserve"> PAGEREF _Toc98852123 \h </w:instrText>
        </w:r>
        <w:r w:rsidR="006843D3">
          <w:rPr>
            <w:noProof/>
            <w:webHidden/>
          </w:rPr>
        </w:r>
        <w:r w:rsidR="006843D3">
          <w:rPr>
            <w:noProof/>
            <w:webHidden/>
          </w:rPr>
          <w:fldChar w:fldCharType="separate"/>
        </w:r>
        <w:r w:rsidR="006843D3">
          <w:rPr>
            <w:noProof/>
            <w:webHidden/>
          </w:rPr>
          <w:t>12</w:t>
        </w:r>
        <w:r w:rsidR="006843D3">
          <w:rPr>
            <w:noProof/>
            <w:webHidden/>
          </w:rPr>
          <w:fldChar w:fldCharType="end"/>
        </w:r>
      </w:hyperlink>
    </w:p>
    <w:p w14:paraId="6BB0BC1D" w14:textId="7F82E388" w:rsidR="006843D3" w:rsidRPr="006843D3" w:rsidRDefault="007E2650">
      <w:pPr>
        <w:pStyle w:val="Inhopg2"/>
        <w:rPr>
          <w:smallCaps w:val="0"/>
          <w:szCs w:val="22"/>
        </w:rPr>
      </w:pPr>
      <w:hyperlink w:anchor="_Toc98852124" w:history="1">
        <w:r w:rsidR="006843D3" w:rsidRPr="009C526A">
          <w:rPr>
            <w:rStyle w:val="Hyperlink"/>
            <w:rFonts w:cs="Calibri"/>
          </w:rPr>
          <w:t>5.1</w:t>
        </w:r>
        <w:r w:rsidR="006843D3" w:rsidRPr="006843D3">
          <w:rPr>
            <w:smallCaps w:val="0"/>
            <w:szCs w:val="22"/>
          </w:rPr>
          <w:tab/>
        </w:r>
        <w:r w:rsidR="006843D3" w:rsidRPr="009C526A">
          <w:rPr>
            <w:rStyle w:val="Hyperlink"/>
            <w:rFonts w:cs="Calibri"/>
          </w:rPr>
          <w:t>Productdecompositiestructuur</w:t>
        </w:r>
        <w:r w:rsidR="006843D3">
          <w:rPr>
            <w:webHidden/>
          </w:rPr>
          <w:tab/>
        </w:r>
        <w:r w:rsidR="006843D3">
          <w:rPr>
            <w:webHidden/>
          </w:rPr>
          <w:fldChar w:fldCharType="begin"/>
        </w:r>
        <w:r w:rsidR="006843D3">
          <w:rPr>
            <w:webHidden/>
          </w:rPr>
          <w:instrText xml:space="preserve"> PAGEREF _Toc98852124 \h </w:instrText>
        </w:r>
        <w:r w:rsidR="006843D3">
          <w:rPr>
            <w:webHidden/>
          </w:rPr>
        </w:r>
        <w:r w:rsidR="006843D3">
          <w:rPr>
            <w:webHidden/>
          </w:rPr>
          <w:fldChar w:fldCharType="separate"/>
        </w:r>
        <w:r w:rsidR="006843D3">
          <w:rPr>
            <w:webHidden/>
          </w:rPr>
          <w:t>12</w:t>
        </w:r>
        <w:r w:rsidR="006843D3">
          <w:rPr>
            <w:webHidden/>
          </w:rPr>
          <w:fldChar w:fldCharType="end"/>
        </w:r>
      </w:hyperlink>
    </w:p>
    <w:p w14:paraId="762DA33C" w14:textId="756AAFAB" w:rsidR="006843D3" w:rsidRPr="006843D3" w:rsidRDefault="007E2650">
      <w:pPr>
        <w:pStyle w:val="Inhopg2"/>
        <w:rPr>
          <w:smallCaps w:val="0"/>
          <w:szCs w:val="22"/>
        </w:rPr>
      </w:pPr>
      <w:hyperlink w:anchor="_Toc98852125" w:history="1">
        <w:r w:rsidR="006843D3" w:rsidRPr="009C526A">
          <w:rPr>
            <w:rStyle w:val="Hyperlink"/>
            <w:rFonts w:cs="Calibri"/>
          </w:rPr>
          <w:t>5.2</w:t>
        </w:r>
        <w:r w:rsidR="006843D3" w:rsidRPr="006843D3">
          <w:rPr>
            <w:smallCaps w:val="0"/>
            <w:szCs w:val="22"/>
          </w:rPr>
          <w:tab/>
        </w:r>
        <w:r w:rsidR="006843D3" w:rsidRPr="009C526A">
          <w:rPr>
            <w:rStyle w:val="Hyperlink"/>
            <w:rFonts w:cs="Calibri"/>
          </w:rPr>
          <w:t>Productstroomschema</w:t>
        </w:r>
        <w:r w:rsidR="006843D3">
          <w:rPr>
            <w:webHidden/>
          </w:rPr>
          <w:tab/>
        </w:r>
        <w:r w:rsidR="006843D3">
          <w:rPr>
            <w:webHidden/>
          </w:rPr>
          <w:fldChar w:fldCharType="begin"/>
        </w:r>
        <w:r w:rsidR="006843D3">
          <w:rPr>
            <w:webHidden/>
          </w:rPr>
          <w:instrText xml:space="preserve"> PAGEREF _Toc98852125 \h </w:instrText>
        </w:r>
        <w:r w:rsidR="006843D3">
          <w:rPr>
            <w:webHidden/>
          </w:rPr>
        </w:r>
        <w:r w:rsidR="006843D3">
          <w:rPr>
            <w:webHidden/>
          </w:rPr>
          <w:fldChar w:fldCharType="separate"/>
        </w:r>
        <w:r w:rsidR="006843D3">
          <w:rPr>
            <w:webHidden/>
          </w:rPr>
          <w:t>12</w:t>
        </w:r>
        <w:r w:rsidR="006843D3">
          <w:rPr>
            <w:webHidden/>
          </w:rPr>
          <w:fldChar w:fldCharType="end"/>
        </w:r>
      </w:hyperlink>
    </w:p>
    <w:p w14:paraId="4FDC3AFE" w14:textId="677312A0" w:rsidR="006843D3" w:rsidRPr="006843D3" w:rsidRDefault="007E2650">
      <w:pPr>
        <w:pStyle w:val="Inhopg2"/>
        <w:rPr>
          <w:smallCaps w:val="0"/>
          <w:szCs w:val="22"/>
        </w:rPr>
      </w:pPr>
      <w:hyperlink w:anchor="_Toc98852126" w:history="1">
        <w:r w:rsidR="006843D3" w:rsidRPr="009C526A">
          <w:rPr>
            <w:rStyle w:val="Hyperlink"/>
            <w:rFonts w:cs="Calibri"/>
          </w:rPr>
          <w:t>5.3</w:t>
        </w:r>
        <w:r w:rsidR="006843D3" w:rsidRPr="006843D3">
          <w:rPr>
            <w:smallCaps w:val="0"/>
            <w:szCs w:val="22"/>
          </w:rPr>
          <w:tab/>
        </w:r>
        <w:r w:rsidR="006843D3" w:rsidRPr="009C526A">
          <w:rPr>
            <w:rStyle w:val="Hyperlink"/>
            <w:rFonts w:cs="Calibri"/>
          </w:rPr>
          <w:t>Productbeschrijvingen</w:t>
        </w:r>
        <w:r w:rsidR="006843D3">
          <w:rPr>
            <w:webHidden/>
          </w:rPr>
          <w:tab/>
        </w:r>
        <w:r w:rsidR="006843D3">
          <w:rPr>
            <w:webHidden/>
          </w:rPr>
          <w:fldChar w:fldCharType="begin"/>
        </w:r>
        <w:r w:rsidR="006843D3">
          <w:rPr>
            <w:webHidden/>
          </w:rPr>
          <w:instrText xml:space="preserve"> PAGEREF _Toc98852126 \h </w:instrText>
        </w:r>
        <w:r w:rsidR="006843D3">
          <w:rPr>
            <w:webHidden/>
          </w:rPr>
        </w:r>
        <w:r w:rsidR="006843D3">
          <w:rPr>
            <w:webHidden/>
          </w:rPr>
          <w:fldChar w:fldCharType="separate"/>
        </w:r>
        <w:r w:rsidR="006843D3">
          <w:rPr>
            <w:webHidden/>
          </w:rPr>
          <w:t>12</w:t>
        </w:r>
        <w:r w:rsidR="006843D3">
          <w:rPr>
            <w:webHidden/>
          </w:rPr>
          <w:fldChar w:fldCharType="end"/>
        </w:r>
      </w:hyperlink>
    </w:p>
    <w:p w14:paraId="4ED00866" w14:textId="147D12A8" w:rsidR="006843D3" w:rsidRPr="006843D3" w:rsidRDefault="007E2650">
      <w:pPr>
        <w:pStyle w:val="Inhopg1"/>
        <w:tabs>
          <w:tab w:val="left" w:pos="400"/>
          <w:tab w:val="right" w:leader="dot" w:pos="9060"/>
        </w:tabs>
        <w:rPr>
          <w:b w:val="0"/>
          <w:bCs w:val="0"/>
          <w:caps w:val="0"/>
          <w:noProof/>
          <w:szCs w:val="22"/>
        </w:rPr>
      </w:pPr>
      <w:hyperlink w:anchor="_Toc98852127" w:history="1">
        <w:r w:rsidR="006843D3" w:rsidRPr="009C526A">
          <w:rPr>
            <w:rStyle w:val="Hyperlink"/>
            <w:rFonts w:cs="Calibri"/>
            <w:noProof/>
          </w:rPr>
          <w:t>6</w:t>
        </w:r>
        <w:r w:rsidR="006843D3" w:rsidRPr="006843D3">
          <w:rPr>
            <w:b w:val="0"/>
            <w:bCs w:val="0"/>
            <w:caps w:val="0"/>
            <w:noProof/>
            <w:szCs w:val="22"/>
          </w:rPr>
          <w:tab/>
        </w:r>
        <w:r w:rsidR="006843D3" w:rsidRPr="009C526A">
          <w:rPr>
            <w:rStyle w:val="Hyperlink"/>
            <w:rFonts w:cs="Calibri"/>
            <w:noProof/>
          </w:rPr>
          <w:t>Planning</w:t>
        </w:r>
        <w:r w:rsidR="006843D3">
          <w:rPr>
            <w:noProof/>
            <w:webHidden/>
          </w:rPr>
          <w:tab/>
        </w:r>
        <w:r w:rsidR="006843D3">
          <w:rPr>
            <w:noProof/>
            <w:webHidden/>
          </w:rPr>
          <w:fldChar w:fldCharType="begin"/>
        </w:r>
        <w:r w:rsidR="006843D3">
          <w:rPr>
            <w:noProof/>
            <w:webHidden/>
          </w:rPr>
          <w:instrText xml:space="preserve"> PAGEREF _Toc98852127 \h </w:instrText>
        </w:r>
        <w:r w:rsidR="006843D3">
          <w:rPr>
            <w:noProof/>
            <w:webHidden/>
          </w:rPr>
        </w:r>
        <w:r w:rsidR="006843D3">
          <w:rPr>
            <w:noProof/>
            <w:webHidden/>
          </w:rPr>
          <w:fldChar w:fldCharType="separate"/>
        </w:r>
        <w:r w:rsidR="006843D3">
          <w:rPr>
            <w:noProof/>
            <w:webHidden/>
          </w:rPr>
          <w:t>14</w:t>
        </w:r>
        <w:r w:rsidR="006843D3">
          <w:rPr>
            <w:noProof/>
            <w:webHidden/>
          </w:rPr>
          <w:fldChar w:fldCharType="end"/>
        </w:r>
      </w:hyperlink>
    </w:p>
    <w:p w14:paraId="07819D0A" w14:textId="1DDF2100" w:rsidR="006843D3" w:rsidRDefault="006843D3">
      <w:r>
        <w:rPr>
          <w:b/>
          <w:bCs/>
        </w:rPr>
        <w:fldChar w:fldCharType="end"/>
      </w:r>
    </w:p>
    <w:p w14:paraId="5105225E" w14:textId="77777777" w:rsidR="00D119F0" w:rsidRPr="00B140EE" w:rsidRDefault="00D119F0" w:rsidP="00B311B0">
      <w:pPr>
        <w:pStyle w:val="Plattetekst"/>
        <w:rPr>
          <w:rFonts w:cs="Calibri"/>
          <w:lang w:val="nl-NL"/>
        </w:rPr>
      </w:pPr>
    </w:p>
    <w:p w14:paraId="497849E1" w14:textId="6D29EEF9" w:rsidR="00822EB1" w:rsidRDefault="00822EB1">
      <w:pPr>
        <w:pStyle w:val="Kop1"/>
        <w:rPr>
          <w:rFonts w:ascii="Calibri" w:hAnsi="Calibri" w:cs="Calibri"/>
        </w:rPr>
      </w:pPr>
      <w:bookmarkStart w:id="4" w:name="_Toc98161229"/>
      <w:bookmarkStart w:id="5" w:name="_Toc98852106"/>
      <w:bookmarkStart w:id="6" w:name="_Toc33252736"/>
      <w:bookmarkStart w:id="7" w:name="_Toc36663319"/>
      <w:r w:rsidRPr="00B140EE">
        <w:rPr>
          <w:rFonts w:ascii="Calibri" w:hAnsi="Calibri" w:cs="Calibri"/>
        </w:rPr>
        <w:lastRenderedPageBreak/>
        <w:t>Inleiding</w:t>
      </w:r>
      <w:bookmarkEnd w:id="4"/>
      <w:bookmarkEnd w:id="5"/>
    </w:p>
    <w:p w14:paraId="579F10AF" w14:textId="318649A1" w:rsidR="001A7EBF" w:rsidRDefault="00904023" w:rsidP="001A7EBF">
      <w:pPr>
        <w:pStyle w:val="Plattetekst"/>
        <w:rPr>
          <w:lang w:val="nl-NL"/>
        </w:rPr>
      </w:pPr>
      <w:r>
        <w:rPr>
          <w:lang w:val="nl-NL"/>
        </w:rPr>
        <w:t xml:space="preserve">Het vierde semester van de </w:t>
      </w:r>
      <w:proofErr w:type="spellStart"/>
      <w:r>
        <w:rPr>
          <w:lang w:val="nl-NL"/>
        </w:rPr>
        <w:t>Associate</w:t>
      </w:r>
      <w:proofErr w:type="spellEnd"/>
      <w:r>
        <w:rPr>
          <w:lang w:val="nl-NL"/>
        </w:rPr>
        <w:t xml:space="preserve"> </w:t>
      </w:r>
      <w:proofErr w:type="spellStart"/>
      <w:r>
        <w:rPr>
          <w:lang w:val="nl-NL"/>
        </w:rPr>
        <w:t>Degree</w:t>
      </w:r>
      <w:proofErr w:type="spellEnd"/>
      <w:r>
        <w:rPr>
          <w:lang w:val="nl-NL"/>
        </w:rPr>
        <w:t xml:space="preserve"> opleiding is het afstudeersemester. Dit semester staat in het teken van stage lopen </w:t>
      </w:r>
      <w:r w:rsidR="0075127E">
        <w:rPr>
          <w:lang w:val="nl-NL"/>
        </w:rPr>
        <w:t xml:space="preserve">en ik zal moeten kunnen aantonen dat ik in een professionele werkomgeving een bijdrage kan leveren op </w:t>
      </w:r>
      <w:proofErr w:type="spellStart"/>
      <w:r w:rsidR="0075127E">
        <w:rPr>
          <w:lang w:val="nl-NL"/>
        </w:rPr>
        <w:t>Associate</w:t>
      </w:r>
      <w:proofErr w:type="spellEnd"/>
      <w:r w:rsidR="0075127E">
        <w:rPr>
          <w:lang w:val="nl-NL"/>
        </w:rPr>
        <w:t xml:space="preserve"> </w:t>
      </w:r>
      <w:proofErr w:type="spellStart"/>
      <w:r w:rsidR="0075127E">
        <w:rPr>
          <w:lang w:val="nl-NL"/>
        </w:rPr>
        <w:t>Degree</w:t>
      </w:r>
      <w:proofErr w:type="spellEnd"/>
      <w:r w:rsidR="0075127E">
        <w:rPr>
          <w:lang w:val="nl-NL"/>
        </w:rPr>
        <w:t xml:space="preserve"> niveau. </w:t>
      </w:r>
      <w:r w:rsidR="00476362">
        <w:rPr>
          <w:lang w:val="nl-NL"/>
        </w:rPr>
        <w:t>Dit document zal gebruikt worden als richtlijn voor het afstudeerproject</w:t>
      </w:r>
      <w:r w:rsidR="00595CE9">
        <w:rPr>
          <w:lang w:val="nl-NL"/>
        </w:rPr>
        <w:t xml:space="preserve">, zodat het project in de juiste richting gestuurd wordt. </w:t>
      </w:r>
    </w:p>
    <w:p w14:paraId="7E811C42" w14:textId="77777777" w:rsidR="00190ADD" w:rsidRPr="001A7EBF" w:rsidRDefault="00190ADD" w:rsidP="001A7EBF">
      <w:pPr>
        <w:pStyle w:val="Plattetekst"/>
        <w:rPr>
          <w:lang w:val="nl-NL"/>
        </w:rPr>
      </w:pPr>
    </w:p>
    <w:p w14:paraId="4789D575" w14:textId="77777777" w:rsidR="0088510E" w:rsidRDefault="0088510E" w:rsidP="0088510E">
      <w:r>
        <w:t xml:space="preserve">Drechtstad Automatisering wilt een Drechtstad scoreportaal hebben, die door meerdere externe </w:t>
      </w:r>
      <w:proofErr w:type="spellStart"/>
      <w:r>
        <w:t>tenants</w:t>
      </w:r>
      <w:proofErr w:type="spellEnd"/>
      <w:r>
        <w:t xml:space="preserve"> en gebruikers te benaderen is om hun score te publiceren over de digitaliseringssystemen. Het doel van de opdracht is om te meten hoe tevreden een klant is over digitaliseringssystemen binnen hun organisatie. </w:t>
      </w:r>
    </w:p>
    <w:p w14:paraId="02AE9E22" w14:textId="51826727" w:rsidR="00D91B4C" w:rsidRDefault="00682FBC" w:rsidP="0088510E">
      <w:pPr>
        <w:pStyle w:val="Plattetekst"/>
        <w:rPr>
          <w:lang w:val="nl-NL"/>
        </w:rPr>
      </w:pPr>
      <w:r>
        <w:rPr>
          <w:lang w:val="nl-NL"/>
        </w:rPr>
        <w:t xml:space="preserve">Ernst-Jan Reinders, die werkzaam is bij Drechtstad Automatisering, zal mij begeleiding met dit project. Hij heeft kennis en ervaring met het maken van apps in het Microsoft Power Platform. </w:t>
      </w:r>
      <w:r w:rsidR="00D91B4C">
        <w:rPr>
          <w:lang w:val="nl-NL"/>
        </w:rPr>
        <w:t xml:space="preserve">Zijn rol is dus om mij te begeleiden en met hem zal ik keuzes maken voor het project. </w:t>
      </w:r>
      <w:r w:rsidR="00C931C6">
        <w:rPr>
          <w:lang w:val="nl-NL"/>
        </w:rPr>
        <w:t xml:space="preserve">De opdrachtgever is Ron de Koe, eigenaar van Drechtstad Automatisering. </w:t>
      </w:r>
      <w:r w:rsidR="00987075">
        <w:rPr>
          <w:lang w:val="nl-NL"/>
        </w:rPr>
        <w:t xml:space="preserve">Met hem zal ik overleggen hoe het project eruit komt te zien. </w:t>
      </w:r>
    </w:p>
    <w:p w14:paraId="12BC136B" w14:textId="0CFF7567" w:rsidR="001B20B1" w:rsidRDefault="001B20B1" w:rsidP="0088510E">
      <w:pPr>
        <w:pStyle w:val="Plattetekst"/>
        <w:rPr>
          <w:lang w:val="nl-NL"/>
        </w:rPr>
      </w:pPr>
      <w:r>
        <w:rPr>
          <w:lang w:val="nl-NL"/>
        </w:rPr>
        <w:t xml:space="preserve">Tijdens dit semester </w:t>
      </w:r>
      <w:r w:rsidR="001B6BC9">
        <w:rPr>
          <w:lang w:val="nl-NL"/>
        </w:rPr>
        <w:t xml:space="preserve">ga ik werken aan afstudeeractiviteiten en bereid ik mij voor op </w:t>
      </w:r>
      <w:r w:rsidR="00AF120F">
        <w:rPr>
          <w:lang w:val="nl-NL"/>
        </w:rPr>
        <w:t xml:space="preserve">afstudeerwerkzaamheden. Hiernaast ga ik kennis opdoen van de benodigde technieken en tools die gebruikt gaan worden voor het project. </w:t>
      </w:r>
      <w:r w:rsidR="00201413">
        <w:rPr>
          <w:lang w:val="nl-NL"/>
        </w:rPr>
        <w:t xml:space="preserve">Daarnaast ga ik natuurlijk aan de opdracht werken en zal ik het product aan het einde van de periode opleveren en presenteren. </w:t>
      </w:r>
    </w:p>
    <w:p w14:paraId="2B9F2C4A" w14:textId="76C019D4" w:rsidR="00D91B4C" w:rsidRDefault="00F3677E" w:rsidP="0088510E">
      <w:pPr>
        <w:pStyle w:val="Plattetekst"/>
        <w:rPr>
          <w:lang w:val="nl-NL"/>
        </w:rPr>
      </w:pPr>
      <w:r>
        <w:rPr>
          <w:lang w:val="nl-NL"/>
        </w:rPr>
        <w:t>Het eindproduct za</w:t>
      </w:r>
      <w:r w:rsidR="004936DE">
        <w:rPr>
          <w:lang w:val="nl-NL"/>
        </w:rPr>
        <w:t>l</w:t>
      </w:r>
      <w:r>
        <w:rPr>
          <w:lang w:val="nl-NL"/>
        </w:rPr>
        <w:t xml:space="preserve"> </w:t>
      </w:r>
      <w:r w:rsidR="004936DE">
        <w:rPr>
          <w:lang w:val="nl-NL"/>
        </w:rPr>
        <w:t>bestaan uit twee Microsoft Power Platform apps.</w:t>
      </w:r>
      <w:r w:rsidR="00B05445">
        <w:rPr>
          <w:lang w:val="nl-NL"/>
        </w:rPr>
        <w:t xml:space="preserve"> Hoe die eruit </w:t>
      </w:r>
      <w:r w:rsidR="004936DE">
        <w:rPr>
          <w:lang w:val="nl-NL"/>
        </w:rPr>
        <w:t>gaan</w:t>
      </w:r>
      <w:r w:rsidR="00B05445">
        <w:rPr>
          <w:lang w:val="nl-NL"/>
        </w:rPr>
        <w:t xml:space="preserve"> zien moet ik nog onderzoeken</w:t>
      </w:r>
      <w:r w:rsidR="004936DE">
        <w:rPr>
          <w:lang w:val="nl-NL"/>
        </w:rPr>
        <w:t>, apps kunnen namelijk op twee manieren gemaakt worden</w:t>
      </w:r>
      <w:r w:rsidR="00B05445">
        <w:rPr>
          <w:lang w:val="nl-NL"/>
        </w:rPr>
        <w:t xml:space="preserve">. </w:t>
      </w:r>
      <w:r w:rsidR="00AC49A3">
        <w:rPr>
          <w:lang w:val="nl-NL"/>
        </w:rPr>
        <w:t xml:space="preserve">Het product zal aan het einde van mijn stage periode worden opgeleverd. </w:t>
      </w:r>
    </w:p>
    <w:p w14:paraId="1932BB8E" w14:textId="6F1CCD3C" w:rsidR="001100CD" w:rsidRDefault="00C40002" w:rsidP="00B17788">
      <w:pPr>
        <w:pStyle w:val="Kop1"/>
      </w:pPr>
      <w:bookmarkStart w:id="8" w:name="_Toc98161230"/>
      <w:bookmarkStart w:id="9" w:name="_Toc98852107"/>
      <w:bookmarkEnd w:id="6"/>
      <w:bookmarkEnd w:id="7"/>
      <w:r w:rsidRPr="00B17788">
        <w:lastRenderedPageBreak/>
        <w:t>Achtergrond</w:t>
      </w:r>
      <w:bookmarkEnd w:id="8"/>
      <w:bookmarkEnd w:id="9"/>
    </w:p>
    <w:p w14:paraId="0215A649" w14:textId="3C6C0FFA" w:rsidR="00A93147" w:rsidRDefault="00A20864" w:rsidP="00A20864">
      <w:pPr>
        <w:pStyle w:val="Plattetekst"/>
        <w:rPr>
          <w:lang w:val="nl-NL"/>
        </w:rPr>
      </w:pPr>
      <w:r>
        <w:rPr>
          <w:lang w:val="nl-NL"/>
        </w:rPr>
        <w:t xml:space="preserve">Drechtstad Automatisering levert digitaliseringssystemen aan verschillende klanten. </w:t>
      </w:r>
      <w:r w:rsidR="00B64FFA">
        <w:rPr>
          <w:lang w:val="nl-NL"/>
        </w:rPr>
        <w:t xml:space="preserve">Het bedrijf begeleidt mkb-bedrijven bij kantoorautomatisering en strategische vraagstukken. </w:t>
      </w:r>
      <w:r w:rsidR="00325F73">
        <w:rPr>
          <w:lang w:val="nl-NL"/>
        </w:rPr>
        <w:t>Dat doen ze door de bedrijfsprocessen te analyseren en die te vertalen in optimale ICT-oplossingen.</w:t>
      </w:r>
    </w:p>
    <w:p w14:paraId="18ADBD85" w14:textId="01330CA9" w:rsidR="003C0BE3" w:rsidRDefault="003C0BE3" w:rsidP="00A20864">
      <w:pPr>
        <w:pStyle w:val="Plattetekst"/>
        <w:rPr>
          <w:lang w:val="nl-NL"/>
        </w:rPr>
      </w:pPr>
      <w:r>
        <w:rPr>
          <w:lang w:val="nl-NL"/>
        </w:rPr>
        <w:t xml:space="preserve">Het bedrijf verdiept zich in </w:t>
      </w:r>
      <w:r w:rsidR="00070AB3">
        <w:rPr>
          <w:lang w:val="nl-NL"/>
        </w:rPr>
        <w:t xml:space="preserve">de werkprocessen van hun klanten </w:t>
      </w:r>
      <w:r w:rsidR="002E68C0">
        <w:rPr>
          <w:lang w:val="nl-NL"/>
        </w:rPr>
        <w:t xml:space="preserve">en brengen deze stap voor stap in kaart. Met dit inzicht kan er snel beoordeelt worden of verbetering in het </w:t>
      </w:r>
      <w:r w:rsidR="00222028">
        <w:rPr>
          <w:lang w:val="nl-NL"/>
        </w:rPr>
        <w:t>bedrijfsproces</w:t>
      </w:r>
      <w:r w:rsidR="00362364">
        <w:rPr>
          <w:lang w:val="nl-NL"/>
        </w:rPr>
        <w:t xml:space="preserve"> mogelijk is. </w:t>
      </w:r>
    </w:p>
    <w:p w14:paraId="25FCC57C" w14:textId="25804602" w:rsidR="00A93147" w:rsidRDefault="00A93147" w:rsidP="00A20864">
      <w:pPr>
        <w:pStyle w:val="Plattetekst"/>
        <w:rPr>
          <w:lang w:val="nl-NL"/>
        </w:rPr>
      </w:pPr>
      <w:r>
        <w:rPr>
          <w:lang w:val="nl-NL"/>
        </w:rPr>
        <w:t xml:space="preserve">Met het Microsoft Power Platform worden er snel en doeltreffend bedrijfsapplicaties </w:t>
      </w:r>
      <w:r w:rsidR="00713C5D">
        <w:rPr>
          <w:lang w:val="nl-NL"/>
        </w:rPr>
        <w:t xml:space="preserve">ontwikkeld, er worden standaard processen geautomatiseerd </w:t>
      </w:r>
      <w:r w:rsidR="007B2A0C">
        <w:rPr>
          <w:lang w:val="nl-NL"/>
        </w:rPr>
        <w:t xml:space="preserve">met handige digitale </w:t>
      </w:r>
      <w:proofErr w:type="spellStart"/>
      <w:r w:rsidR="007B2A0C">
        <w:rPr>
          <w:lang w:val="nl-NL"/>
        </w:rPr>
        <w:t>workflows</w:t>
      </w:r>
      <w:proofErr w:type="spellEnd"/>
      <w:r w:rsidR="007B2A0C">
        <w:rPr>
          <w:lang w:val="nl-NL"/>
        </w:rPr>
        <w:t xml:space="preserve"> en er wordt </w:t>
      </w:r>
      <w:proofErr w:type="spellStart"/>
      <w:r w:rsidR="007B2A0C">
        <w:rPr>
          <w:lang w:val="nl-NL"/>
        </w:rPr>
        <w:t>realtime</w:t>
      </w:r>
      <w:proofErr w:type="spellEnd"/>
      <w:r w:rsidR="007B2A0C">
        <w:rPr>
          <w:lang w:val="nl-NL"/>
        </w:rPr>
        <w:t xml:space="preserve"> inzicht in digitale gegevens aangeboden. </w:t>
      </w:r>
    </w:p>
    <w:p w14:paraId="450A6FB3" w14:textId="77777777" w:rsidR="003C0BE3" w:rsidRDefault="003C0BE3" w:rsidP="00A20864">
      <w:pPr>
        <w:pStyle w:val="Plattetekst"/>
        <w:rPr>
          <w:lang w:val="nl-NL"/>
        </w:rPr>
      </w:pPr>
    </w:p>
    <w:p w14:paraId="1DC9D6D4" w14:textId="77777777" w:rsidR="00023652" w:rsidRPr="00B140EE" w:rsidRDefault="00023652" w:rsidP="00023652">
      <w:pPr>
        <w:pStyle w:val="Plattetekst"/>
        <w:rPr>
          <w:rFonts w:cs="Calibri"/>
          <w:highlight w:val="yellow"/>
          <w:lang w:val="nl-NL"/>
        </w:rPr>
      </w:pPr>
    </w:p>
    <w:p w14:paraId="6343495F" w14:textId="77777777" w:rsidR="00166ABF" w:rsidRDefault="00166ABF" w:rsidP="009B53DF">
      <w:pPr>
        <w:pStyle w:val="Kop1"/>
      </w:pPr>
      <w:bookmarkStart w:id="10" w:name="_Toc98161231"/>
      <w:bookmarkStart w:id="11" w:name="_Toc98852108"/>
      <w:r w:rsidRPr="009B53DF">
        <w:lastRenderedPageBreak/>
        <w:t>Projectdefinitie</w:t>
      </w:r>
      <w:bookmarkEnd w:id="10"/>
      <w:bookmarkEnd w:id="11"/>
    </w:p>
    <w:p w14:paraId="42C12065" w14:textId="71C2440A" w:rsidR="00AA57C3" w:rsidRDefault="001100CD" w:rsidP="004D7DA5">
      <w:pPr>
        <w:pStyle w:val="Kop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Calibri"/>
        </w:rPr>
      </w:pPr>
      <w:bookmarkStart w:id="12" w:name="_Toc98161232"/>
      <w:bookmarkStart w:id="13" w:name="_Toc98852109"/>
      <w:r w:rsidRPr="00B140EE">
        <w:rPr>
          <w:rFonts w:cs="Calibri"/>
        </w:rPr>
        <w:t>Probleemstelling</w:t>
      </w:r>
      <w:bookmarkEnd w:id="12"/>
      <w:bookmarkEnd w:id="13"/>
    </w:p>
    <w:p w14:paraId="44B91BA2" w14:textId="77777777" w:rsidR="00067D92" w:rsidRPr="00067D92" w:rsidRDefault="00067D92" w:rsidP="00067D92"/>
    <w:p w14:paraId="134D99F4" w14:textId="1F0609ED" w:rsidR="00943057" w:rsidRDefault="00F93FA0" w:rsidP="004D7DA5">
      <w:r>
        <w:t xml:space="preserve">De mening vragen van een klant over een product/systeem kan lastig zijn. </w:t>
      </w:r>
      <w:r w:rsidR="00CE00E7">
        <w:t>Dit wordt bijvoorbeeld via de mail gedaan of per sms</w:t>
      </w:r>
      <w:r w:rsidR="00067D92">
        <w:t>, m</w:t>
      </w:r>
      <w:r w:rsidR="00CE00E7">
        <w:t xml:space="preserve">aar </w:t>
      </w:r>
      <w:r w:rsidR="00067D92">
        <w:t>vaak wordt er niet op gereageerd.</w:t>
      </w:r>
      <w:r w:rsidR="00021331">
        <w:t xml:space="preserve"> Daarnaast willen bedrijven niet teveel tijd besteden aan het maken en versturen van een enquête.</w:t>
      </w:r>
      <w:r w:rsidR="00067D92">
        <w:t xml:space="preserve"> </w:t>
      </w:r>
      <w:r w:rsidR="006762E8">
        <w:t xml:space="preserve">Dit moet dus op een betere manier kunnen. </w:t>
      </w:r>
      <w:r w:rsidR="009077DD">
        <w:t>Volgen</w:t>
      </w:r>
      <w:r w:rsidR="005C1002">
        <w:t xml:space="preserve">s </w:t>
      </w:r>
      <w:hyperlink r:id="rId14" w:history="1">
        <w:r w:rsidR="00B2695E">
          <w:rPr>
            <w:rStyle w:val="Hyperlink"/>
          </w:rPr>
          <w:t xml:space="preserve">dit artikel </w:t>
        </w:r>
      </w:hyperlink>
      <w:r w:rsidR="00387515">
        <w:t xml:space="preserve">ontvangen Amerikanen meer dan 7 miljard </w:t>
      </w:r>
      <w:r w:rsidR="00335703">
        <w:t xml:space="preserve">enquête verzoeken, waarvan er maar </w:t>
      </w:r>
      <w:r w:rsidR="00C27315">
        <w:t xml:space="preserve">37% wordt ingevuld op zijn best. </w:t>
      </w:r>
    </w:p>
    <w:p w14:paraId="145E6039" w14:textId="77777777" w:rsidR="00613A85" w:rsidRDefault="00613A85" w:rsidP="004D7DA5"/>
    <w:p w14:paraId="00A6AB2B" w14:textId="150DD4BA" w:rsidR="00F635A3" w:rsidRDefault="007E2650" w:rsidP="004D7DA5">
      <w:hyperlink r:id="rId15" w:history="1">
        <w:r w:rsidR="00F635A3">
          <w:rPr>
            <w:rStyle w:val="Hyperlink"/>
          </w:rPr>
          <w:t>Dit artikel</w:t>
        </w:r>
      </w:hyperlink>
      <w:r w:rsidR="00F635A3">
        <w:t xml:space="preserve"> geeft tips over </w:t>
      </w:r>
      <w:r w:rsidR="00993D73">
        <w:t>h</w:t>
      </w:r>
      <w:r w:rsidR="00F635A3">
        <w:t>oe je</w:t>
      </w:r>
      <w:r w:rsidR="0090173B">
        <w:t xml:space="preserve"> als bedrijf</w:t>
      </w:r>
      <w:r w:rsidR="00F635A3">
        <w:t xml:space="preserve"> het beste feedback kan vragen aan je klanten. </w:t>
      </w:r>
      <w:r w:rsidR="00613A85">
        <w:t>Wat mij erg opviel is</w:t>
      </w:r>
      <w:r w:rsidR="0090173B">
        <w:t xml:space="preserve"> dat bijna alle manieren korte en makkelijk zijn</w:t>
      </w:r>
      <w:r w:rsidR="007F280D">
        <w:t xml:space="preserve">. </w:t>
      </w:r>
    </w:p>
    <w:p w14:paraId="34A7C69B" w14:textId="2E81810F" w:rsidR="00C65F19" w:rsidRDefault="00C65F19" w:rsidP="004D7DA5"/>
    <w:p w14:paraId="3940DF5C" w14:textId="1430D097" w:rsidR="00EC639A" w:rsidRDefault="007E2650" w:rsidP="004D7DA5">
      <w:hyperlink r:id="rId16" w:history="1">
        <w:r w:rsidR="00EC639A">
          <w:rPr>
            <w:rStyle w:val="Hyperlink"/>
          </w:rPr>
          <w:t>Dit wetenschappelijke artikel</w:t>
        </w:r>
      </w:hyperlink>
      <w:r w:rsidR="00EC639A">
        <w:t xml:space="preserve"> beschrijft ook dat </w:t>
      </w:r>
      <w:r w:rsidR="008E3EBA">
        <w:t xml:space="preserve">feedback van klanten van groot belang is. </w:t>
      </w:r>
      <w:r w:rsidR="00674080">
        <w:t xml:space="preserve">Klanttevredenheid </w:t>
      </w:r>
      <w:r w:rsidR="0092449C">
        <w:t xml:space="preserve">voorspelt </w:t>
      </w:r>
      <w:r w:rsidR="00425F96">
        <w:t xml:space="preserve">klantbehoud, loyaliteit en </w:t>
      </w:r>
      <w:r w:rsidR="00502B0E">
        <w:t xml:space="preserve">het opnieuw kopen van producten. </w:t>
      </w:r>
      <w:r w:rsidR="00752C46">
        <w:t xml:space="preserve">Er is ook </w:t>
      </w:r>
      <w:r w:rsidR="00C361B7">
        <w:t>ontdekt</w:t>
      </w:r>
      <w:r w:rsidR="00752C46">
        <w:t xml:space="preserve"> dat </w:t>
      </w:r>
      <w:r w:rsidR="00FC4C69">
        <w:t xml:space="preserve">er </w:t>
      </w:r>
      <w:r w:rsidR="004C2279">
        <w:t xml:space="preserve">voor </w:t>
      </w:r>
      <w:r w:rsidR="00C361B7">
        <w:t>elke</w:t>
      </w:r>
      <w:r w:rsidR="004C2279">
        <w:t xml:space="preserve"> </w:t>
      </w:r>
      <w:r w:rsidR="00C361B7">
        <w:t>procentuele</w:t>
      </w:r>
      <w:r w:rsidR="004C2279">
        <w:t xml:space="preserve"> toename in klanttevredenheid</w:t>
      </w:r>
      <w:r w:rsidR="00C361B7">
        <w:t>,</w:t>
      </w:r>
      <w:r w:rsidR="000E4CF6">
        <w:t xml:space="preserve"> er</w:t>
      </w:r>
      <w:r w:rsidR="00FC4C69">
        <w:t xml:space="preserve"> een</w:t>
      </w:r>
      <w:r w:rsidR="000E4CF6">
        <w:t xml:space="preserve"> gemiddelde</w:t>
      </w:r>
      <w:r w:rsidR="00FC4C69">
        <w:t xml:space="preserve"> toename </w:t>
      </w:r>
      <w:r w:rsidR="000E4CF6">
        <w:t xml:space="preserve">is </w:t>
      </w:r>
      <w:r w:rsidR="00FC4C69">
        <w:t xml:space="preserve">van 2.37% </w:t>
      </w:r>
      <w:r w:rsidR="00CA5DB5">
        <w:t>van het</w:t>
      </w:r>
      <w:r w:rsidR="00FC4C69">
        <w:t xml:space="preserve"> </w:t>
      </w:r>
      <w:r w:rsidR="00C361B7">
        <w:t xml:space="preserve">investeringsrendement. </w:t>
      </w:r>
      <w:r w:rsidR="00B1761C">
        <w:t xml:space="preserve"> </w:t>
      </w:r>
    </w:p>
    <w:p w14:paraId="63F0F8B1" w14:textId="77777777" w:rsidR="00EC639A" w:rsidRDefault="00EC639A" w:rsidP="004D7DA5"/>
    <w:p w14:paraId="2763B1CF" w14:textId="3AD67C59" w:rsidR="00810D7E" w:rsidRDefault="001E1476" w:rsidP="004D7DA5">
      <w:r>
        <w:t xml:space="preserve">Er zijn veel artikelen te vinden die gaan over hoe je het beste je klanten feedback kan vragen en </w:t>
      </w:r>
      <w:r w:rsidR="00981A3B">
        <w:t xml:space="preserve">waarom klanten geen feedback geven. </w:t>
      </w:r>
      <w:r w:rsidR="008C76A2">
        <w:t>Voor bedrijven is het dus belangrijk om feedback te ontvangen van hun klanten</w:t>
      </w:r>
      <w:r w:rsidR="00F6767C">
        <w:t xml:space="preserve"> en dit probleem komt</w:t>
      </w:r>
      <w:r w:rsidR="008C76A2">
        <w:t xml:space="preserve"> </w:t>
      </w:r>
      <w:r w:rsidR="00504977">
        <w:t xml:space="preserve">dus erg vaak voor. </w:t>
      </w:r>
      <w:r w:rsidR="00993D73">
        <w:t xml:space="preserve">Als dit probleem zou blijven, dan zouden bedrijven zich niet/lastiger kunnen verbeteren.  </w:t>
      </w:r>
    </w:p>
    <w:p w14:paraId="08709756" w14:textId="626A863F" w:rsidR="0065271A" w:rsidRDefault="0065271A" w:rsidP="004D7DA5"/>
    <w:p w14:paraId="4675BADC" w14:textId="3B965625" w:rsidR="0065271A" w:rsidRDefault="0065271A" w:rsidP="004D7DA5">
      <w:r>
        <w:t xml:space="preserve">Dit project is </w:t>
      </w:r>
      <w:r w:rsidR="00993D73">
        <w:t xml:space="preserve">dus </w:t>
      </w:r>
      <w:r>
        <w:t xml:space="preserve">van belang omdat </w:t>
      </w:r>
      <w:r w:rsidR="00067D92">
        <w:t>de feedback van klanten waardevol en belangrijk is.</w:t>
      </w:r>
      <w:r w:rsidR="00A22131">
        <w:t xml:space="preserve"> Het is vaak lastig te pijlen wat klanten vinden/voelen.</w:t>
      </w:r>
      <w:r w:rsidR="00067D92">
        <w:t xml:space="preserve"> </w:t>
      </w:r>
      <w:r w:rsidR="00A22131">
        <w:t xml:space="preserve">Door feedback te vragen aan klanten kun je als bedrijf </w:t>
      </w:r>
      <w:r w:rsidR="00993D73">
        <w:t>jezelf</w:t>
      </w:r>
      <w:r w:rsidR="00A22131">
        <w:t xml:space="preserve"> verbeteren. </w:t>
      </w:r>
    </w:p>
    <w:p w14:paraId="1173AD53" w14:textId="1DCD0180" w:rsidR="008970CB" w:rsidRDefault="008970CB" w:rsidP="004D7DA5"/>
    <w:p w14:paraId="5CBF55C1" w14:textId="40F8D556" w:rsidR="008970CB" w:rsidRPr="008970CB" w:rsidRDefault="008970CB" w:rsidP="004D7DA5">
      <w:pPr>
        <w:rPr>
          <w:highlight w:val="yellow"/>
        </w:rPr>
      </w:pPr>
      <w:proofErr w:type="spellStart"/>
      <w:r w:rsidRPr="008970CB">
        <w:rPr>
          <w:highlight w:val="yellow"/>
        </w:rPr>
        <w:t>To</w:t>
      </w:r>
      <w:proofErr w:type="spellEnd"/>
      <w:r w:rsidRPr="008970CB">
        <w:rPr>
          <w:highlight w:val="yellow"/>
        </w:rPr>
        <w:t xml:space="preserve"> Do:</w:t>
      </w:r>
    </w:p>
    <w:p w14:paraId="7109A3ED" w14:textId="1BDD0D83" w:rsidR="008970CB" w:rsidRPr="008970CB" w:rsidRDefault="008970CB" w:rsidP="008970CB">
      <w:pPr>
        <w:numPr>
          <w:ilvl w:val="0"/>
          <w:numId w:val="50"/>
        </w:numPr>
        <w:rPr>
          <w:highlight w:val="yellow"/>
        </w:rPr>
      </w:pPr>
      <w:r w:rsidRPr="008970CB">
        <w:rPr>
          <w:highlight w:val="yellow"/>
        </w:rPr>
        <w:t xml:space="preserve">Meer onderzoek over klanten feedback </w:t>
      </w:r>
    </w:p>
    <w:p w14:paraId="0A5C1CE8" w14:textId="0ACD9A3F" w:rsidR="008970CB" w:rsidRDefault="008970CB" w:rsidP="008970CB"/>
    <w:p w14:paraId="0CA30B94" w14:textId="65FFD214" w:rsidR="008970CB" w:rsidRDefault="008970CB" w:rsidP="008970CB"/>
    <w:p w14:paraId="222B34A4" w14:textId="6E8F3637" w:rsidR="008970CB" w:rsidRDefault="008970CB" w:rsidP="008970CB"/>
    <w:p w14:paraId="071FD67E" w14:textId="77777777" w:rsidR="008970CB" w:rsidRDefault="008970CB" w:rsidP="008970CB"/>
    <w:p w14:paraId="63CCF3E8" w14:textId="48B601E4" w:rsidR="00A22C46" w:rsidRDefault="00A22C46" w:rsidP="004D7DA5"/>
    <w:p w14:paraId="09737647" w14:textId="77777777" w:rsidR="00A22C46" w:rsidRDefault="00A22C46" w:rsidP="004D7DA5"/>
    <w:p w14:paraId="2A2D10E2" w14:textId="4DFACEEB" w:rsidR="00BD7C33" w:rsidRPr="00B140EE" w:rsidRDefault="00DA5872" w:rsidP="00145519">
      <w:pPr>
        <w:pStyle w:val="Plattetekst"/>
        <w:rPr>
          <w:rFonts w:cs="Calibri"/>
          <w:highlight w:val="yellow"/>
          <w:lang w:val="nl-NL"/>
        </w:rPr>
      </w:pPr>
      <w:r>
        <w:rPr>
          <w:rFonts w:cs="Calibri"/>
          <w:highlight w:val="yellow"/>
          <w:lang w:val="nl-NL"/>
        </w:rPr>
        <w:br w:type="page"/>
      </w:r>
    </w:p>
    <w:p w14:paraId="1DED8253" w14:textId="75F7A3BF" w:rsidR="00C40002" w:rsidRDefault="00C40002" w:rsidP="00C40002">
      <w:pPr>
        <w:pStyle w:val="Kop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Calibri"/>
        </w:rPr>
      </w:pPr>
      <w:bookmarkStart w:id="14" w:name="_Toc98161233"/>
      <w:bookmarkStart w:id="15" w:name="_Toc98852110"/>
      <w:r w:rsidRPr="00B140EE">
        <w:rPr>
          <w:rFonts w:cs="Calibri"/>
        </w:rPr>
        <w:t>Projectdoelstellingen</w:t>
      </w:r>
      <w:bookmarkEnd w:id="14"/>
      <w:bookmarkEnd w:id="15"/>
    </w:p>
    <w:p w14:paraId="35A1C5E2" w14:textId="77777777" w:rsidR="00CA3F6B" w:rsidRDefault="00CA3F6B" w:rsidP="00257BA7"/>
    <w:p w14:paraId="282F5636" w14:textId="751D977C" w:rsidR="00A75CA4" w:rsidRDefault="00A75CA4" w:rsidP="00257BA7">
      <w:r>
        <w:t xml:space="preserve">Het doel van dit project is om klanten van Drechtstad Automatisering op een geautomatiseerde manier </w:t>
      </w:r>
      <w:r w:rsidR="00CA3F6B">
        <w:t xml:space="preserve">hun tevredenheid te meten, zodat Drechtstad Automatisering inzicht heeft over de tevredenheid en mogelijkheid heeft om zich te verbeteren. </w:t>
      </w:r>
      <w:r w:rsidR="00340752">
        <w:t xml:space="preserve"> </w:t>
      </w:r>
      <w:r>
        <w:t xml:space="preserve"> </w:t>
      </w:r>
    </w:p>
    <w:p w14:paraId="3399D333" w14:textId="77777777" w:rsidR="00166ABF" w:rsidRPr="00B140EE" w:rsidRDefault="00166ABF" w:rsidP="005E070D">
      <w:pPr>
        <w:rPr>
          <w:rFonts w:cs="Calibri"/>
          <w:i/>
          <w:highlight w:val="yellow"/>
        </w:rPr>
      </w:pPr>
    </w:p>
    <w:p w14:paraId="2F4809F2" w14:textId="37281FB1" w:rsidR="002C3981" w:rsidRDefault="002C3981" w:rsidP="002A6058">
      <w:pPr>
        <w:pStyle w:val="Kop2"/>
        <w:rPr>
          <w:rFonts w:cs="Calibri"/>
        </w:rPr>
      </w:pPr>
      <w:bookmarkStart w:id="16" w:name="_Toc98161234"/>
      <w:bookmarkStart w:id="17" w:name="_Toc98852111"/>
      <w:bookmarkStart w:id="18" w:name="_Toc36663321"/>
      <w:r w:rsidRPr="00B140EE">
        <w:rPr>
          <w:rFonts w:cs="Calibri"/>
        </w:rPr>
        <w:t>Projectomgeving</w:t>
      </w:r>
      <w:bookmarkEnd w:id="16"/>
      <w:bookmarkEnd w:id="17"/>
    </w:p>
    <w:p w14:paraId="19549488" w14:textId="5CD2E6F8" w:rsidR="005A33E9" w:rsidRDefault="005A33E9" w:rsidP="005A33E9"/>
    <w:p w14:paraId="21F38F76" w14:textId="35C2BC1C" w:rsidR="005A33E9" w:rsidRDefault="005A33E9" w:rsidP="005A33E9">
      <w:r>
        <w:t>Stakeholders:</w:t>
      </w:r>
    </w:p>
    <w:p w14:paraId="0AB759F6" w14:textId="67212B69" w:rsidR="005A33E9" w:rsidRDefault="005A33E9" w:rsidP="005A33E9">
      <w:r>
        <w:t>Drechtstad Automatisering, klanten van Drechtstad Automatisering.</w:t>
      </w:r>
    </w:p>
    <w:p w14:paraId="7E8B537A" w14:textId="420E6495" w:rsidR="005A33E9" w:rsidRDefault="005A33E9" w:rsidP="005A33E9"/>
    <w:p w14:paraId="3D358C4F" w14:textId="77A97DE2" w:rsidR="005A33E9" w:rsidRDefault="005A33E9" w:rsidP="005A33E9">
      <w:r>
        <w:t>Drechtstad Automatisering is betrokken bij dit project omdat het bedrijf de feedback van de klant terugkrijgt</w:t>
      </w:r>
      <w:r w:rsidR="00495FDD">
        <w:t xml:space="preserve"> en</w:t>
      </w:r>
      <w:r w:rsidR="00BA173E">
        <w:t xml:space="preserve"> ze kunnen enquêtes aanmaken. </w:t>
      </w:r>
    </w:p>
    <w:p w14:paraId="594086FD" w14:textId="36783EB1" w:rsidR="008E08E2" w:rsidRDefault="005A33E9" w:rsidP="005A33E9">
      <w:r>
        <w:t xml:space="preserve">De klanten van Drechtstad Automatisering zijn ook betrokken omdat de klanten feedback moeten geven over een systeem. </w:t>
      </w:r>
      <w:r w:rsidR="008E08E2">
        <w:t xml:space="preserve">De klanten zijn bedrijven </w:t>
      </w:r>
      <w:r w:rsidR="00420C25">
        <w:t xml:space="preserve">waarvoor Drechtstad Automatisering producten heeft ontwikkeld. </w:t>
      </w:r>
    </w:p>
    <w:p w14:paraId="4786E5B2" w14:textId="77777777" w:rsidR="00CF0948" w:rsidRPr="00B140EE" w:rsidRDefault="00CF0948" w:rsidP="002C3981">
      <w:pPr>
        <w:pStyle w:val="Plattetekst"/>
        <w:rPr>
          <w:rFonts w:cs="Calibri"/>
          <w:i/>
          <w:iCs/>
          <w:lang w:val="nl-NL"/>
        </w:rPr>
      </w:pPr>
    </w:p>
    <w:p w14:paraId="1D26BC4D" w14:textId="54C7DCCE" w:rsidR="00BD7C33" w:rsidRDefault="00BD7C33" w:rsidP="00CF0948">
      <w:pPr>
        <w:pStyle w:val="Kop2"/>
      </w:pPr>
      <w:bookmarkStart w:id="19" w:name="_Toc98161235"/>
      <w:bookmarkStart w:id="20" w:name="_Toc98852112"/>
      <w:bookmarkEnd w:id="18"/>
      <w:r w:rsidRPr="00CF0948">
        <w:t>Projectaanpak</w:t>
      </w:r>
      <w:bookmarkEnd w:id="19"/>
      <w:bookmarkEnd w:id="20"/>
    </w:p>
    <w:p w14:paraId="126EB90F" w14:textId="77777777" w:rsidR="00D518C4" w:rsidRPr="00D518C4" w:rsidRDefault="00D518C4" w:rsidP="00D518C4"/>
    <w:p w14:paraId="4CA41995" w14:textId="5200E978" w:rsidR="00811614" w:rsidRDefault="00604434" w:rsidP="00811614">
      <w:r>
        <w:t xml:space="preserve">In het project zal er gebruik gemaakt worden van de Scrum werkmethode. </w:t>
      </w:r>
      <w:r w:rsidR="00D518C4">
        <w:t xml:space="preserve">Scrum is agile en zo kan er flexibel gewerkt worden. Er wordt gewerkt in sprints, korte periodes. Aan het einde van een sprint wordt er een deel van het product opgeleverd. </w:t>
      </w:r>
      <w:r w:rsidR="006658CB">
        <w:t xml:space="preserve">Ik zal een </w:t>
      </w:r>
      <w:proofErr w:type="spellStart"/>
      <w:r w:rsidR="005E070D">
        <w:t>T</w:t>
      </w:r>
      <w:r w:rsidR="006658CB">
        <w:t>rello</w:t>
      </w:r>
      <w:proofErr w:type="spellEnd"/>
      <w:r w:rsidR="006658CB">
        <w:t xml:space="preserve"> board bijhouden </w:t>
      </w:r>
      <w:r w:rsidR="009762F8">
        <w:t xml:space="preserve">zodat ik goed overzicht heb over de </w:t>
      </w:r>
      <w:proofErr w:type="spellStart"/>
      <w:r w:rsidR="00D74609">
        <w:t>R</w:t>
      </w:r>
      <w:r w:rsidR="009762F8">
        <w:t>equirements</w:t>
      </w:r>
      <w:proofErr w:type="spellEnd"/>
      <w:r w:rsidR="009762F8">
        <w:t xml:space="preserve"> en de dingen die ik wil gaan doen. </w:t>
      </w:r>
    </w:p>
    <w:p w14:paraId="370BA50E" w14:textId="77777777" w:rsidR="00D518C4" w:rsidRPr="00811614" w:rsidRDefault="00D518C4" w:rsidP="00811614"/>
    <w:p w14:paraId="3D3CE645" w14:textId="77777777" w:rsidR="00182950" w:rsidRPr="00166ABF" w:rsidRDefault="00182950" w:rsidP="00182950">
      <w:pPr>
        <w:rPr>
          <w:highlight w:val="yellow"/>
        </w:rPr>
      </w:pPr>
    </w:p>
    <w:p w14:paraId="4B7BB755" w14:textId="27EB7A4A" w:rsidR="00A5545A" w:rsidRDefault="000218A6" w:rsidP="00A5545A">
      <w:pPr>
        <w:pStyle w:val="Kop2"/>
        <w:rPr>
          <w:rFonts w:cs="Calibri"/>
        </w:rPr>
      </w:pPr>
      <w:bookmarkStart w:id="21" w:name="_Toc33252741"/>
      <w:bookmarkStart w:id="22" w:name="_Toc36663324"/>
      <w:bookmarkStart w:id="23" w:name="_Toc98161236"/>
      <w:bookmarkStart w:id="24" w:name="_Toc98852113"/>
      <w:r w:rsidRPr="00B140EE">
        <w:rPr>
          <w:rFonts w:cs="Calibri"/>
        </w:rPr>
        <w:t xml:space="preserve">Scope &amp; </w:t>
      </w:r>
      <w:r w:rsidR="00A51373" w:rsidRPr="00B140EE">
        <w:rPr>
          <w:rFonts w:cs="Calibri"/>
        </w:rPr>
        <w:t>Uitsluitingen</w:t>
      </w:r>
      <w:bookmarkEnd w:id="21"/>
      <w:bookmarkEnd w:id="22"/>
      <w:bookmarkEnd w:id="23"/>
      <w:bookmarkEnd w:id="24"/>
    </w:p>
    <w:p w14:paraId="0FBF3A8F" w14:textId="6E22BDE3" w:rsidR="005A4FA5" w:rsidRDefault="005A4FA5" w:rsidP="005A4FA5">
      <w:r>
        <w:t>Wat er ontwikkeld gaat worden:</w:t>
      </w:r>
    </w:p>
    <w:p w14:paraId="31069B0C" w14:textId="77777777" w:rsidR="00005E26" w:rsidRDefault="00005E26" w:rsidP="00005E26">
      <w:pPr>
        <w:numPr>
          <w:ilvl w:val="0"/>
          <w:numId w:val="47"/>
        </w:numPr>
      </w:pPr>
      <w:r>
        <w:t>Een app voor Drechtstad Automatisering met:</w:t>
      </w:r>
    </w:p>
    <w:p w14:paraId="6166C756" w14:textId="3A7925CA" w:rsidR="00005E26" w:rsidRDefault="004771F0" w:rsidP="00005E26">
      <w:pPr>
        <w:numPr>
          <w:ilvl w:val="0"/>
          <w:numId w:val="48"/>
        </w:numPr>
      </w:pPr>
      <w:r>
        <w:t>Een dashboard waar klant feedback bekeken kan worden</w:t>
      </w:r>
      <w:r w:rsidR="00005E26">
        <w:t>.</w:t>
      </w:r>
    </w:p>
    <w:p w14:paraId="382BB657" w14:textId="54AB7D6A" w:rsidR="004771F0" w:rsidRDefault="004771F0" w:rsidP="00005E26">
      <w:pPr>
        <w:numPr>
          <w:ilvl w:val="0"/>
          <w:numId w:val="48"/>
        </w:numPr>
      </w:pPr>
      <w:r>
        <w:t>Een dashboard waar enqu</w:t>
      </w:r>
      <w:r w:rsidR="00005E26">
        <w:t>êtes beheerd kunnen worden.</w:t>
      </w:r>
    </w:p>
    <w:p w14:paraId="51F72CD7" w14:textId="518BFFA4" w:rsidR="00005E26" w:rsidRDefault="00005E26" w:rsidP="00005E26">
      <w:pPr>
        <w:numPr>
          <w:ilvl w:val="0"/>
          <w:numId w:val="47"/>
        </w:numPr>
      </w:pPr>
      <w:r>
        <w:t>Een app voor klanten van Drechtstad Automatisering met:</w:t>
      </w:r>
    </w:p>
    <w:p w14:paraId="64CCFC4E" w14:textId="6F398380" w:rsidR="00166ABF" w:rsidRPr="004B474E" w:rsidRDefault="00005E26" w:rsidP="00166ABF">
      <w:pPr>
        <w:numPr>
          <w:ilvl w:val="0"/>
          <w:numId w:val="48"/>
        </w:numPr>
      </w:pPr>
      <w:r>
        <w:t xml:space="preserve">Een dashboard waar </w:t>
      </w:r>
      <w:r w:rsidR="004B474E">
        <w:t>de mening gegeven kan worden.</w:t>
      </w:r>
    </w:p>
    <w:p w14:paraId="26F8246A" w14:textId="0C76C03C" w:rsidR="000218A6" w:rsidRDefault="00145519" w:rsidP="00CF0948">
      <w:pPr>
        <w:pStyle w:val="Kop2"/>
      </w:pPr>
      <w:bookmarkStart w:id="25" w:name="_Toc98161237"/>
      <w:bookmarkStart w:id="26" w:name="_Toc98852114"/>
      <w:r w:rsidRPr="00CF0948">
        <w:t>U</w:t>
      </w:r>
      <w:r w:rsidR="000218A6" w:rsidRPr="00CF0948">
        <w:t>itgangspunten</w:t>
      </w:r>
      <w:r w:rsidRPr="00CF0948">
        <w:t xml:space="preserve"> &amp; R</w:t>
      </w:r>
      <w:r w:rsidR="000218A6" w:rsidRPr="00CF0948">
        <w:t>andvoorwaarden</w:t>
      </w:r>
      <w:bookmarkEnd w:id="25"/>
      <w:bookmarkEnd w:id="26"/>
    </w:p>
    <w:p w14:paraId="42B985A7" w14:textId="605FB60B" w:rsidR="004B474E" w:rsidRDefault="004B474E" w:rsidP="004B474E">
      <w:r>
        <w:t>Uitgangspunten</w:t>
      </w:r>
    </w:p>
    <w:p w14:paraId="52D79F42" w14:textId="7E035661" w:rsidR="00C15B11" w:rsidRDefault="00C15B11" w:rsidP="00C15B11">
      <w:pPr>
        <w:numPr>
          <w:ilvl w:val="0"/>
          <w:numId w:val="49"/>
        </w:numPr>
      </w:pPr>
      <w:r>
        <w:t>V</w:t>
      </w:r>
      <w:r w:rsidR="00D671D5">
        <w:t>oldoende momenten waarop ik feedback kan vragen</w:t>
      </w:r>
    </w:p>
    <w:p w14:paraId="0426973B" w14:textId="1048C42A" w:rsidR="0097580C" w:rsidRDefault="00C87281" w:rsidP="0097580C">
      <w:pPr>
        <w:numPr>
          <w:ilvl w:val="0"/>
          <w:numId w:val="49"/>
        </w:numPr>
      </w:pPr>
      <w:r>
        <w:t xml:space="preserve">Mocht er verduidelijking nodig zijn voor het project, dat ik </w:t>
      </w:r>
      <w:r w:rsidR="0097580C">
        <w:t xml:space="preserve">mijn bedrijfsbegeleider kan aanspreken. </w:t>
      </w:r>
    </w:p>
    <w:p w14:paraId="38F70497" w14:textId="70655AE7" w:rsidR="00C15B11" w:rsidRDefault="00C15B11" w:rsidP="00C15B11"/>
    <w:p w14:paraId="7B5D55BD" w14:textId="076CD98B" w:rsidR="00C15B11" w:rsidRDefault="00C15B11" w:rsidP="00C15B11">
      <w:r>
        <w:t>Randvoorwaarden</w:t>
      </w:r>
    </w:p>
    <w:p w14:paraId="75E27000" w14:textId="489E8595" w:rsidR="00F93968" w:rsidRDefault="00F93968" w:rsidP="00F93968">
      <w:pPr>
        <w:numPr>
          <w:ilvl w:val="0"/>
          <w:numId w:val="49"/>
        </w:numPr>
      </w:pPr>
      <w:r>
        <w:t>Voldoende begeleiding</w:t>
      </w:r>
    </w:p>
    <w:p w14:paraId="4C2360C2" w14:textId="77777777" w:rsidR="004B474E" w:rsidRPr="004B474E" w:rsidRDefault="004B474E" w:rsidP="004B474E"/>
    <w:p w14:paraId="46D95FFD" w14:textId="20DCB403" w:rsidR="00145519" w:rsidRDefault="00145519" w:rsidP="0037623C">
      <w:pPr>
        <w:pStyle w:val="Plattetekst"/>
        <w:rPr>
          <w:rFonts w:cs="Calibri"/>
          <w:lang w:val="nl-NL"/>
        </w:rPr>
      </w:pPr>
    </w:p>
    <w:p w14:paraId="4DF29368" w14:textId="77777777" w:rsidR="0097580C" w:rsidRPr="00B140EE" w:rsidRDefault="0097580C" w:rsidP="0037623C">
      <w:pPr>
        <w:pStyle w:val="Plattetekst"/>
        <w:rPr>
          <w:rFonts w:cs="Calibri"/>
          <w:lang w:val="nl-NL"/>
        </w:rPr>
      </w:pPr>
    </w:p>
    <w:p w14:paraId="1C44397D" w14:textId="7AA9900C" w:rsidR="00A51373" w:rsidRDefault="00CF0948">
      <w:pPr>
        <w:pStyle w:val="Kop2"/>
        <w:rPr>
          <w:rFonts w:cs="Calibri"/>
        </w:rPr>
      </w:pPr>
      <w:bookmarkStart w:id="27" w:name="_Toc98161240"/>
      <w:bookmarkStart w:id="28" w:name="_Toc98852117"/>
      <w:r w:rsidRPr="00B140EE">
        <w:rPr>
          <w:rFonts w:cs="Calibri"/>
        </w:rPr>
        <w:lastRenderedPageBreak/>
        <w:t>Beschikbare middelen</w:t>
      </w:r>
      <w:bookmarkEnd w:id="27"/>
      <w:bookmarkEnd w:id="28"/>
    </w:p>
    <w:p w14:paraId="56082075" w14:textId="77777777" w:rsidR="00F22292" w:rsidRPr="00F22292" w:rsidRDefault="00F22292" w:rsidP="00F22292"/>
    <w:p w14:paraId="3A3CA2FA" w14:textId="17C6A3F7" w:rsidR="002A6058" w:rsidRPr="00AE3EA7" w:rsidRDefault="006E6313" w:rsidP="00AE3EA7">
      <w:r>
        <w:t xml:space="preserve">Gedurende 18 weken lang </w:t>
      </w:r>
      <w:r w:rsidR="00D83B0B">
        <w:t>ben ik 8 weken lang 2 dagen per week op kantoor; mijn begeleider is dan ook aanwezig</w:t>
      </w:r>
      <w:r w:rsidR="00246B3F">
        <w:t>. Daarna ga ik 10 weken lang 5 dagen in de week stage lopen, waarvan ik ook een aantal dagen per week thuis zal werken</w:t>
      </w:r>
      <w:r w:rsidR="00F22292">
        <w:t xml:space="preserve">. Wanneer ik thuis werk kan ik altijd vragen stellen via Microsoft Teams. </w:t>
      </w:r>
      <w:r w:rsidR="00AE3EA7">
        <w:t xml:space="preserve">Daarnaast zal ik een 7 uur durende cursus gaan volgen over het maken van apps in het Microsoft Power Platform. </w:t>
      </w:r>
    </w:p>
    <w:p w14:paraId="613DD554" w14:textId="1A19B3E5" w:rsidR="007B79F1" w:rsidRDefault="00D943EE" w:rsidP="007B79F1">
      <w:pPr>
        <w:pStyle w:val="Kop2"/>
      </w:pPr>
      <w:bookmarkStart w:id="29" w:name="_Toc98161241"/>
      <w:bookmarkStart w:id="30" w:name="_Toc98852118"/>
      <w:r>
        <w:t>Afhankelijkheden</w:t>
      </w:r>
      <w:bookmarkEnd w:id="29"/>
      <w:bookmarkEnd w:id="30"/>
    </w:p>
    <w:p w14:paraId="67172717" w14:textId="7E438175" w:rsidR="007B79F1" w:rsidRDefault="007B79F1" w:rsidP="007B79F1"/>
    <w:p w14:paraId="7ECA591D" w14:textId="55D3C0F6" w:rsidR="007B79F1" w:rsidRDefault="007B79F1" w:rsidP="007B79F1">
      <w:r>
        <w:t>Programma’s:</w:t>
      </w:r>
    </w:p>
    <w:p w14:paraId="45774140" w14:textId="3BFAB099" w:rsidR="009A2B93" w:rsidRDefault="006540AE" w:rsidP="006540AE">
      <w:pPr>
        <w:numPr>
          <w:ilvl w:val="0"/>
          <w:numId w:val="30"/>
        </w:numPr>
      </w:pPr>
      <w:r>
        <w:t>Microsoft</w:t>
      </w:r>
      <w:r w:rsidR="007B79F1">
        <w:t xml:space="preserve"> Power Platform</w:t>
      </w:r>
      <w:r w:rsidR="00BC6B77">
        <w:t>.</w:t>
      </w:r>
    </w:p>
    <w:p w14:paraId="6170AE77" w14:textId="48F12530" w:rsidR="00A51373" w:rsidRPr="002F2B1D" w:rsidRDefault="00BC6B77" w:rsidP="002F2B1D">
      <w:pPr>
        <w:numPr>
          <w:ilvl w:val="0"/>
          <w:numId w:val="30"/>
        </w:numPr>
      </w:pPr>
      <w:r>
        <w:t>Een Email waarmee ik in de 365 omgeving van Drechtstad Automatisering kan werken.</w:t>
      </w:r>
    </w:p>
    <w:p w14:paraId="3AE1E2E6" w14:textId="77777777" w:rsidR="00A51373" w:rsidRPr="00B140EE" w:rsidRDefault="00A51373">
      <w:pPr>
        <w:pStyle w:val="Kop1"/>
        <w:rPr>
          <w:rFonts w:ascii="Calibri" w:hAnsi="Calibri" w:cs="Calibri"/>
        </w:rPr>
      </w:pPr>
      <w:bookmarkStart w:id="31" w:name="_Toc33252745"/>
      <w:bookmarkStart w:id="32" w:name="_Toc36663329"/>
      <w:bookmarkStart w:id="33" w:name="_Toc98161242"/>
      <w:bookmarkStart w:id="34" w:name="_Toc98852119"/>
      <w:r w:rsidRPr="00B140EE">
        <w:rPr>
          <w:rFonts w:ascii="Calibri" w:hAnsi="Calibri" w:cs="Calibri"/>
        </w:rPr>
        <w:lastRenderedPageBreak/>
        <w:t>Projecto</w:t>
      </w:r>
      <w:bookmarkStart w:id="35" w:name="_Toc474059432"/>
      <w:bookmarkStart w:id="36" w:name="_Toc474228186"/>
      <w:bookmarkStart w:id="37" w:name="_Toc476723465"/>
      <w:bookmarkStart w:id="38" w:name="_Toc476723533"/>
      <w:bookmarkStart w:id="39" w:name="_Toc476723925"/>
      <w:r w:rsidRPr="00B140EE">
        <w:rPr>
          <w:rFonts w:ascii="Calibri" w:hAnsi="Calibri" w:cs="Calibri"/>
        </w:rPr>
        <w:t>rganisatiestructuur</w:t>
      </w:r>
      <w:bookmarkEnd w:id="31"/>
      <w:bookmarkEnd w:id="32"/>
      <w:bookmarkEnd w:id="33"/>
      <w:bookmarkEnd w:id="34"/>
      <w:bookmarkEnd w:id="35"/>
      <w:bookmarkEnd w:id="36"/>
      <w:bookmarkEnd w:id="37"/>
      <w:bookmarkEnd w:id="38"/>
      <w:bookmarkEnd w:id="39"/>
    </w:p>
    <w:p w14:paraId="30F22AB2" w14:textId="77777777" w:rsidR="00822EB1" w:rsidRPr="00B140EE" w:rsidRDefault="00822EB1" w:rsidP="00145519">
      <w:pPr>
        <w:pStyle w:val="Plattetekst"/>
        <w:spacing w:before="0"/>
        <w:rPr>
          <w:rFonts w:cs="Calibri"/>
          <w:i/>
          <w:highlight w:val="yellow"/>
          <w:lang w:val="nl-NL"/>
        </w:rPr>
      </w:pPr>
    </w:p>
    <w:p w14:paraId="555CAA62" w14:textId="77777777" w:rsidR="00822EB1" w:rsidRPr="00B140EE" w:rsidRDefault="007E2650" w:rsidP="00145519">
      <w:pPr>
        <w:pStyle w:val="Plattetekst"/>
        <w:spacing w:before="0"/>
        <w:rPr>
          <w:rFonts w:cs="Calibri"/>
          <w:i/>
          <w:lang w:val="nl-NL"/>
        </w:rPr>
      </w:pPr>
      <w:r>
        <w:rPr>
          <w:rFonts w:cs="Calibri"/>
          <w:i/>
          <w:lang w:val="nl-NL"/>
        </w:rPr>
      </w:r>
      <w:r>
        <w:rPr>
          <w:rFonts w:cs="Calibri"/>
          <w:i/>
          <w:lang w:val="nl-NL"/>
        </w:rPr>
        <w:pict w14:anchorId="3D9D26D2">
          <v:group id="_x0000_s2091" editas="orgchart" style="width:6in;height:3in;mso-position-horizontal-relative:char;mso-position-vertical-relative:line" coordorigin="1635,5920" coordsize="7199,2880">
            <o:lock v:ext="edit" aspectratio="t"/>
            <o:diagram v:ext="edit" dgmstyle="0" dgmscalex="78655" dgmscaley="98304" dgmfontsize="14" constrainbounds="0,0,0,0">
              <o:relationtable v:ext="edit">
                <o:rel v:ext="edit" idsrc="#_s2092" iddest="#_s2092"/>
                <o:rel v:ext="edit" idsrc="#_s2093" iddest="#_s2092" idcntr="#_s2096"/>
                <o:rel v:ext="edit" idsrc="#_s2103" iddest="#_s2093" idcntr="#_s2104"/>
                <o:rel v:ext="edit" idsrc="#_s2105" iddest="#_s2093" idcntr="#_s2106"/>
                <o:rel v:ext="edit" idsrc="#_s2107" iddest="#_s2093" idcntr="#_s2108"/>
              </o:relationtable>
            </o:diagram>
            <v:shape id="_x0000_s2090" type="#_x0000_t75" style="position:absolute;left:1635;top:5920;width:7199;height:2880" o:preferrelative="f">
              <v:fill o:detectmouseclick="t"/>
              <v:path o:extrusionok="t" o:connecttype="none"/>
              <o:lock v:ext="edit" text="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2108" o:spid="_x0000_s2108" type="#_x0000_t34" style="position:absolute;left:6315;top:6640;width:360;height:2520;rotation:270;flip:x" o:connectortype="elbow" adj="7200,41151,-351120" strokeweight="2.25pt"/>
            <v:shape id="_s2106" o:spid="_x0000_s2106" type="#_x0000_t34" style="position:absolute;left:5056;top:7899;width:360;height:1;rotation:270;flip:x" o:connectortype="elbow" adj="7200,124480800,-230160" strokeweight="2.25pt"/>
            <v:shape id="_s2104" o:spid="_x0000_s2104" type="#_x0000_t34" style="position:absolute;left:3795;top:6640;width:360;height:2520;rotation:270" o:connectortype="elbow" adj="7200,-41164,-109160" strokeweight="2.25pt"/>
            <v:shapetype id="_x0000_t32" coordsize="21600,21600" o:spt="32" o:oned="t" path="m,l21600,21600e" filled="f">
              <v:path arrowok="t" fillok="f" o:connecttype="none"/>
              <o:lock v:ext="edit" shapetype="t"/>
            </v:shapetype>
            <v:shape id="_s2096" o:spid="_x0000_s2096" type="#_x0000_t32" style="position:absolute;left:5056;top:6819;width:360;height:1;rotation:270" o:connectortype="elbow" adj="-230120,-1,-230120" strokeweight="2.25pt"/>
            <v:roundrect id="_s2092" o:spid="_x0000_s2092" style="position:absolute;left:4154;top:5920;width:2160;height:720;v-text-anchor:middle" arcsize="10923f" o:dgmlayout="0" o:dgmnodekind="1" fillcolor="#bbe0e3">
              <v:textbox inset="0,0,0,0">
                <w:txbxContent>
                  <w:p w14:paraId="743F890A" w14:textId="106CF35B" w:rsidR="00822EB1" w:rsidRDefault="00822EB1" w:rsidP="00822EB1">
                    <w:pPr>
                      <w:jc w:val="center"/>
                      <w:rPr>
                        <w:sz w:val="27"/>
                      </w:rPr>
                    </w:pPr>
                    <w:r w:rsidRPr="00166ABF">
                      <w:rPr>
                        <w:sz w:val="27"/>
                      </w:rPr>
                      <w:t>Opdrachtgever</w:t>
                    </w:r>
                  </w:p>
                  <w:p w14:paraId="3EC0A09B" w14:textId="4C53D209" w:rsidR="00F24AB4" w:rsidRPr="00166ABF" w:rsidRDefault="006E6313" w:rsidP="00822EB1">
                    <w:pPr>
                      <w:jc w:val="center"/>
                      <w:rPr>
                        <w:sz w:val="27"/>
                      </w:rPr>
                    </w:pPr>
                    <w:r>
                      <w:rPr>
                        <w:sz w:val="27"/>
                      </w:rPr>
                      <w:t>Drechtstad Automatisering</w:t>
                    </w:r>
                  </w:p>
                </w:txbxContent>
              </v:textbox>
            </v:roundrect>
            <v:roundrect id="_s2093" o:spid="_x0000_s2093" style="position:absolute;left:4154;top:7000;width:2160;height:720;v-text-anchor:middle" arcsize="10923f" o:dgmlayout="0" o:dgmnodekind="0" o:dgmlayoutmru="0" fillcolor="#bbe0e3">
              <v:textbox inset="0,0,0,0">
                <w:txbxContent>
                  <w:p w14:paraId="787B5848" w14:textId="0C883F92" w:rsidR="00822EB1" w:rsidRDefault="00822EB1" w:rsidP="00822EB1">
                    <w:pPr>
                      <w:jc w:val="center"/>
                      <w:rPr>
                        <w:sz w:val="27"/>
                      </w:rPr>
                    </w:pPr>
                    <w:r w:rsidRPr="00166ABF">
                      <w:rPr>
                        <w:sz w:val="27"/>
                      </w:rPr>
                      <w:t>Project</w:t>
                    </w:r>
                    <w:r w:rsidR="00166ABF" w:rsidRPr="00166ABF">
                      <w:rPr>
                        <w:sz w:val="27"/>
                      </w:rPr>
                      <w:t>leider</w:t>
                    </w:r>
                  </w:p>
                  <w:p w14:paraId="61FB6CB9" w14:textId="51F47C3B" w:rsidR="00EB09A7" w:rsidRPr="00166ABF" w:rsidRDefault="00EB09A7" w:rsidP="00822EB1">
                    <w:pPr>
                      <w:jc w:val="center"/>
                      <w:rPr>
                        <w:sz w:val="27"/>
                      </w:rPr>
                    </w:pPr>
                    <w:r>
                      <w:rPr>
                        <w:sz w:val="27"/>
                      </w:rPr>
                      <w:t xml:space="preserve">Jitske </w:t>
                    </w:r>
                  </w:p>
                </w:txbxContent>
              </v:textbox>
            </v:roundrect>
            <v:roundrect id="_s2103" o:spid="_x0000_s2103" style="position:absolute;left:1635;top:8080;width:2160;height:720;v-text-anchor:middle" arcsize="10923f" o:dgmlayout="2" o:dgmnodekind="0" fillcolor="#bbe0e3">
              <v:textbox inset="0,0,0,0">
                <w:txbxContent>
                  <w:p w14:paraId="48D65469" w14:textId="2B4EBC3A" w:rsidR="00822EB1" w:rsidRDefault="00822EB1" w:rsidP="00822EB1">
                    <w:pPr>
                      <w:jc w:val="center"/>
                      <w:rPr>
                        <w:sz w:val="27"/>
                      </w:rPr>
                    </w:pPr>
                    <w:proofErr w:type="spellStart"/>
                    <w:r w:rsidRPr="00166ABF">
                      <w:rPr>
                        <w:sz w:val="27"/>
                      </w:rPr>
                      <w:t>Projectlid</w:t>
                    </w:r>
                    <w:proofErr w:type="spellEnd"/>
                  </w:p>
                  <w:p w14:paraId="0697B9EA" w14:textId="71F2D939" w:rsidR="0068387E" w:rsidRPr="00166ABF" w:rsidRDefault="0068387E" w:rsidP="00822EB1">
                    <w:pPr>
                      <w:jc w:val="center"/>
                      <w:rPr>
                        <w:sz w:val="27"/>
                      </w:rPr>
                    </w:pPr>
                    <w:r>
                      <w:rPr>
                        <w:sz w:val="27"/>
                      </w:rPr>
                      <w:t>Jitske</w:t>
                    </w:r>
                  </w:p>
                </w:txbxContent>
              </v:textbox>
            </v:roundrect>
            <v:roundrect id="_s2105" o:spid="_x0000_s2105" style="position:absolute;left:4155;top:8080;width:2160;height:720;v-text-anchor:middle" arcsize="10923f" o:dgmlayout="2" o:dgmnodekind="0" fillcolor="#bbe0e3">
              <v:textbox inset="0,0,0,0">
                <w:txbxContent>
                  <w:p w14:paraId="4C603A50" w14:textId="77777777" w:rsidR="00822EB1" w:rsidRPr="00166ABF" w:rsidRDefault="00822EB1" w:rsidP="00822EB1">
                    <w:pPr>
                      <w:jc w:val="center"/>
                      <w:rPr>
                        <w:sz w:val="27"/>
                      </w:rPr>
                    </w:pPr>
                    <w:proofErr w:type="spellStart"/>
                    <w:r w:rsidRPr="00166ABF">
                      <w:rPr>
                        <w:sz w:val="27"/>
                      </w:rPr>
                      <w:t>Projectlid</w:t>
                    </w:r>
                    <w:proofErr w:type="spellEnd"/>
                  </w:p>
                </w:txbxContent>
              </v:textbox>
            </v:roundrect>
            <v:roundrect id="_s2107" o:spid="_x0000_s2107" style="position:absolute;left:6675;top:8080;width:2159;height:720;v-text-anchor:middle" arcsize="10923f" o:dgmlayout="2" o:dgmnodekind="0" fillcolor="#bbe0e3">
              <v:textbox inset="0,0,0,0">
                <w:txbxContent>
                  <w:p w14:paraId="6A0E2676" w14:textId="77777777" w:rsidR="00822EB1" w:rsidRPr="00166ABF" w:rsidRDefault="00822EB1" w:rsidP="00822EB1">
                    <w:pPr>
                      <w:jc w:val="center"/>
                      <w:rPr>
                        <w:sz w:val="27"/>
                      </w:rPr>
                    </w:pPr>
                    <w:proofErr w:type="spellStart"/>
                    <w:r w:rsidRPr="00166ABF">
                      <w:rPr>
                        <w:sz w:val="27"/>
                      </w:rPr>
                      <w:t>Projectlid</w:t>
                    </w:r>
                    <w:proofErr w:type="spellEnd"/>
                  </w:p>
                </w:txbxContent>
              </v:textbox>
            </v:roundrect>
            <w10:anchorlock/>
          </v:group>
        </w:pict>
      </w:r>
    </w:p>
    <w:p w14:paraId="5F014286" w14:textId="77777777" w:rsidR="0031267D" w:rsidRPr="00B140EE" w:rsidRDefault="0031267D" w:rsidP="0031267D">
      <w:pPr>
        <w:pStyle w:val="Plattetekst"/>
        <w:rPr>
          <w:rFonts w:cs="Calibri"/>
          <w:highlight w:val="yellow"/>
          <w:lang w:val="nl-NL"/>
        </w:rPr>
      </w:pPr>
    </w:p>
    <w:p w14:paraId="1E1EFC9C" w14:textId="5C9B98C6" w:rsidR="00A51373" w:rsidRDefault="00A51373">
      <w:pPr>
        <w:pStyle w:val="Kop2"/>
        <w:rPr>
          <w:rFonts w:cs="Calibri"/>
        </w:rPr>
      </w:pPr>
      <w:bookmarkStart w:id="40" w:name="_Toc36663330"/>
      <w:bookmarkStart w:id="41" w:name="_Toc98161243"/>
      <w:bookmarkStart w:id="42" w:name="_Toc98852120"/>
      <w:r w:rsidRPr="00B140EE">
        <w:rPr>
          <w:rFonts w:cs="Calibri"/>
        </w:rPr>
        <w:t>Opdrachtgever</w:t>
      </w:r>
      <w:bookmarkEnd w:id="40"/>
      <w:bookmarkEnd w:id="41"/>
      <w:bookmarkEnd w:id="42"/>
    </w:p>
    <w:p w14:paraId="5840DD63" w14:textId="77777777" w:rsidR="00E16E14" w:rsidRPr="00E16E14" w:rsidRDefault="00E16E14" w:rsidP="00E16E14"/>
    <w:p w14:paraId="4E019F64" w14:textId="38896176" w:rsidR="00E16E14" w:rsidRDefault="00E16E14" w:rsidP="00E16E14">
      <w:r>
        <w:t>Rol: Ron de Koe, eigenaar van Drechtstad Automatisering is de opdrachtgever.</w:t>
      </w:r>
    </w:p>
    <w:p w14:paraId="096CCB11" w14:textId="77777777" w:rsidR="006B355B" w:rsidRDefault="006B355B" w:rsidP="00E16E14"/>
    <w:p w14:paraId="290904BC" w14:textId="7F126DFA" w:rsidR="00E16E14" w:rsidRPr="00B140EE" w:rsidRDefault="00E16E14" w:rsidP="006B355B">
      <w:pPr>
        <w:rPr>
          <w:rFonts w:cs="Calibri"/>
        </w:rPr>
      </w:pPr>
      <w:r>
        <w:t xml:space="preserve">Verantwoordelijkheden: </w:t>
      </w:r>
      <w:r w:rsidR="009C3DED">
        <w:t>begeleiden van de student</w:t>
      </w:r>
      <w:r w:rsidR="006B355B">
        <w:t xml:space="preserve"> en het beoordelen van de opdracht.</w:t>
      </w:r>
    </w:p>
    <w:p w14:paraId="153AAEC1" w14:textId="2FF1A23B" w:rsidR="0031267D" w:rsidRPr="00B140EE" w:rsidRDefault="004A1FDF" w:rsidP="004A1FDF">
      <w:pPr>
        <w:pStyle w:val="Plattetekst"/>
        <w:rPr>
          <w:rFonts w:cs="Calibri"/>
          <w:lang w:val="nl-NL"/>
        </w:rPr>
      </w:pPr>
      <w:r w:rsidRPr="00B140EE">
        <w:rPr>
          <w:rFonts w:cs="Calibri"/>
          <w:lang w:val="nl-NL"/>
        </w:rPr>
        <w:t>Taken</w:t>
      </w:r>
      <w:r w:rsidR="006B355B">
        <w:rPr>
          <w:rFonts w:cs="Calibri"/>
          <w:lang w:val="nl-NL"/>
        </w:rPr>
        <w:t xml:space="preserve">: de voortgang van de opdracht bespreken </w:t>
      </w:r>
      <w:r w:rsidR="00ED0F6D">
        <w:rPr>
          <w:rFonts w:cs="Calibri"/>
          <w:lang w:val="nl-NL"/>
        </w:rPr>
        <w:t xml:space="preserve">en begeleiding bieden. </w:t>
      </w:r>
    </w:p>
    <w:p w14:paraId="074EE3E7" w14:textId="77777777" w:rsidR="00166ABF" w:rsidRPr="00B140EE" w:rsidRDefault="00166ABF" w:rsidP="004A1FDF">
      <w:pPr>
        <w:pStyle w:val="Plattetekst"/>
        <w:rPr>
          <w:rFonts w:cs="Calibri"/>
          <w:lang w:val="nl-NL"/>
        </w:rPr>
      </w:pPr>
    </w:p>
    <w:p w14:paraId="7889DAD3" w14:textId="77777777" w:rsidR="00A51373" w:rsidRPr="00B140EE" w:rsidRDefault="00166ABF">
      <w:pPr>
        <w:pStyle w:val="Kop2"/>
        <w:rPr>
          <w:rFonts w:cs="Calibri"/>
        </w:rPr>
      </w:pPr>
      <w:bookmarkStart w:id="43" w:name="_Toc98161244"/>
      <w:bookmarkStart w:id="44" w:name="_Toc98852121"/>
      <w:r w:rsidRPr="00B140EE">
        <w:rPr>
          <w:rFonts w:cs="Calibri"/>
        </w:rPr>
        <w:t>Projectleider</w:t>
      </w:r>
      <w:bookmarkEnd w:id="43"/>
      <w:bookmarkEnd w:id="44"/>
    </w:p>
    <w:p w14:paraId="7FEDF872" w14:textId="7808FB2C" w:rsidR="00ED0F6D" w:rsidRPr="00B140EE" w:rsidRDefault="00ED0F6D" w:rsidP="0031267D">
      <w:pPr>
        <w:pStyle w:val="Plattetekst"/>
        <w:rPr>
          <w:rFonts w:cs="Calibri"/>
          <w:lang w:val="nl-NL"/>
        </w:rPr>
      </w:pPr>
      <w:r>
        <w:rPr>
          <w:rFonts w:cs="Calibri"/>
          <w:lang w:val="nl-NL"/>
        </w:rPr>
        <w:t xml:space="preserve">Rol: eindverantwoordelijke voor de realisatie van het project. </w:t>
      </w:r>
    </w:p>
    <w:p w14:paraId="26FA3648" w14:textId="73FD59FC" w:rsidR="0031267D" w:rsidRPr="00B140EE" w:rsidRDefault="0031267D" w:rsidP="0031267D">
      <w:pPr>
        <w:pStyle w:val="Plattetekst"/>
        <w:rPr>
          <w:rFonts w:cs="Calibri"/>
          <w:lang w:val="nl-NL"/>
        </w:rPr>
      </w:pPr>
      <w:r w:rsidRPr="00B140EE">
        <w:rPr>
          <w:rFonts w:cs="Calibri"/>
          <w:lang w:val="nl-NL"/>
        </w:rPr>
        <w:t>Verantwoordelijkheden</w:t>
      </w:r>
      <w:r w:rsidR="00C9157A">
        <w:rPr>
          <w:rFonts w:cs="Calibri"/>
          <w:lang w:val="nl-NL"/>
        </w:rPr>
        <w:t>: planning maken, uitvoeren van het project,</w:t>
      </w:r>
      <w:r w:rsidR="0031325A">
        <w:rPr>
          <w:rFonts w:cs="Calibri"/>
          <w:lang w:val="nl-NL"/>
        </w:rPr>
        <w:t xml:space="preserve"> en de voortgang in de gaten houden. </w:t>
      </w:r>
    </w:p>
    <w:p w14:paraId="68011F74" w14:textId="260A918E" w:rsidR="004A1FDF" w:rsidRPr="00B140EE" w:rsidRDefault="004A1FDF" w:rsidP="004A1FDF">
      <w:pPr>
        <w:pStyle w:val="Plattetekst"/>
        <w:rPr>
          <w:rFonts w:cs="Calibri"/>
          <w:lang w:val="nl-NL"/>
        </w:rPr>
      </w:pPr>
      <w:r w:rsidRPr="00B140EE">
        <w:rPr>
          <w:rFonts w:cs="Calibri"/>
          <w:lang w:val="nl-NL"/>
        </w:rPr>
        <w:t>Taken</w:t>
      </w:r>
      <w:r w:rsidR="00C9157A">
        <w:rPr>
          <w:rFonts w:cs="Calibri"/>
          <w:lang w:val="nl-NL"/>
        </w:rPr>
        <w:t xml:space="preserve">: </w:t>
      </w:r>
      <w:r w:rsidR="003D4102">
        <w:rPr>
          <w:rFonts w:cs="Calibri"/>
          <w:lang w:val="nl-NL"/>
        </w:rPr>
        <w:t>plannen, bijhouden en beoordelen van de werkzaamheden</w:t>
      </w:r>
      <w:r w:rsidR="00A01C9D">
        <w:rPr>
          <w:rFonts w:cs="Calibri"/>
          <w:lang w:val="nl-NL"/>
        </w:rPr>
        <w:t>.</w:t>
      </w:r>
    </w:p>
    <w:p w14:paraId="0E2080EE" w14:textId="77777777" w:rsidR="00A51373" w:rsidRPr="00B140EE" w:rsidRDefault="0031267D" w:rsidP="00A01C9D">
      <w:pPr>
        <w:pStyle w:val="Kop2"/>
        <w:numPr>
          <w:ilvl w:val="0"/>
          <w:numId w:val="0"/>
        </w:numPr>
        <w:ind w:left="578"/>
        <w:rPr>
          <w:rFonts w:cs="Calibri"/>
        </w:rPr>
      </w:pPr>
      <w:r w:rsidRPr="00B140EE">
        <w:rPr>
          <w:rFonts w:cs="Calibri"/>
        </w:rPr>
        <w:br w:type="page"/>
      </w:r>
      <w:bookmarkStart w:id="45" w:name="_Toc98161245"/>
      <w:bookmarkStart w:id="46" w:name="_Toc98852122"/>
      <w:proofErr w:type="spellStart"/>
      <w:r w:rsidR="002827A9" w:rsidRPr="00B140EE">
        <w:rPr>
          <w:rFonts w:cs="Calibri"/>
        </w:rPr>
        <w:lastRenderedPageBreak/>
        <w:t>Projectlid</w:t>
      </w:r>
      <w:bookmarkEnd w:id="45"/>
      <w:bookmarkEnd w:id="46"/>
      <w:proofErr w:type="spellEnd"/>
      <w:r w:rsidR="00713DDF" w:rsidRPr="00B140EE">
        <w:rPr>
          <w:rFonts w:cs="Calibri"/>
        </w:rPr>
        <w:t xml:space="preserve"> </w:t>
      </w:r>
    </w:p>
    <w:p w14:paraId="0FFEF17F" w14:textId="60C409AE" w:rsidR="004A1FDF" w:rsidRPr="00B140EE" w:rsidRDefault="004A1FDF" w:rsidP="004A1FDF">
      <w:pPr>
        <w:pStyle w:val="Plattetekst"/>
        <w:rPr>
          <w:rFonts w:cs="Calibri"/>
          <w:lang w:val="nl-NL"/>
        </w:rPr>
      </w:pPr>
      <w:r w:rsidRPr="00B140EE">
        <w:rPr>
          <w:rFonts w:cs="Calibri"/>
          <w:lang w:val="nl-NL"/>
        </w:rPr>
        <w:t>Rol</w:t>
      </w:r>
      <w:r w:rsidR="004457B9">
        <w:rPr>
          <w:rFonts w:cs="Calibri"/>
          <w:lang w:val="nl-NL"/>
        </w:rPr>
        <w:t>: De taken uitvoeren en de applicatie bouwen</w:t>
      </w:r>
    </w:p>
    <w:p w14:paraId="4283501B" w14:textId="2C3DFD4A" w:rsidR="004A1FDF" w:rsidRPr="00B140EE" w:rsidRDefault="004A1FDF" w:rsidP="004A1FDF">
      <w:pPr>
        <w:pStyle w:val="Plattetekst"/>
        <w:rPr>
          <w:rFonts w:cs="Calibri"/>
          <w:lang w:val="nl-NL"/>
        </w:rPr>
      </w:pPr>
      <w:r w:rsidRPr="00B140EE">
        <w:rPr>
          <w:rFonts w:cs="Calibri"/>
          <w:lang w:val="nl-NL"/>
        </w:rPr>
        <w:t>Verantwoordelijkheid</w:t>
      </w:r>
      <w:r w:rsidR="004457B9">
        <w:rPr>
          <w:rFonts w:cs="Calibri"/>
          <w:lang w:val="nl-NL"/>
        </w:rPr>
        <w:t xml:space="preserve">: feedback vragen, </w:t>
      </w:r>
      <w:r w:rsidR="00A01C9D">
        <w:rPr>
          <w:rFonts w:cs="Calibri"/>
          <w:lang w:val="nl-NL"/>
        </w:rPr>
        <w:t>werkende app bouwen</w:t>
      </w:r>
    </w:p>
    <w:p w14:paraId="42A4F3C6" w14:textId="60553FAA" w:rsidR="0031267D" w:rsidRPr="00B140EE" w:rsidRDefault="004A1FDF" w:rsidP="0031267D">
      <w:pPr>
        <w:pStyle w:val="Plattetekst"/>
        <w:rPr>
          <w:rFonts w:cs="Calibri"/>
          <w:lang w:val="nl-NL"/>
        </w:rPr>
      </w:pPr>
      <w:r w:rsidRPr="00B140EE">
        <w:rPr>
          <w:rFonts w:cs="Calibri"/>
          <w:lang w:val="nl-NL"/>
        </w:rPr>
        <w:t>Taken</w:t>
      </w:r>
      <w:r w:rsidR="00A01C9D">
        <w:rPr>
          <w:rFonts w:cs="Calibri"/>
          <w:lang w:val="nl-NL"/>
        </w:rPr>
        <w:t>: individuele taken uitvoeren</w:t>
      </w:r>
    </w:p>
    <w:p w14:paraId="4D28D636" w14:textId="77777777" w:rsidR="0031267D" w:rsidRPr="00B140EE" w:rsidRDefault="0031267D" w:rsidP="004A1FDF">
      <w:pPr>
        <w:pStyle w:val="Plattetekst"/>
        <w:rPr>
          <w:rFonts w:cs="Calibri"/>
          <w:lang w:val="nl-NL"/>
        </w:rPr>
      </w:pPr>
    </w:p>
    <w:p w14:paraId="32AEA2F2" w14:textId="2E6702D4" w:rsidR="00CD1221" w:rsidRPr="00B140EE" w:rsidRDefault="002827A9" w:rsidP="0039368F">
      <w:pPr>
        <w:pStyle w:val="Kop1"/>
        <w:rPr>
          <w:rFonts w:ascii="Calibri" w:hAnsi="Calibri" w:cs="Calibri"/>
        </w:rPr>
      </w:pPr>
      <w:bookmarkStart w:id="47" w:name="_Toc98161246"/>
      <w:bookmarkStart w:id="48" w:name="_Toc98852123"/>
      <w:r w:rsidRPr="00B140EE">
        <w:rPr>
          <w:rFonts w:ascii="Calibri" w:hAnsi="Calibri" w:cs="Calibri"/>
        </w:rPr>
        <w:lastRenderedPageBreak/>
        <w:t>Product</w:t>
      </w:r>
      <w:r w:rsidR="0031267D" w:rsidRPr="00B140EE">
        <w:rPr>
          <w:rFonts w:ascii="Calibri" w:hAnsi="Calibri" w:cs="Calibri"/>
        </w:rPr>
        <w:t>en</w:t>
      </w:r>
      <w:bookmarkEnd w:id="47"/>
      <w:bookmarkEnd w:id="48"/>
    </w:p>
    <w:p w14:paraId="3F50BF2C" w14:textId="77777777" w:rsidR="0031267D" w:rsidRPr="00B140EE" w:rsidRDefault="0031267D" w:rsidP="0031267D">
      <w:pPr>
        <w:pStyle w:val="Plattetekst"/>
        <w:rPr>
          <w:rFonts w:cs="Calibri"/>
          <w:lang w:val="nl-NL"/>
        </w:rPr>
      </w:pPr>
    </w:p>
    <w:p w14:paraId="17C2E157" w14:textId="6258AD92" w:rsidR="0031267D" w:rsidRDefault="0031267D" w:rsidP="0031267D">
      <w:pPr>
        <w:pStyle w:val="Kop2"/>
        <w:rPr>
          <w:rFonts w:cs="Calibri"/>
        </w:rPr>
      </w:pPr>
      <w:bookmarkStart w:id="49" w:name="_Toc98161247"/>
      <w:bookmarkStart w:id="50" w:name="_Toc98852124"/>
      <w:r w:rsidRPr="00B140EE">
        <w:rPr>
          <w:rFonts w:cs="Calibri"/>
        </w:rPr>
        <w:t>Productdecompositiestructuur</w:t>
      </w:r>
      <w:bookmarkEnd w:id="49"/>
      <w:bookmarkEnd w:id="50"/>
    </w:p>
    <w:p w14:paraId="6C17A1BF" w14:textId="56C66B80" w:rsidR="00E03B5F" w:rsidRDefault="00E03B5F" w:rsidP="00E03B5F"/>
    <w:p w14:paraId="136B0F8E" w14:textId="77777777" w:rsidR="00E03B5F" w:rsidRPr="00E03B5F" w:rsidRDefault="00E03B5F" w:rsidP="00E03B5F"/>
    <w:p w14:paraId="2D498149" w14:textId="77777777" w:rsidR="00A5545A" w:rsidRPr="00B140EE" w:rsidRDefault="00A5545A" w:rsidP="0031267D">
      <w:pPr>
        <w:pStyle w:val="Plattetekst"/>
        <w:spacing w:before="0"/>
        <w:rPr>
          <w:rFonts w:cs="Calibri"/>
          <w:i/>
          <w:lang w:val="nl-NL"/>
        </w:rPr>
      </w:pPr>
    </w:p>
    <w:p w14:paraId="77F18D95" w14:textId="226C8CC1" w:rsidR="0031267D" w:rsidRPr="00B140EE" w:rsidRDefault="007E2650" w:rsidP="00A5545A">
      <w:pPr>
        <w:pStyle w:val="Plattetekst"/>
        <w:spacing w:before="0"/>
        <w:rPr>
          <w:rFonts w:cs="Calibri"/>
          <w:i/>
          <w:highlight w:val="yellow"/>
          <w:lang w:val="nl-NL"/>
        </w:rPr>
      </w:pPr>
      <w:r>
        <w:rPr>
          <w:rFonts w:cs="Calibri"/>
          <w:i/>
          <w:lang w:val="nl-NL"/>
        </w:rPr>
      </w:r>
      <w:r>
        <w:rPr>
          <w:rFonts w:cs="Calibri"/>
          <w:i/>
          <w:lang w:val="nl-NL"/>
        </w:rPr>
        <w:pict w14:anchorId="50E71421">
          <v:group id="_x0000_s2070" editas="orgchart" style="width:6in;height:3in;mso-position-horizontal-relative:char;mso-position-vertical-relative:line" coordorigin="1635,4610" coordsize="7559,3960">
            <o:lock v:ext="edit" aspectratio="t"/>
            <o:diagram v:ext="edit" dgmstyle="0" dgmscalex="74910" dgmscaley="71495" dgmfontsize="13" constrainbounds="0,0,0,0">
              <o:relationtable v:ext="edit">
                <o:rel v:ext="edit" idsrc="#_s2071" iddest="#_s2071"/>
                <o:rel v:ext="edit" idsrc="#_s2072" iddest="#_s2071" idcntr="#_s2075"/>
                <o:rel v:ext="edit" idsrc="#_s2073" iddest="#_s2071" idcntr="#_s2076"/>
                <o:rel v:ext="edit" idsrc="#_s2080" iddest="#_s2072" idcntr="#_s2081"/>
                <o:rel v:ext="edit" idsrc="#_s2078" iddest="#_s2072" idcntr="#_s2079"/>
                <o:rel v:ext="edit" idsrc="#_s2166" iddest="#_s2073" idcntr="#_s2167"/>
              </o:relationtable>
            </o:diagram>
            <v:shape id="_x0000_s2069" type="#_x0000_t75" style="position:absolute;left:1635;top:4610;width:7559;height:3960" o:preferrelative="f">
              <v:fill o:detectmouseclick="t"/>
              <v:path o:extrusionok="t" o:connecttype="none"/>
              <o:lock v:ext="edit" text="t"/>
            </v:shape>
            <v:shapetype id="_x0000_t33" coordsize="21600,21600" o:spt="33" o:oned="t" path="m,l21600,r,21600e" filled="f">
              <v:stroke joinstyle="miter"/>
              <v:path arrowok="t" fillok="f" o:connecttype="none"/>
              <o:lock v:ext="edit" shapetype="t"/>
            </v:shapetype>
            <v:shape id="_s2167" o:spid="_x0000_s2167" type="#_x0000_t33" style="position:absolute;left:7754;top:6410;width:360;height:720;flip:y" o:connectortype="elbow" adj="-441804,186200,-441804" strokeweight="2.25pt"/>
            <v:shape id="_s2081" o:spid="_x0000_s2081" type="#_x0000_t33" style="position:absolute;left:2715;top:6410;width:360;height:720;rotation:180" o:connectortype="elbow" adj="-161816,-186200,-161816" strokeweight="2.25pt"/>
            <v:shape id="_s2079" o:spid="_x0000_s2079" type="#_x0000_t33" style="position:absolute;left:2715;top:6410;width:360;height:1801;rotation:180" o:connectortype="elbow" adj="-161816,-87390,-161816" strokeweight="2.25pt"/>
            <v:shape id="_s2076" o:spid="_x0000_s2076" type="#_x0000_t34" style="position:absolute;left:6585;top:4160;width:360;height:2699;rotation:270;flip:x" o:connectortype="elbow" adj="9893,36369,-485808" strokeweight="2.25pt"/>
            <v:shape id="_s2075" o:spid="_x0000_s2075" type="#_x0000_t34" style="position:absolute;left:3885;top:4160;width:360;height:2700;rotation:270" o:connectortype="elbow" adj="9893,-36380,-146638" strokeweight="2.25pt"/>
            <v:roundrect id="_s2071" o:spid="_x0000_s2071" style="position:absolute;left:4334;top:4610;width:2160;height:720;v-text-anchor:middle" arcsize="10923f" o:dgmlayout="0" o:dgmnodekind="1" o:dgmlayoutmru="0" fillcolor="#bbe0e3">
              <v:textbox style="mso-next-textbox:#_s2071" inset="0,0,0,0">
                <w:txbxContent>
                  <w:p w14:paraId="109038CC" w14:textId="504BF27A" w:rsidR="00A5545A" w:rsidRPr="00F640E6" w:rsidRDefault="00A5545A" w:rsidP="00A5545A">
                    <w:pPr>
                      <w:jc w:val="center"/>
                      <w:rPr>
                        <w:sz w:val="25"/>
                      </w:rPr>
                    </w:pPr>
                    <w:r w:rsidRPr="00F640E6">
                      <w:rPr>
                        <w:sz w:val="25"/>
                      </w:rPr>
                      <w:t>Eindproduct project</w:t>
                    </w:r>
                  </w:p>
                  <w:p w14:paraId="0CA20C8A" w14:textId="48B1FB06" w:rsidR="00DD6209" w:rsidRPr="00F640E6" w:rsidRDefault="00DD6209" w:rsidP="00A5545A">
                    <w:pPr>
                      <w:jc w:val="center"/>
                      <w:rPr>
                        <w:sz w:val="25"/>
                      </w:rPr>
                    </w:pPr>
                    <w:r w:rsidRPr="00F640E6">
                      <w:rPr>
                        <w:sz w:val="25"/>
                      </w:rPr>
                      <w:t>KPI Score</w:t>
                    </w:r>
                    <w:r w:rsidR="00E322A6">
                      <w:rPr>
                        <w:sz w:val="25"/>
                      </w:rPr>
                      <w:t>c</w:t>
                    </w:r>
                    <w:r w:rsidRPr="00F640E6">
                      <w:rPr>
                        <w:sz w:val="25"/>
                      </w:rPr>
                      <w:t xml:space="preserve">ard </w:t>
                    </w:r>
                  </w:p>
                </w:txbxContent>
              </v:textbox>
            </v:roundrect>
            <v:roundrect id="_s2072" o:spid="_x0000_s2072" style="position:absolute;left:1635;top:5690;width:2160;height:720;v-text-anchor:middle" arcsize="10923f" o:dgmlayout="2" o:dgmnodekind="0" o:dgmlayoutmru="2" fillcolor="#bbe0e3">
              <v:textbox style="mso-next-textbox:#_s2072" inset="0,0,0,0">
                <w:txbxContent>
                  <w:p w14:paraId="29C4289F" w14:textId="3FDB0412" w:rsidR="00A5545A" w:rsidRPr="00F640E6" w:rsidRDefault="00A5545A" w:rsidP="00A5545A">
                    <w:pPr>
                      <w:jc w:val="center"/>
                      <w:rPr>
                        <w:sz w:val="25"/>
                      </w:rPr>
                    </w:pPr>
                    <w:r w:rsidRPr="00F640E6">
                      <w:rPr>
                        <w:sz w:val="25"/>
                      </w:rPr>
                      <w:t>Hoofdproduct A</w:t>
                    </w:r>
                  </w:p>
                  <w:p w14:paraId="5037F849" w14:textId="1235663A" w:rsidR="00DD6209" w:rsidRPr="00F640E6" w:rsidRDefault="00A01C9D" w:rsidP="00A5545A">
                    <w:pPr>
                      <w:jc w:val="center"/>
                      <w:rPr>
                        <w:sz w:val="25"/>
                      </w:rPr>
                    </w:pPr>
                    <w:r>
                      <w:rPr>
                        <w:sz w:val="25"/>
                      </w:rPr>
                      <w:t xml:space="preserve">App voor </w:t>
                    </w:r>
                    <w:r w:rsidR="008146EF">
                      <w:rPr>
                        <w:sz w:val="25"/>
                      </w:rPr>
                      <w:t>DA</w:t>
                    </w:r>
                    <w:r>
                      <w:rPr>
                        <w:sz w:val="25"/>
                      </w:rPr>
                      <w:t xml:space="preserve"> Automatisering</w:t>
                    </w:r>
                  </w:p>
                </w:txbxContent>
              </v:textbox>
            </v:roundrect>
            <v:roundrect id="_s2073" o:spid="_x0000_s2073" style="position:absolute;left:7034;top:5690;width:2160;height:720;v-text-anchor:middle" arcsize="10923f" o:dgmlayout="2" o:dgmnodekind="0" o:dgmlayoutmru="2" fillcolor="#bbe0e3">
              <v:textbox style="mso-next-textbox:#_s2073" inset="0,0,0,0">
                <w:txbxContent>
                  <w:p w14:paraId="5B34E332" w14:textId="68E1735D" w:rsidR="00A5545A" w:rsidRPr="00F640E6" w:rsidRDefault="00A5545A" w:rsidP="00A5545A">
                    <w:pPr>
                      <w:jc w:val="center"/>
                      <w:rPr>
                        <w:sz w:val="25"/>
                      </w:rPr>
                    </w:pPr>
                    <w:r w:rsidRPr="00F640E6">
                      <w:rPr>
                        <w:sz w:val="25"/>
                      </w:rPr>
                      <w:t>Hoofdproduct B</w:t>
                    </w:r>
                  </w:p>
                  <w:p w14:paraId="2C13B185" w14:textId="3555182E" w:rsidR="00442B8D" w:rsidRPr="00F640E6" w:rsidRDefault="00A01C9D" w:rsidP="00A5545A">
                    <w:pPr>
                      <w:jc w:val="center"/>
                      <w:rPr>
                        <w:sz w:val="25"/>
                      </w:rPr>
                    </w:pPr>
                    <w:r>
                      <w:rPr>
                        <w:sz w:val="25"/>
                      </w:rPr>
                      <w:t>App voor de klanten</w:t>
                    </w:r>
                  </w:p>
                </w:txbxContent>
              </v:textbox>
            </v:roundrect>
            <v:roundrect id="_s2078" o:spid="_x0000_s2078" style="position:absolute;left:3075;top:7850;width:2159;height:720;v-text-anchor:middle" arcsize="10923f" o:dgmlayout="2" o:dgmnodekind="0" fillcolor="#bbe0e3">
              <v:textbox style="mso-next-textbox:#_s2078" inset="0,0,0,0">
                <w:txbxContent>
                  <w:p w14:paraId="42D9EA67" w14:textId="5301A06A" w:rsidR="00A5545A" w:rsidRPr="00F640E6" w:rsidRDefault="00A5545A" w:rsidP="00A5545A">
                    <w:pPr>
                      <w:jc w:val="center"/>
                      <w:rPr>
                        <w:sz w:val="25"/>
                      </w:rPr>
                    </w:pPr>
                    <w:r w:rsidRPr="00F640E6">
                      <w:rPr>
                        <w:sz w:val="25"/>
                      </w:rPr>
                      <w:t>A</w:t>
                    </w:r>
                    <w:r w:rsidR="00E322A6">
                      <w:rPr>
                        <w:sz w:val="25"/>
                      </w:rPr>
                      <w:t>2</w:t>
                    </w:r>
                    <w:r w:rsidRPr="00F640E6">
                      <w:rPr>
                        <w:sz w:val="25"/>
                      </w:rPr>
                      <w:t xml:space="preserve"> Product</w:t>
                    </w:r>
                  </w:p>
                  <w:p w14:paraId="5A0D5285" w14:textId="62C70EFE" w:rsidR="00933763" w:rsidRPr="00F640E6" w:rsidRDefault="00933763" w:rsidP="00A5545A">
                    <w:pPr>
                      <w:jc w:val="center"/>
                      <w:rPr>
                        <w:sz w:val="25"/>
                      </w:rPr>
                    </w:pPr>
                    <w:r w:rsidRPr="00F640E6">
                      <w:rPr>
                        <w:sz w:val="25"/>
                      </w:rPr>
                      <w:t>Statistiek</w:t>
                    </w:r>
                  </w:p>
                </w:txbxContent>
              </v:textbox>
            </v:roundrect>
            <v:roundrect id="_s2080" o:spid="_x0000_s2080" style="position:absolute;left:3075;top:6770;width:2159;height:720;v-text-anchor:middle" arcsize="10923f" o:dgmlayout="2" o:dgmnodekind="0" fillcolor="#bbe0e3">
              <v:textbox style="mso-next-textbox:#_s2080" inset="0,0,0,0">
                <w:txbxContent>
                  <w:p w14:paraId="1AA6A4D1" w14:textId="158D4793" w:rsidR="00A5545A" w:rsidRPr="00F640E6" w:rsidRDefault="00A5545A" w:rsidP="00A5545A">
                    <w:pPr>
                      <w:jc w:val="center"/>
                      <w:rPr>
                        <w:sz w:val="25"/>
                      </w:rPr>
                    </w:pPr>
                    <w:r w:rsidRPr="00F640E6">
                      <w:rPr>
                        <w:sz w:val="25"/>
                      </w:rPr>
                      <w:t>A</w:t>
                    </w:r>
                    <w:r w:rsidR="00E322A6">
                      <w:rPr>
                        <w:sz w:val="25"/>
                      </w:rPr>
                      <w:t>1</w:t>
                    </w:r>
                    <w:r w:rsidRPr="00F640E6">
                      <w:rPr>
                        <w:sz w:val="25"/>
                      </w:rPr>
                      <w:t xml:space="preserve"> Product</w:t>
                    </w:r>
                  </w:p>
                  <w:p w14:paraId="16A6AC95" w14:textId="413BE851" w:rsidR="00FA600A" w:rsidRPr="00F640E6" w:rsidRDefault="00FA600A" w:rsidP="00A5545A">
                    <w:pPr>
                      <w:jc w:val="center"/>
                      <w:rPr>
                        <w:sz w:val="25"/>
                      </w:rPr>
                    </w:pPr>
                    <w:r w:rsidRPr="00F640E6">
                      <w:rPr>
                        <w:sz w:val="25"/>
                      </w:rPr>
                      <w:t>Enquête</w:t>
                    </w:r>
                    <w:r w:rsidR="00E322A6">
                      <w:rPr>
                        <w:sz w:val="25"/>
                      </w:rPr>
                      <w:t>s beheren</w:t>
                    </w:r>
                  </w:p>
                  <w:p w14:paraId="01B2814A" w14:textId="5B17A453" w:rsidR="00933763" w:rsidRPr="00F640E6" w:rsidRDefault="00933763" w:rsidP="00A5545A">
                    <w:pPr>
                      <w:jc w:val="center"/>
                      <w:rPr>
                        <w:sz w:val="25"/>
                      </w:rPr>
                    </w:pPr>
                  </w:p>
                </w:txbxContent>
              </v:textbox>
            </v:roundrect>
            <v:roundrect id="_s2166" o:spid="_x0000_s2166" style="position:absolute;left:5594;top:6770;width:2160;height:720;v-text-anchor:middle" arcsize="10923f" o:dgmlayout="0" o:dgmnodekind="2" fillcolor="#bbe0e3">
              <v:textbox inset="0,0,0,0">
                <w:txbxContent>
                  <w:p w14:paraId="33B68B9E" w14:textId="67799B84" w:rsidR="00E322A6" w:rsidRDefault="00E322A6" w:rsidP="00E322A6">
                    <w:pPr>
                      <w:jc w:val="center"/>
                      <w:rPr>
                        <w:sz w:val="24"/>
                      </w:rPr>
                    </w:pPr>
                    <w:r>
                      <w:rPr>
                        <w:sz w:val="24"/>
                      </w:rPr>
                      <w:t>B1 Product</w:t>
                    </w:r>
                  </w:p>
                  <w:p w14:paraId="3F501402" w14:textId="0A0AC09C" w:rsidR="00E322A6" w:rsidRPr="00A01C9D" w:rsidRDefault="00E322A6" w:rsidP="00E322A6">
                    <w:pPr>
                      <w:jc w:val="center"/>
                      <w:rPr>
                        <w:sz w:val="24"/>
                      </w:rPr>
                    </w:pPr>
                    <w:r>
                      <w:rPr>
                        <w:sz w:val="24"/>
                      </w:rPr>
                      <w:t>Enquêtes invullen</w:t>
                    </w:r>
                  </w:p>
                </w:txbxContent>
              </v:textbox>
            </v:roundrect>
            <w10:anchorlock/>
          </v:group>
        </w:pict>
      </w:r>
    </w:p>
    <w:p w14:paraId="08D17296" w14:textId="77777777" w:rsidR="00822EB1" w:rsidRPr="00B140EE" w:rsidRDefault="00822EB1" w:rsidP="00822EB1">
      <w:pPr>
        <w:pStyle w:val="Kop2"/>
        <w:numPr>
          <w:ilvl w:val="0"/>
          <w:numId w:val="0"/>
        </w:numPr>
        <w:ind w:left="576" w:hanging="576"/>
        <w:rPr>
          <w:rFonts w:cs="Calibri"/>
        </w:rPr>
      </w:pPr>
    </w:p>
    <w:p w14:paraId="662595DE" w14:textId="6FD005FB" w:rsidR="00166ABF" w:rsidRDefault="00166ABF" w:rsidP="0031267D">
      <w:pPr>
        <w:pStyle w:val="Kop2"/>
        <w:rPr>
          <w:rFonts w:cs="Calibri"/>
        </w:rPr>
      </w:pPr>
      <w:bookmarkStart w:id="51" w:name="_Toc98161248"/>
      <w:bookmarkStart w:id="52" w:name="_Toc98852125"/>
      <w:r w:rsidRPr="00B140EE">
        <w:rPr>
          <w:rFonts w:cs="Calibri"/>
        </w:rPr>
        <w:t>Productstroomschema</w:t>
      </w:r>
      <w:bookmarkEnd w:id="51"/>
      <w:bookmarkEnd w:id="52"/>
    </w:p>
    <w:p w14:paraId="1A825164" w14:textId="0B958ACD" w:rsidR="00E322A6" w:rsidRPr="00F46C7D" w:rsidRDefault="00137226" w:rsidP="00E322A6">
      <w:pPr>
        <w:rPr>
          <w:lang w:val="en-US"/>
        </w:rPr>
      </w:pPr>
      <w:r w:rsidRPr="00F46C7D">
        <w:rPr>
          <w:lang w:val="en-US"/>
        </w:rPr>
        <w:t xml:space="preserve">A1 Product </w:t>
      </w:r>
      <w:r>
        <w:sym w:font="Wingdings" w:char="F0E0"/>
      </w:r>
      <w:r w:rsidRPr="00F46C7D">
        <w:rPr>
          <w:lang w:val="en-US"/>
        </w:rPr>
        <w:t xml:space="preserve"> B1 Product </w:t>
      </w:r>
      <w:r>
        <w:sym w:font="Wingdings" w:char="F0E0"/>
      </w:r>
      <w:r w:rsidRPr="00F46C7D">
        <w:rPr>
          <w:lang w:val="en-US"/>
        </w:rPr>
        <w:t xml:space="preserve"> </w:t>
      </w:r>
      <w:r w:rsidR="00F46C7D" w:rsidRPr="00F46C7D">
        <w:rPr>
          <w:lang w:val="en-US"/>
        </w:rPr>
        <w:t>A</w:t>
      </w:r>
      <w:r w:rsidR="00F46C7D">
        <w:rPr>
          <w:lang w:val="en-US"/>
        </w:rPr>
        <w:t>2 Product</w:t>
      </w:r>
    </w:p>
    <w:p w14:paraId="74DF61A7" w14:textId="43A5D6A7" w:rsidR="0039368F" w:rsidRDefault="0039368F" w:rsidP="0039368F">
      <w:pPr>
        <w:pStyle w:val="Kop2"/>
        <w:rPr>
          <w:rFonts w:cs="Calibri"/>
        </w:rPr>
      </w:pPr>
      <w:bookmarkStart w:id="53" w:name="_Toc98161249"/>
      <w:bookmarkStart w:id="54" w:name="_Toc98852126"/>
      <w:r w:rsidRPr="00B140EE">
        <w:rPr>
          <w:rFonts w:cs="Calibri"/>
        </w:rPr>
        <w:t>Productbeschrijving</w:t>
      </w:r>
      <w:r w:rsidR="0031267D" w:rsidRPr="00B140EE">
        <w:rPr>
          <w:rFonts w:cs="Calibri"/>
        </w:rPr>
        <w:t>en</w:t>
      </w:r>
      <w:bookmarkEnd w:id="53"/>
      <w:bookmarkEnd w:id="54"/>
    </w:p>
    <w:p w14:paraId="4C28AF84" w14:textId="389F022B" w:rsidR="00B13685" w:rsidRDefault="00B13685" w:rsidP="00B13685"/>
    <w:p w14:paraId="4722FD98" w14:textId="1691F743" w:rsidR="00B13685" w:rsidRDefault="00B13685" w:rsidP="00B13685">
      <w:r>
        <w:t xml:space="preserve">Het eindproduct bestaat uit twee hoofdproducten: een app waar Drechtstad Automatisering de feedback van klanten kan inzien, en </w:t>
      </w:r>
      <w:r w:rsidR="00F46C7D">
        <w:t>een app voor</w:t>
      </w:r>
      <w:r w:rsidR="00690044">
        <w:t xml:space="preserve"> de klant waarin een korte enquête staat.</w:t>
      </w:r>
      <w:r w:rsidR="002B42F6">
        <w:t xml:space="preserve"> De ingevulde informatie in de enquête wordt opgeslagen in een database en wordt weer opgehaald in de app</w:t>
      </w:r>
      <w:r w:rsidR="00F46C7D">
        <w:t xml:space="preserve"> voor Drechtstad Automatisering</w:t>
      </w:r>
      <w:r w:rsidR="002B42F6">
        <w:t xml:space="preserve">. </w:t>
      </w:r>
    </w:p>
    <w:p w14:paraId="1A8B3B4F" w14:textId="6A6F0FF3" w:rsidR="00EC6452" w:rsidRDefault="00EC6452" w:rsidP="00B13685"/>
    <w:p w14:paraId="41C3DDB4" w14:textId="2F1187AA" w:rsidR="00EC6452" w:rsidRDefault="00EC6452" w:rsidP="00B13685">
      <w:r>
        <w:t>Doel:</w:t>
      </w:r>
    </w:p>
    <w:p w14:paraId="4E8E43EC" w14:textId="0216A77C" w:rsidR="00EC6452" w:rsidRDefault="00EC6452" w:rsidP="00B13685">
      <w:r>
        <w:t xml:space="preserve">Het doel is dat Drechtstad Automatisering feedback kan krijgen van hun klanten en zo eventueel hun producten kunnen verbeteren. </w:t>
      </w:r>
    </w:p>
    <w:p w14:paraId="3A23EDC1" w14:textId="0F64D751" w:rsidR="00D76149" w:rsidRDefault="00D76149" w:rsidP="00B13685"/>
    <w:p w14:paraId="2AA4EC82" w14:textId="3DC59E7E" w:rsidR="00D76149" w:rsidRDefault="00D76149" w:rsidP="00B13685">
      <w:r>
        <w:t>Samenstelling:</w:t>
      </w:r>
    </w:p>
    <w:p w14:paraId="750B20E2" w14:textId="3D43B8F8" w:rsidR="00D76149" w:rsidRDefault="00D76149" w:rsidP="00D76149">
      <w:r>
        <w:t>In het Microsoft Power Platform wordt er gebruik gemaakt van low-code. De “</w:t>
      </w:r>
      <w:proofErr w:type="spellStart"/>
      <w:r>
        <w:t>Flows</w:t>
      </w:r>
      <w:proofErr w:type="spellEnd"/>
      <w:r>
        <w:t xml:space="preserve">” zijn de logica, vergelijkbaar met het maken van een flowchart. Er kunnen ook </w:t>
      </w:r>
      <w:proofErr w:type="spellStart"/>
      <w:r>
        <w:t>plugins</w:t>
      </w:r>
      <w:proofErr w:type="spellEnd"/>
      <w:r>
        <w:t xml:space="preserve"> gemaakt worden. Er zijn twee verschillende soorten apps die gemaakt kunnen worden: een canvas app, dit is een app bedoeld voor mobile of tablets en is meer visueel, of een model </w:t>
      </w:r>
      <w:proofErr w:type="spellStart"/>
      <w:r>
        <w:t>driven</w:t>
      </w:r>
      <w:proofErr w:type="spellEnd"/>
      <w:r>
        <w:t xml:space="preserve"> app; dit soort apps zijn minder visueel en kunnen voor desktop gebruikt worden. Hoe de app</w:t>
      </w:r>
      <w:r w:rsidR="00834289">
        <w:t>s</w:t>
      </w:r>
      <w:r>
        <w:t xml:space="preserve"> er precies uit kom</w:t>
      </w:r>
      <w:r w:rsidR="00834289">
        <w:t>en</w:t>
      </w:r>
      <w:r>
        <w:t xml:space="preserve"> te zien moet nog overlegd worden. </w:t>
      </w:r>
    </w:p>
    <w:p w14:paraId="615E2DAD" w14:textId="63011D05" w:rsidR="00D76149" w:rsidRDefault="00D76149" w:rsidP="00B13685"/>
    <w:p w14:paraId="3CC34712" w14:textId="588630DF" w:rsidR="00D76149" w:rsidRDefault="00952BC0" w:rsidP="00B13685">
      <w:r>
        <w:lastRenderedPageBreak/>
        <w:t>Bronnen:</w:t>
      </w:r>
    </w:p>
    <w:p w14:paraId="2F0DAE2F" w14:textId="3D042D51" w:rsidR="00952BC0" w:rsidRDefault="00952BC0" w:rsidP="00B13685">
      <w:r>
        <w:t>Informatie wordt gegeven van de bedrijfsbegeleider</w:t>
      </w:r>
      <w:r w:rsidR="005638ED">
        <w:t>.</w:t>
      </w:r>
    </w:p>
    <w:p w14:paraId="72AAD9F9" w14:textId="1F791B19" w:rsidR="00952BC0" w:rsidRDefault="00952BC0" w:rsidP="00B13685"/>
    <w:p w14:paraId="04114875" w14:textId="06B9D057" w:rsidR="00952BC0" w:rsidRDefault="00952BC0" w:rsidP="00B13685">
      <w:r>
        <w:t>Kwaliteitscriteria:</w:t>
      </w:r>
    </w:p>
    <w:p w14:paraId="217A5D91" w14:textId="7B4C1621" w:rsidR="00952BC0" w:rsidRDefault="00952BC0" w:rsidP="00B13685">
      <w:r>
        <w:t xml:space="preserve">Een goed werkende app die </w:t>
      </w:r>
      <w:r w:rsidR="004A34FE">
        <w:t>op de juiste manier een bericht kan versturen naar de klanten.</w:t>
      </w:r>
    </w:p>
    <w:p w14:paraId="30F9F510" w14:textId="003B3112" w:rsidR="004A34FE" w:rsidRDefault="004A34FE" w:rsidP="00B13685"/>
    <w:p w14:paraId="79D6333D" w14:textId="61565C20" w:rsidR="004A34FE" w:rsidRDefault="003D1008" w:rsidP="00B13685">
      <w:r>
        <w:t>Goedkeuring:</w:t>
      </w:r>
    </w:p>
    <w:p w14:paraId="491924F2" w14:textId="75258FA2" w:rsidR="003D1008" w:rsidRDefault="003D1008" w:rsidP="00B13685">
      <w:r>
        <w:t>Dit document zal worden beoordeeld door de afstudeerbegeleider</w:t>
      </w:r>
      <w:r w:rsidR="005638ED">
        <w:t>.</w:t>
      </w:r>
    </w:p>
    <w:p w14:paraId="27260342" w14:textId="7857B172" w:rsidR="003D1008" w:rsidRDefault="003D1008" w:rsidP="00B13685"/>
    <w:p w14:paraId="573F64A3" w14:textId="04EC811E" w:rsidR="003D1008" w:rsidRDefault="003D1008" w:rsidP="00B13685">
      <w:r>
        <w:t>Distributie:</w:t>
      </w:r>
    </w:p>
    <w:p w14:paraId="0172F11E" w14:textId="76BABE5B" w:rsidR="005638ED" w:rsidRDefault="003D1008" w:rsidP="00B13685">
      <w:r>
        <w:t xml:space="preserve">Dit document zal </w:t>
      </w:r>
      <w:r w:rsidR="005638ED">
        <w:t>gestuurd worden naar de afstudeerbegeleider.</w:t>
      </w:r>
    </w:p>
    <w:p w14:paraId="043240F7" w14:textId="77777777" w:rsidR="00D76149" w:rsidRDefault="00D76149" w:rsidP="00B13685"/>
    <w:p w14:paraId="468C146B" w14:textId="06F82D3C" w:rsidR="009D2B76" w:rsidRDefault="009D2B76" w:rsidP="00B13685"/>
    <w:p w14:paraId="0A564D4B" w14:textId="2BDFDCC3" w:rsidR="00B84323" w:rsidRDefault="00B84323" w:rsidP="00B13685"/>
    <w:p w14:paraId="74248F1C" w14:textId="77777777" w:rsidR="009566EB" w:rsidRPr="009566EB" w:rsidRDefault="009566EB" w:rsidP="009566EB">
      <w:pPr>
        <w:pStyle w:val="Plattetekst"/>
        <w:rPr>
          <w:highlight w:val="yellow"/>
          <w:lang w:val="nl-NL"/>
        </w:rPr>
      </w:pPr>
    </w:p>
    <w:p w14:paraId="39932453" w14:textId="77777777" w:rsidR="006148FE" w:rsidRPr="00B140EE" w:rsidRDefault="002827A9" w:rsidP="0039368F">
      <w:pPr>
        <w:pStyle w:val="Kop1"/>
        <w:rPr>
          <w:rFonts w:ascii="Calibri" w:hAnsi="Calibri" w:cs="Calibri"/>
        </w:rPr>
      </w:pPr>
      <w:bookmarkStart w:id="55" w:name="_Toc98161250"/>
      <w:bookmarkStart w:id="56" w:name="_Toc98852127"/>
      <w:r w:rsidRPr="00B140EE">
        <w:rPr>
          <w:rFonts w:ascii="Calibri" w:hAnsi="Calibri" w:cs="Calibri"/>
        </w:rPr>
        <w:lastRenderedPageBreak/>
        <w:t>Planning</w:t>
      </w:r>
      <w:bookmarkEnd w:id="55"/>
      <w:bookmarkEnd w:id="56"/>
    </w:p>
    <w:p w14:paraId="32F1CFCD" w14:textId="01BDC684" w:rsidR="006C4E17" w:rsidRDefault="006C4E17" w:rsidP="006148FE">
      <w:pPr>
        <w:pStyle w:val="Plattetekst"/>
        <w:rPr>
          <w:rFonts w:cs="Calibri"/>
          <w:lang w:val="nl-NL"/>
        </w:rPr>
      </w:pPr>
    </w:p>
    <w:p w14:paraId="68755DAA" w14:textId="5B289DD8" w:rsidR="006C4E17" w:rsidRDefault="006C4E17" w:rsidP="006148FE">
      <w:pPr>
        <w:pStyle w:val="Plattetekst"/>
        <w:rPr>
          <w:rFonts w:cs="Calibri"/>
          <w:lang w:val="nl-NL"/>
        </w:rPr>
      </w:pPr>
      <w:r>
        <w:rPr>
          <w:rFonts w:cs="Calibri"/>
          <w:lang w:val="nl-NL"/>
        </w:rPr>
        <w:t>Week 1-8:</w:t>
      </w:r>
    </w:p>
    <w:p w14:paraId="403C5730" w14:textId="56876B4A" w:rsidR="006C4E17" w:rsidRDefault="006C4E17" w:rsidP="006148FE">
      <w:pPr>
        <w:pStyle w:val="Plattetekst"/>
        <w:rPr>
          <w:rFonts w:cs="Calibri"/>
          <w:lang w:val="nl-NL"/>
        </w:rPr>
      </w:pPr>
      <w:r>
        <w:rPr>
          <w:rFonts w:cs="Calibri"/>
          <w:lang w:val="nl-NL"/>
        </w:rPr>
        <w:t xml:space="preserve">Deze weken staan in het teken van het onderzoeken, uitproberen en het uitwerken van het project. </w:t>
      </w:r>
      <w:r w:rsidR="00F22F41">
        <w:rPr>
          <w:rFonts w:cs="Calibri"/>
          <w:lang w:val="nl-NL"/>
        </w:rPr>
        <w:t xml:space="preserve">Eerst zal ik gaan onderzoeken naar het Power Platform, vervolgens zal ik hiermee gaan oefenen en zal ik het project uitwerken en beslissingen maken. </w:t>
      </w:r>
      <w:r w:rsidR="00BE64A8">
        <w:rPr>
          <w:rFonts w:cs="Calibri"/>
          <w:lang w:val="nl-NL"/>
        </w:rPr>
        <w:t xml:space="preserve">Het project uitwerken en beslissingen maken zal ik samen doen met mijn bedrijfsbegeleider. </w:t>
      </w:r>
    </w:p>
    <w:p w14:paraId="56D1AFEE" w14:textId="45572D1B" w:rsidR="00F22F41" w:rsidRDefault="00F22F41" w:rsidP="006148FE">
      <w:pPr>
        <w:pStyle w:val="Plattetekst"/>
        <w:rPr>
          <w:rFonts w:cs="Calibri"/>
          <w:lang w:val="nl-NL"/>
        </w:rPr>
      </w:pPr>
    </w:p>
    <w:p w14:paraId="3C6A3103" w14:textId="2778839A" w:rsidR="00F22F41" w:rsidRDefault="00F22F41" w:rsidP="006148FE">
      <w:pPr>
        <w:pStyle w:val="Plattetekst"/>
        <w:rPr>
          <w:rFonts w:cs="Calibri"/>
          <w:lang w:val="nl-NL"/>
        </w:rPr>
      </w:pPr>
      <w:r>
        <w:rPr>
          <w:rFonts w:cs="Calibri"/>
          <w:lang w:val="nl-NL"/>
        </w:rPr>
        <w:t>Week 10-18</w:t>
      </w:r>
    </w:p>
    <w:p w14:paraId="555D75CC" w14:textId="7E2F6AE6" w:rsidR="00F22F41" w:rsidRPr="00B140EE" w:rsidRDefault="00F22F41" w:rsidP="006148FE">
      <w:pPr>
        <w:pStyle w:val="Plattetekst"/>
        <w:rPr>
          <w:rFonts w:cs="Calibri"/>
          <w:lang w:val="nl-NL"/>
        </w:rPr>
      </w:pPr>
      <w:r>
        <w:rPr>
          <w:rFonts w:cs="Calibri"/>
          <w:lang w:val="nl-NL"/>
        </w:rPr>
        <w:t xml:space="preserve">Deze weken staan in het teken van het </w:t>
      </w:r>
      <w:r w:rsidR="00E43A53">
        <w:rPr>
          <w:rFonts w:cs="Calibri"/>
          <w:lang w:val="nl-NL"/>
        </w:rPr>
        <w:t xml:space="preserve">maken van het eindproduct. In deze weken zal ik gebruik maken van Scrum en vraag ik regelmatig feedback aan mijn begeleider. </w:t>
      </w:r>
    </w:p>
    <w:p w14:paraId="67BDDAA6" w14:textId="77777777" w:rsidR="006148FE" w:rsidRPr="00B140EE" w:rsidRDefault="006148FE" w:rsidP="006148FE">
      <w:pPr>
        <w:pStyle w:val="Plattetekst"/>
        <w:rPr>
          <w:rFonts w:cs="Calibri"/>
          <w:lang w:val="nl-NL"/>
        </w:rPr>
      </w:pPr>
    </w:p>
    <w:p w14:paraId="7979FD86" w14:textId="77777777" w:rsidR="00B311B0" w:rsidRPr="00B140EE" w:rsidRDefault="00B311B0" w:rsidP="006148FE">
      <w:pPr>
        <w:pStyle w:val="Plattetekst"/>
        <w:rPr>
          <w:rFonts w:cs="Calibri"/>
          <w:lang w:val="nl-NL"/>
        </w:rPr>
      </w:pPr>
      <w:r w:rsidRPr="00B140EE">
        <w:rPr>
          <w:rFonts w:cs="Calibri"/>
          <w:lang w:val="nl-NL"/>
        </w:rPr>
        <w:br w:type="page"/>
      </w:r>
      <w:r w:rsidR="0039368F" w:rsidRPr="00B140EE">
        <w:rPr>
          <w:rFonts w:cs="Calibri"/>
          <w:b/>
          <w:sz w:val="28"/>
          <w:lang w:val="nl-NL"/>
        </w:rPr>
        <w:lastRenderedPageBreak/>
        <w:t>Bijlage 1:</w:t>
      </w:r>
      <w:r w:rsidR="0039368F" w:rsidRPr="00B140EE">
        <w:rPr>
          <w:rFonts w:cs="Calibri"/>
          <w:lang w:val="nl-NL"/>
        </w:rPr>
        <w:t xml:space="preserve"> </w:t>
      </w:r>
      <w:r w:rsidR="0039368F" w:rsidRPr="00B140EE">
        <w:rPr>
          <w:rFonts w:cs="Calibri"/>
          <w:b/>
          <w:sz w:val="28"/>
          <w:lang w:val="nl-NL"/>
        </w:rPr>
        <w:t>Kwaliteitseisen PID</w:t>
      </w:r>
      <w:r w:rsidR="00A31245" w:rsidRPr="00B140EE">
        <w:rPr>
          <w:rFonts w:cs="Calibri"/>
          <w:b/>
          <w:sz w:val="28"/>
          <w:lang w:val="nl-NL"/>
        </w:rPr>
        <w:t xml:space="preserve"> </w:t>
      </w:r>
      <w:r w:rsidRPr="00B140EE">
        <w:rPr>
          <w:rFonts w:cs="Calibri"/>
          <w:highlight w:val="yellow"/>
          <w:lang w:val="nl-NL"/>
        </w:rPr>
        <w:t>&lt;Deze bijlage verwijderen indien PID gemaakt is&gt;</w:t>
      </w:r>
    </w:p>
    <w:p w14:paraId="57FFFB1C" w14:textId="77777777" w:rsidR="00775256" w:rsidRPr="00B140EE" w:rsidRDefault="00775256" w:rsidP="00775256">
      <w:pPr>
        <w:rPr>
          <w:rFonts w:cs="Calibri"/>
        </w:rPr>
      </w:pPr>
      <w:r w:rsidRPr="00B140EE">
        <w:rPr>
          <w:rFonts w:cs="Calibri"/>
        </w:rPr>
        <w:t>Beoordelingscriteria voor het PID:</w:t>
      </w:r>
    </w:p>
    <w:p w14:paraId="12513DB6" w14:textId="77777777" w:rsidR="00775256" w:rsidRPr="00B140EE" w:rsidRDefault="00775256" w:rsidP="00775256">
      <w:pPr>
        <w:rPr>
          <w:rFonts w:cs="Calibri"/>
          <w:b/>
        </w:rPr>
      </w:pPr>
      <w:r w:rsidRPr="00B140EE">
        <w:rPr>
          <w:rFonts w:cs="Calibri"/>
          <w:b/>
        </w:rPr>
        <w:t>Algemeen</w:t>
      </w:r>
    </w:p>
    <w:p w14:paraId="51B92F1B" w14:textId="77777777" w:rsidR="00775256" w:rsidRPr="00B140EE" w:rsidRDefault="00775256" w:rsidP="009B53DF">
      <w:pPr>
        <w:numPr>
          <w:ilvl w:val="0"/>
          <w:numId w:val="35"/>
        </w:numPr>
        <w:ind w:left="709" w:hanging="425"/>
        <w:rPr>
          <w:rFonts w:cs="Calibri"/>
        </w:rPr>
      </w:pPr>
      <w:r w:rsidRPr="00B140EE">
        <w:rPr>
          <w:rFonts w:cs="Calibri"/>
        </w:rPr>
        <w:t>Goed Nederlands</w:t>
      </w:r>
    </w:p>
    <w:p w14:paraId="4850FD4B" w14:textId="77777777" w:rsidR="00775256" w:rsidRPr="00B140EE" w:rsidRDefault="00775256" w:rsidP="009B53DF">
      <w:pPr>
        <w:numPr>
          <w:ilvl w:val="0"/>
          <w:numId w:val="35"/>
        </w:numPr>
        <w:ind w:left="709" w:hanging="425"/>
        <w:rPr>
          <w:rFonts w:cs="Calibri"/>
        </w:rPr>
      </w:pPr>
      <w:r w:rsidRPr="00B140EE">
        <w:rPr>
          <w:rFonts w:cs="Calibri"/>
        </w:rPr>
        <w:t>Zakelijk taalgebruik</w:t>
      </w:r>
    </w:p>
    <w:p w14:paraId="661201F5" w14:textId="77777777" w:rsidR="00775256" w:rsidRPr="00B140EE" w:rsidRDefault="00775256" w:rsidP="009B53DF">
      <w:pPr>
        <w:numPr>
          <w:ilvl w:val="0"/>
          <w:numId w:val="35"/>
        </w:numPr>
        <w:ind w:left="709" w:hanging="425"/>
        <w:rPr>
          <w:rFonts w:cs="Calibri"/>
        </w:rPr>
      </w:pPr>
      <w:r w:rsidRPr="00B140EE">
        <w:rPr>
          <w:rFonts w:cs="Calibri"/>
        </w:rPr>
        <w:t>Geen wij, we, ik</w:t>
      </w:r>
    </w:p>
    <w:p w14:paraId="5BE1FA6E" w14:textId="77777777" w:rsidR="00775256" w:rsidRPr="00B140EE" w:rsidRDefault="00775256" w:rsidP="009B53DF">
      <w:pPr>
        <w:numPr>
          <w:ilvl w:val="0"/>
          <w:numId w:val="35"/>
        </w:numPr>
        <w:ind w:left="709" w:hanging="425"/>
        <w:rPr>
          <w:rFonts w:cs="Calibri"/>
        </w:rPr>
      </w:pPr>
      <w:r w:rsidRPr="00B140EE">
        <w:rPr>
          <w:rFonts w:cs="Calibri"/>
        </w:rPr>
        <w:t>Zorg voor dezelfde lettertypes en stijl door het document heen</w:t>
      </w:r>
    </w:p>
    <w:p w14:paraId="0751336B" w14:textId="77777777" w:rsidR="00775256" w:rsidRPr="00B140EE" w:rsidRDefault="00775256" w:rsidP="009B53DF">
      <w:pPr>
        <w:numPr>
          <w:ilvl w:val="0"/>
          <w:numId w:val="35"/>
        </w:numPr>
        <w:ind w:left="709" w:hanging="425"/>
        <w:rPr>
          <w:rFonts w:cs="Calibri"/>
        </w:rPr>
      </w:pPr>
      <w:r w:rsidRPr="00B140EE">
        <w:rPr>
          <w:rFonts w:cs="Calibri"/>
        </w:rPr>
        <w:t xml:space="preserve">Schrijf het op voor de klant/opdrachtgever </w:t>
      </w:r>
    </w:p>
    <w:p w14:paraId="512E4119" w14:textId="77777777" w:rsidR="00775256" w:rsidRPr="00B140EE" w:rsidRDefault="00775256" w:rsidP="009B53DF">
      <w:pPr>
        <w:numPr>
          <w:ilvl w:val="0"/>
          <w:numId w:val="35"/>
        </w:numPr>
        <w:ind w:left="709" w:hanging="425"/>
        <w:rPr>
          <w:rFonts w:cs="Calibri"/>
        </w:rPr>
      </w:pPr>
      <w:r w:rsidRPr="00B140EE">
        <w:rPr>
          <w:rFonts w:cs="Calibri"/>
        </w:rPr>
        <w:t>Geen vakjargon</w:t>
      </w:r>
    </w:p>
    <w:p w14:paraId="768442E1" w14:textId="77777777" w:rsidR="00775256" w:rsidRPr="00B140EE" w:rsidRDefault="00775256" w:rsidP="009B53DF">
      <w:pPr>
        <w:numPr>
          <w:ilvl w:val="0"/>
          <w:numId w:val="35"/>
        </w:numPr>
        <w:ind w:left="709" w:hanging="425"/>
        <w:rPr>
          <w:rFonts w:cs="Calibri"/>
        </w:rPr>
      </w:pPr>
      <w:r w:rsidRPr="00B140EE">
        <w:rPr>
          <w:rFonts w:cs="Calibri"/>
        </w:rPr>
        <w:t>Worden de hoofdstukken en onderdelen netjes ingeleid? Dus niet zomaar een tabel of plaatje neerzetten, maar ook even uitleggen wat de lezer hier kan zien.</w:t>
      </w:r>
    </w:p>
    <w:p w14:paraId="4B06BA08" w14:textId="77777777" w:rsidR="00775256" w:rsidRPr="00B140EE" w:rsidRDefault="00775256" w:rsidP="00775256">
      <w:pPr>
        <w:rPr>
          <w:rFonts w:cs="Calibri"/>
          <w:b/>
        </w:rPr>
      </w:pPr>
      <w:r w:rsidRPr="00B140EE">
        <w:rPr>
          <w:rFonts w:cs="Calibri"/>
          <w:b/>
        </w:rPr>
        <w:t>Voorblad</w:t>
      </w:r>
    </w:p>
    <w:p w14:paraId="5C1BAE54" w14:textId="77777777" w:rsidR="00775256" w:rsidRPr="00B140EE" w:rsidRDefault="00775256" w:rsidP="009B53DF">
      <w:pPr>
        <w:numPr>
          <w:ilvl w:val="0"/>
          <w:numId w:val="35"/>
        </w:numPr>
        <w:rPr>
          <w:rFonts w:cs="Calibri"/>
        </w:rPr>
      </w:pPr>
      <w:r w:rsidRPr="00B140EE">
        <w:rPr>
          <w:rFonts w:cs="Calibri"/>
        </w:rPr>
        <w:t>Kies een echte titel waaruit blijkt waar het project over gaat</w:t>
      </w:r>
    </w:p>
    <w:p w14:paraId="2CFBBC29" w14:textId="77777777" w:rsidR="00775256" w:rsidRPr="00B140EE" w:rsidRDefault="00775256" w:rsidP="009B53DF">
      <w:pPr>
        <w:numPr>
          <w:ilvl w:val="0"/>
          <w:numId w:val="35"/>
        </w:numPr>
        <w:rPr>
          <w:rFonts w:cs="Calibri"/>
        </w:rPr>
      </w:pPr>
      <w:r w:rsidRPr="00B140EE">
        <w:rPr>
          <w:rFonts w:cs="Calibri"/>
        </w:rPr>
        <w:t>Let op consistente gegevens op voorblad, header, footer en versiebeheer</w:t>
      </w:r>
    </w:p>
    <w:p w14:paraId="506E3D19" w14:textId="77777777" w:rsidR="00775256" w:rsidRPr="00B140EE" w:rsidRDefault="00775256" w:rsidP="009B53DF">
      <w:pPr>
        <w:numPr>
          <w:ilvl w:val="0"/>
          <w:numId w:val="35"/>
        </w:numPr>
        <w:rPr>
          <w:rFonts w:cs="Calibri"/>
        </w:rPr>
      </w:pPr>
      <w:r w:rsidRPr="00B140EE">
        <w:rPr>
          <w:rFonts w:cs="Calibri"/>
        </w:rPr>
        <w:t>Lege velden tussen &lt;&gt;, invullen of weghalen</w:t>
      </w:r>
    </w:p>
    <w:p w14:paraId="302AB782" w14:textId="77777777" w:rsidR="00775256" w:rsidRPr="00B140EE" w:rsidRDefault="00775256" w:rsidP="009B53DF">
      <w:pPr>
        <w:numPr>
          <w:ilvl w:val="0"/>
          <w:numId w:val="35"/>
        </w:numPr>
        <w:rPr>
          <w:rFonts w:cs="Calibri"/>
        </w:rPr>
      </w:pPr>
      <w:r w:rsidRPr="00B140EE">
        <w:rPr>
          <w:rFonts w:cs="Calibri"/>
        </w:rPr>
        <w:t>Neem altijd je klas en groepsnummer op</w:t>
      </w:r>
    </w:p>
    <w:p w14:paraId="71CEBE61" w14:textId="77777777" w:rsidR="00775256" w:rsidRPr="00B140EE" w:rsidRDefault="00775256" w:rsidP="00775256">
      <w:pPr>
        <w:rPr>
          <w:rFonts w:cs="Calibri"/>
          <w:b/>
        </w:rPr>
      </w:pPr>
      <w:r w:rsidRPr="00B140EE">
        <w:rPr>
          <w:rFonts w:cs="Calibri"/>
          <w:b/>
        </w:rPr>
        <w:t>Onderdelen</w:t>
      </w:r>
    </w:p>
    <w:p w14:paraId="236A8C5F" w14:textId="77777777" w:rsidR="00775256" w:rsidRPr="00B140EE" w:rsidRDefault="00775256" w:rsidP="009B53DF">
      <w:pPr>
        <w:numPr>
          <w:ilvl w:val="0"/>
          <w:numId w:val="35"/>
        </w:numPr>
        <w:rPr>
          <w:rFonts w:cs="Calibri"/>
        </w:rPr>
      </w:pPr>
      <w:r w:rsidRPr="00B140EE">
        <w:rPr>
          <w:rFonts w:cs="Calibri"/>
        </w:rPr>
        <w:t>Versie beheer</w:t>
      </w:r>
    </w:p>
    <w:p w14:paraId="4997D92D" w14:textId="77777777" w:rsidR="00775256" w:rsidRPr="00B140EE" w:rsidRDefault="00775256" w:rsidP="009B53DF">
      <w:pPr>
        <w:numPr>
          <w:ilvl w:val="0"/>
          <w:numId w:val="35"/>
        </w:numPr>
        <w:rPr>
          <w:rFonts w:cs="Calibri"/>
        </w:rPr>
      </w:pPr>
      <w:r w:rsidRPr="00B140EE">
        <w:rPr>
          <w:rFonts w:cs="Calibri"/>
        </w:rPr>
        <w:t>Management samenvatting max 1 pagina</w:t>
      </w:r>
      <w:r w:rsidR="009B53DF" w:rsidRPr="00B140EE">
        <w:rPr>
          <w:rFonts w:cs="Calibri"/>
        </w:rPr>
        <w:t>.</w:t>
      </w:r>
    </w:p>
    <w:p w14:paraId="617363D2" w14:textId="77777777" w:rsidR="00775256" w:rsidRPr="00B140EE" w:rsidRDefault="00775256" w:rsidP="00775256">
      <w:pPr>
        <w:rPr>
          <w:rFonts w:cs="Calibri"/>
          <w:b/>
        </w:rPr>
      </w:pPr>
    </w:p>
    <w:p w14:paraId="22C94C47" w14:textId="77777777" w:rsidR="00775256" w:rsidRPr="00B140EE" w:rsidRDefault="00775256" w:rsidP="00775256">
      <w:pPr>
        <w:rPr>
          <w:rFonts w:cs="Calibri"/>
          <w:b/>
        </w:rPr>
      </w:pPr>
      <w:r w:rsidRPr="00B140EE">
        <w:rPr>
          <w:rFonts w:cs="Calibri"/>
          <w:b/>
        </w:rPr>
        <w:t xml:space="preserve">Hoofdstuk </w:t>
      </w:r>
      <w:r w:rsidR="009B53DF" w:rsidRPr="00B140EE">
        <w:rPr>
          <w:rFonts w:cs="Calibri"/>
          <w:b/>
        </w:rPr>
        <w:t>3</w:t>
      </w:r>
      <w:r w:rsidRPr="00B140EE">
        <w:rPr>
          <w:rFonts w:cs="Calibri"/>
          <w:b/>
        </w:rPr>
        <w:t xml:space="preserve"> Projectdefinitie</w:t>
      </w:r>
    </w:p>
    <w:p w14:paraId="1F80033B" w14:textId="77777777" w:rsidR="00775256" w:rsidRPr="00B140EE" w:rsidRDefault="00D943EE" w:rsidP="00775256">
      <w:pPr>
        <w:rPr>
          <w:rFonts w:cs="Calibri"/>
          <w:bCs/>
          <w:u w:val="single"/>
        </w:rPr>
      </w:pPr>
      <w:r w:rsidRPr="00B140EE">
        <w:rPr>
          <w:rFonts w:cs="Calibri"/>
          <w:bCs/>
          <w:u w:val="single"/>
        </w:rPr>
        <w:t>P</w:t>
      </w:r>
      <w:r w:rsidR="00775256" w:rsidRPr="00B140EE">
        <w:rPr>
          <w:rFonts w:cs="Calibri"/>
          <w:bCs/>
          <w:u w:val="single"/>
        </w:rPr>
        <w:t>rojectdoelstellingen</w:t>
      </w:r>
    </w:p>
    <w:p w14:paraId="0D08B432" w14:textId="77777777" w:rsidR="00775256" w:rsidRPr="00B140EE" w:rsidRDefault="00775256" w:rsidP="009B53DF">
      <w:pPr>
        <w:pStyle w:val="Lijstalinea"/>
        <w:numPr>
          <w:ilvl w:val="0"/>
          <w:numId w:val="39"/>
        </w:numPr>
        <w:rPr>
          <w:rFonts w:ascii="Calibri" w:hAnsi="Calibri" w:cs="Calibri"/>
          <w:lang w:val="nl-NL"/>
        </w:rPr>
      </w:pPr>
      <w:r w:rsidRPr="00B140EE">
        <w:rPr>
          <w:rFonts w:ascii="Calibri" w:hAnsi="Calibri" w:cs="Calibri"/>
          <w:lang w:val="nl-NL"/>
        </w:rPr>
        <w:t>Wat moet er gerealiseerd worden, onderliggende probleem</w:t>
      </w:r>
    </w:p>
    <w:p w14:paraId="21F599C3" w14:textId="77777777" w:rsidR="00775256" w:rsidRPr="00B140EE" w:rsidRDefault="00775256" w:rsidP="009B53DF">
      <w:pPr>
        <w:pStyle w:val="Lijstalinea"/>
        <w:numPr>
          <w:ilvl w:val="0"/>
          <w:numId w:val="39"/>
        </w:numPr>
        <w:rPr>
          <w:rFonts w:ascii="Calibri" w:hAnsi="Calibri" w:cs="Calibri"/>
          <w:lang w:val="nl-NL"/>
        </w:rPr>
      </w:pPr>
      <w:r w:rsidRPr="00B140EE">
        <w:rPr>
          <w:rFonts w:ascii="Calibri" w:hAnsi="Calibri" w:cs="Calibri"/>
          <w:lang w:val="nl-NL"/>
        </w:rPr>
        <w:t>Zolang je “waarom” kunt vragen is de doelstelling niet compleet</w:t>
      </w:r>
    </w:p>
    <w:p w14:paraId="66189F23" w14:textId="77777777" w:rsidR="00775256" w:rsidRPr="00B140EE" w:rsidRDefault="00775256" w:rsidP="00775256">
      <w:pPr>
        <w:rPr>
          <w:rFonts w:cs="Calibri"/>
          <w:bCs/>
          <w:u w:val="single"/>
        </w:rPr>
      </w:pPr>
      <w:r w:rsidRPr="00B140EE">
        <w:rPr>
          <w:rFonts w:cs="Calibri"/>
          <w:bCs/>
          <w:u w:val="single"/>
        </w:rPr>
        <w:t>Gekozen aanpak</w:t>
      </w:r>
    </w:p>
    <w:p w14:paraId="599DDEA0" w14:textId="77777777" w:rsidR="00775256" w:rsidRPr="00B140EE" w:rsidRDefault="00775256" w:rsidP="009B53DF">
      <w:pPr>
        <w:pStyle w:val="Lijstalinea"/>
        <w:numPr>
          <w:ilvl w:val="0"/>
          <w:numId w:val="40"/>
        </w:numPr>
        <w:rPr>
          <w:rFonts w:ascii="Calibri" w:hAnsi="Calibri" w:cs="Calibri"/>
          <w:lang w:val="nl-NL"/>
        </w:rPr>
      </w:pPr>
      <w:r w:rsidRPr="00B140EE">
        <w:rPr>
          <w:rFonts w:ascii="Calibri" w:hAnsi="Calibri" w:cs="Calibri"/>
          <w:lang w:val="nl-NL"/>
        </w:rPr>
        <w:t>Hoe ga je het aanpakken?</w:t>
      </w:r>
    </w:p>
    <w:p w14:paraId="187282F5" w14:textId="77777777" w:rsidR="00775256" w:rsidRPr="00B140EE" w:rsidRDefault="00775256" w:rsidP="00775256">
      <w:pPr>
        <w:rPr>
          <w:rFonts w:cs="Calibri"/>
          <w:bCs/>
          <w:u w:val="single"/>
        </w:rPr>
      </w:pPr>
      <w:r w:rsidRPr="00B140EE">
        <w:rPr>
          <w:rFonts w:cs="Calibri"/>
          <w:bCs/>
          <w:u w:val="single"/>
        </w:rPr>
        <w:t>De Producten</w:t>
      </w:r>
    </w:p>
    <w:p w14:paraId="7C16BAE1" w14:textId="77777777" w:rsidR="00775256" w:rsidRPr="00B140EE" w:rsidRDefault="00775256" w:rsidP="009B53DF">
      <w:pPr>
        <w:pStyle w:val="Lijstalinea"/>
        <w:numPr>
          <w:ilvl w:val="0"/>
          <w:numId w:val="40"/>
        </w:numPr>
        <w:rPr>
          <w:rFonts w:ascii="Calibri" w:hAnsi="Calibri" w:cs="Calibri"/>
          <w:lang w:val="nl-NL"/>
        </w:rPr>
      </w:pPr>
      <w:r w:rsidRPr="00B140EE">
        <w:rPr>
          <w:rFonts w:ascii="Calibri" w:hAnsi="Calibri" w:cs="Calibri"/>
          <w:lang w:val="nl-NL"/>
        </w:rPr>
        <w:t>Beschrijving van alle producten op een SMART manier.</w:t>
      </w:r>
    </w:p>
    <w:p w14:paraId="0F0C4DB1" w14:textId="77777777" w:rsidR="00775256" w:rsidRPr="00B140EE" w:rsidRDefault="00775256" w:rsidP="00775256">
      <w:pPr>
        <w:rPr>
          <w:rFonts w:cs="Calibri"/>
          <w:bCs/>
          <w:u w:val="single"/>
        </w:rPr>
      </w:pPr>
      <w:r w:rsidRPr="00B140EE">
        <w:rPr>
          <w:rFonts w:cs="Calibri"/>
          <w:bCs/>
          <w:u w:val="single"/>
        </w:rPr>
        <w:t>Uitsluitingen</w:t>
      </w:r>
    </w:p>
    <w:p w14:paraId="660D2DD4" w14:textId="77777777" w:rsidR="00775256" w:rsidRPr="00B140EE" w:rsidRDefault="00775256" w:rsidP="009B53DF">
      <w:pPr>
        <w:pStyle w:val="Lijstalinea"/>
        <w:numPr>
          <w:ilvl w:val="0"/>
          <w:numId w:val="40"/>
        </w:numPr>
        <w:rPr>
          <w:rFonts w:ascii="Calibri" w:hAnsi="Calibri" w:cs="Calibri"/>
          <w:lang w:val="nl-NL"/>
        </w:rPr>
      </w:pPr>
      <w:r w:rsidRPr="00B140EE">
        <w:rPr>
          <w:rFonts w:ascii="Calibri" w:hAnsi="Calibri" w:cs="Calibri"/>
          <w:lang w:val="nl-NL"/>
        </w:rPr>
        <w:t>Wat doe je niet, randvoorwaarden en afhankelijkheden</w:t>
      </w:r>
    </w:p>
    <w:p w14:paraId="22A41681" w14:textId="77777777" w:rsidR="00775256" w:rsidRPr="00B140EE" w:rsidRDefault="00775256" w:rsidP="00775256">
      <w:pPr>
        <w:rPr>
          <w:rFonts w:cs="Calibri"/>
          <w:b/>
        </w:rPr>
      </w:pPr>
    </w:p>
    <w:p w14:paraId="0C000957" w14:textId="77777777" w:rsidR="00775256" w:rsidRPr="00B140EE" w:rsidRDefault="00775256" w:rsidP="00775256">
      <w:pPr>
        <w:rPr>
          <w:rFonts w:cs="Calibri"/>
          <w:b/>
        </w:rPr>
      </w:pPr>
      <w:r w:rsidRPr="00B140EE">
        <w:rPr>
          <w:rFonts w:cs="Calibri"/>
          <w:b/>
        </w:rPr>
        <w:t xml:space="preserve">Hoofdstuk </w:t>
      </w:r>
      <w:r w:rsidR="009B53DF" w:rsidRPr="00B140EE">
        <w:rPr>
          <w:rFonts w:cs="Calibri"/>
          <w:b/>
        </w:rPr>
        <w:t>4</w:t>
      </w:r>
      <w:r w:rsidRPr="00B140EE">
        <w:rPr>
          <w:rFonts w:cs="Calibri"/>
          <w:b/>
        </w:rPr>
        <w:t xml:space="preserve"> Projectorganisatie structuur</w:t>
      </w:r>
    </w:p>
    <w:p w14:paraId="7873041A" w14:textId="77777777" w:rsidR="00775256" w:rsidRPr="00B140EE" w:rsidRDefault="00775256" w:rsidP="009B53DF">
      <w:pPr>
        <w:numPr>
          <w:ilvl w:val="0"/>
          <w:numId w:val="40"/>
        </w:numPr>
        <w:rPr>
          <w:rFonts w:cs="Calibri"/>
        </w:rPr>
      </w:pPr>
      <w:r w:rsidRPr="00B140EE">
        <w:rPr>
          <w:rFonts w:cs="Calibri"/>
        </w:rPr>
        <w:t>Organigram</w:t>
      </w:r>
    </w:p>
    <w:p w14:paraId="6F714DCE" w14:textId="77777777" w:rsidR="00775256" w:rsidRPr="00B140EE" w:rsidRDefault="00775256" w:rsidP="009B53DF">
      <w:pPr>
        <w:numPr>
          <w:ilvl w:val="0"/>
          <w:numId w:val="40"/>
        </w:numPr>
        <w:rPr>
          <w:rFonts w:cs="Calibri"/>
        </w:rPr>
      </w:pPr>
      <w:r w:rsidRPr="00B140EE">
        <w:rPr>
          <w:rFonts w:cs="Calibri"/>
        </w:rPr>
        <w:t xml:space="preserve">Beschrijving </w:t>
      </w:r>
      <w:r w:rsidR="009B53DF" w:rsidRPr="00B140EE">
        <w:rPr>
          <w:rFonts w:cs="Calibri"/>
        </w:rPr>
        <w:t xml:space="preserve">de </w:t>
      </w:r>
      <w:r w:rsidRPr="00B140EE">
        <w:rPr>
          <w:rFonts w:cs="Calibri"/>
        </w:rPr>
        <w:t xml:space="preserve">rollen </w:t>
      </w:r>
      <w:r w:rsidR="009B53DF" w:rsidRPr="00B140EE">
        <w:rPr>
          <w:rFonts w:cs="Calibri"/>
        </w:rPr>
        <w:t>via taken, verantwoordelijkheden en bevoegdheden</w:t>
      </w:r>
    </w:p>
    <w:p w14:paraId="68C2DB7C" w14:textId="77777777" w:rsidR="00775256" w:rsidRPr="00B140EE" w:rsidRDefault="00775256" w:rsidP="009B53DF">
      <w:pPr>
        <w:numPr>
          <w:ilvl w:val="0"/>
          <w:numId w:val="40"/>
        </w:numPr>
        <w:rPr>
          <w:rFonts w:cs="Calibri"/>
        </w:rPr>
      </w:pPr>
      <w:r w:rsidRPr="00B140EE">
        <w:rPr>
          <w:rFonts w:cs="Calibri"/>
        </w:rPr>
        <w:t>Het moet duidelijk zijn wie welke rol vervult</w:t>
      </w:r>
    </w:p>
    <w:p w14:paraId="166B036F" w14:textId="77777777" w:rsidR="00775256" w:rsidRPr="00B140EE" w:rsidRDefault="00775256" w:rsidP="00775256">
      <w:pPr>
        <w:rPr>
          <w:rFonts w:cs="Calibri"/>
        </w:rPr>
      </w:pPr>
    </w:p>
    <w:p w14:paraId="226F7592" w14:textId="77777777" w:rsidR="00775256" w:rsidRPr="00B140EE" w:rsidRDefault="00775256" w:rsidP="00775256">
      <w:pPr>
        <w:rPr>
          <w:rFonts w:cs="Calibri"/>
          <w:b/>
        </w:rPr>
      </w:pPr>
      <w:r w:rsidRPr="00B140EE">
        <w:rPr>
          <w:rFonts w:cs="Calibri"/>
          <w:b/>
        </w:rPr>
        <w:t xml:space="preserve">Hoofdstuk </w:t>
      </w:r>
      <w:r w:rsidR="009B53DF" w:rsidRPr="00B140EE">
        <w:rPr>
          <w:rFonts w:cs="Calibri"/>
          <w:b/>
        </w:rPr>
        <w:t>5</w:t>
      </w:r>
      <w:r w:rsidRPr="00B140EE">
        <w:rPr>
          <w:rFonts w:cs="Calibri"/>
          <w:b/>
        </w:rPr>
        <w:t xml:space="preserve"> </w:t>
      </w:r>
      <w:r w:rsidR="009B53DF" w:rsidRPr="00B140EE">
        <w:rPr>
          <w:rFonts w:cs="Calibri"/>
          <w:b/>
        </w:rPr>
        <w:t>Producten</w:t>
      </w:r>
    </w:p>
    <w:p w14:paraId="28FE1704" w14:textId="77777777" w:rsidR="00775256" w:rsidRPr="00B140EE" w:rsidRDefault="00775256" w:rsidP="009B53DF">
      <w:pPr>
        <w:numPr>
          <w:ilvl w:val="0"/>
          <w:numId w:val="40"/>
        </w:numPr>
        <w:rPr>
          <w:rFonts w:cs="Calibri"/>
        </w:rPr>
      </w:pPr>
      <w:r w:rsidRPr="00B140EE">
        <w:rPr>
          <w:rFonts w:cs="Calibri"/>
        </w:rPr>
        <w:t>Zijn het echt producten (geen processen)</w:t>
      </w:r>
    </w:p>
    <w:p w14:paraId="36C5B80A" w14:textId="77777777" w:rsidR="00775256" w:rsidRPr="00B140EE" w:rsidRDefault="00775256" w:rsidP="009B53DF">
      <w:pPr>
        <w:numPr>
          <w:ilvl w:val="0"/>
          <w:numId w:val="40"/>
        </w:numPr>
        <w:rPr>
          <w:rFonts w:cs="Calibri"/>
        </w:rPr>
      </w:pPr>
      <w:r w:rsidRPr="00B140EE">
        <w:rPr>
          <w:rFonts w:cs="Calibri"/>
        </w:rPr>
        <w:t>Staan ze op de juiste plek?</w:t>
      </w:r>
    </w:p>
    <w:p w14:paraId="5A322B54" w14:textId="77777777" w:rsidR="00775256" w:rsidRPr="00B140EE" w:rsidRDefault="00775256" w:rsidP="009B53DF">
      <w:pPr>
        <w:numPr>
          <w:ilvl w:val="0"/>
          <w:numId w:val="40"/>
        </w:numPr>
        <w:rPr>
          <w:rFonts w:cs="Calibri"/>
        </w:rPr>
      </w:pPr>
      <w:r w:rsidRPr="00B140EE">
        <w:rPr>
          <w:rFonts w:cs="Calibri"/>
        </w:rPr>
        <w:t>Zijn ze compleet?</w:t>
      </w:r>
    </w:p>
    <w:p w14:paraId="51B50B3C" w14:textId="77777777" w:rsidR="00775256" w:rsidRPr="00B140EE" w:rsidRDefault="00775256" w:rsidP="009B53DF">
      <w:pPr>
        <w:numPr>
          <w:ilvl w:val="0"/>
          <w:numId w:val="40"/>
        </w:numPr>
        <w:rPr>
          <w:rFonts w:cs="Calibri"/>
        </w:rPr>
      </w:pPr>
      <w:r w:rsidRPr="00B140EE">
        <w:rPr>
          <w:rFonts w:cs="Calibri"/>
        </w:rPr>
        <w:t>Komen de op te leveren producten terug in H1?</w:t>
      </w:r>
    </w:p>
    <w:p w14:paraId="297CCED8" w14:textId="77777777" w:rsidR="00775256" w:rsidRPr="00B140EE" w:rsidRDefault="00775256" w:rsidP="00775256">
      <w:pPr>
        <w:rPr>
          <w:rFonts w:cs="Calibri"/>
        </w:rPr>
      </w:pPr>
    </w:p>
    <w:p w14:paraId="34180A56" w14:textId="77777777" w:rsidR="00775256" w:rsidRPr="00B140EE" w:rsidRDefault="00775256" w:rsidP="00775256">
      <w:pPr>
        <w:rPr>
          <w:rFonts w:cs="Calibri"/>
          <w:b/>
        </w:rPr>
      </w:pPr>
      <w:r w:rsidRPr="00B140EE">
        <w:rPr>
          <w:rFonts w:cs="Calibri"/>
          <w:b/>
        </w:rPr>
        <w:t xml:space="preserve">Hoofdstuk </w:t>
      </w:r>
      <w:r w:rsidR="009B53DF" w:rsidRPr="00B140EE">
        <w:rPr>
          <w:rFonts w:cs="Calibri"/>
          <w:b/>
        </w:rPr>
        <w:t>6</w:t>
      </w:r>
      <w:r w:rsidRPr="00B140EE">
        <w:rPr>
          <w:rFonts w:cs="Calibri"/>
          <w:b/>
        </w:rPr>
        <w:t xml:space="preserve"> Planning</w:t>
      </w:r>
    </w:p>
    <w:p w14:paraId="1951653A" w14:textId="77777777" w:rsidR="00775256" w:rsidRPr="00B140EE" w:rsidRDefault="00775256" w:rsidP="009B53DF">
      <w:pPr>
        <w:numPr>
          <w:ilvl w:val="0"/>
          <w:numId w:val="40"/>
        </w:numPr>
        <w:rPr>
          <w:rFonts w:cs="Calibri"/>
        </w:rPr>
      </w:pPr>
      <w:r w:rsidRPr="00B140EE">
        <w:rPr>
          <w:rFonts w:cs="Calibri"/>
        </w:rPr>
        <w:t>Vertaling van de producten uit de PDS in taken en activiteiten.</w:t>
      </w:r>
    </w:p>
    <w:p w14:paraId="62A52FB2" w14:textId="77777777" w:rsidR="00775256" w:rsidRPr="00B140EE" w:rsidRDefault="00775256" w:rsidP="009B53DF">
      <w:pPr>
        <w:numPr>
          <w:ilvl w:val="0"/>
          <w:numId w:val="40"/>
        </w:numPr>
        <w:rPr>
          <w:rFonts w:cs="Calibri"/>
        </w:rPr>
      </w:pPr>
      <w:r w:rsidRPr="00B140EE">
        <w:rPr>
          <w:rFonts w:cs="Calibri"/>
        </w:rPr>
        <w:t>Wie doet wat en wanneer en in welke volgorde</w:t>
      </w:r>
    </w:p>
    <w:p w14:paraId="7623A065" w14:textId="77777777" w:rsidR="00775256" w:rsidRPr="00B140EE" w:rsidRDefault="00775256" w:rsidP="009B53DF">
      <w:pPr>
        <w:numPr>
          <w:ilvl w:val="0"/>
          <w:numId w:val="40"/>
        </w:numPr>
        <w:rPr>
          <w:rFonts w:cs="Calibri"/>
        </w:rPr>
      </w:pPr>
      <w:r w:rsidRPr="00B140EE">
        <w:rPr>
          <w:rFonts w:cs="Calibri"/>
        </w:rPr>
        <w:t>Initiële planning voor hele project</w:t>
      </w:r>
    </w:p>
    <w:p w14:paraId="4FCD2FA3" w14:textId="77777777" w:rsidR="00B311B0" w:rsidRPr="00B140EE" w:rsidRDefault="00775256" w:rsidP="009B53DF">
      <w:pPr>
        <w:numPr>
          <w:ilvl w:val="0"/>
          <w:numId w:val="40"/>
        </w:numPr>
        <w:rPr>
          <w:rFonts w:cs="Calibri"/>
        </w:rPr>
      </w:pPr>
      <w:r w:rsidRPr="00B140EE">
        <w:rPr>
          <w:rFonts w:cs="Calibri"/>
        </w:rPr>
        <w:t>Detailplanning voor eerste fase</w:t>
      </w:r>
    </w:p>
    <w:sectPr w:rsidR="00B311B0" w:rsidRPr="00B140EE">
      <w:headerReference w:type="even" r:id="rId17"/>
      <w:headerReference w:type="default" r:id="rId18"/>
      <w:footerReference w:type="default" r:id="rId19"/>
      <w:pgSz w:w="11906" w:h="16838"/>
      <w:pgMar w:top="1418" w:right="1418" w:bottom="1418" w:left="1418" w:header="284" w:footer="28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919B3" w14:textId="77777777" w:rsidR="007E2650" w:rsidRDefault="007E2650">
      <w:r>
        <w:separator/>
      </w:r>
    </w:p>
  </w:endnote>
  <w:endnote w:type="continuationSeparator" w:id="0">
    <w:p w14:paraId="6707B808" w14:textId="77777777" w:rsidR="007E2650" w:rsidRDefault="007E2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Key Result">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ontys Joanna">
    <w:altName w:val="Cambria"/>
    <w:charset w:val="00"/>
    <w:family w:val="roman"/>
    <w:pitch w:val="variable"/>
    <w:sig w:usb0="8000002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70" w:type="dxa"/>
        <w:right w:w="70" w:type="dxa"/>
      </w:tblCellMar>
      <w:tblLook w:val="0000" w:firstRow="0" w:lastRow="0" w:firstColumn="0" w:lastColumn="0" w:noHBand="0" w:noVBand="0"/>
    </w:tblPr>
    <w:tblGrid>
      <w:gridCol w:w="1849"/>
      <w:gridCol w:w="7361"/>
    </w:tblGrid>
    <w:tr w:rsidR="004A1FDF" w14:paraId="45F0A032" w14:textId="77777777">
      <w:tc>
        <w:tcPr>
          <w:tcW w:w="1004" w:type="pct"/>
        </w:tcPr>
        <w:p w14:paraId="0A75BBA9" w14:textId="77777777" w:rsidR="004A1FDF" w:rsidRDefault="004A1FDF">
          <w:pPr>
            <w:rPr>
              <w:b/>
              <w:bCs/>
            </w:rPr>
          </w:pPr>
          <w:r>
            <w:rPr>
              <w:b/>
              <w:bCs/>
            </w:rPr>
            <w:t>Projectcode:</w:t>
          </w:r>
        </w:p>
      </w:tc>
      <w:tc>
        <w:tcPr>
          <w:tcW w:w="3996" w:type="pct"/>
        </w:tcPr>
        <w:p w14:paraId="61AD06F4" w14:textId="77777777" w:rsidR="004A1FDF" w:rsidRDefault="007E2650">
          <w:r>
            <w:fldChar w:fldCharType="begin"/>
          </w:r>
          <w:r>
            <w:instrText xml:space="preserve"> DOCPROPERTY "Projectcode"  \* MERGEFORMAT </w:instrText>
          </w:r>
          <w:r>
            <w:fldChar w:fldCharType="separate"/>
          </w:r>
          <w:r w:rsidR="00796395">
            <w:t>&lt;Projectcode&gt;</w:t>
          </w:r>
          <w:r>
            <w:fldChar w:fldCharType="end"/>
          </w:r>
        </w:p>
      </w:tc>
    </w:tr>
    <w:tr w:rsidR="004A1FDF" w14:paraId="701592E3" w14:textId="77777777">
      <w:tc>
        <w:tcPr>
          <w:tcW w:w="1004" w:type="pct"/>
        </w:tcPr>
        <w:p w14:paraId="3B3E8B09" w14:textId="77777777" w:rsidR="004A1FDF" w:rsidRDefault="004A1FDF">
          <w:pPr>
            <w:rPr>
              <w:b/>
              <w:bCs/>
            </w:rPr>
          </w:pPr>
        </w:p>
      </w:tc>
      <w:tc>
        <w:tcPr>
          <w:tcW w:w="3996" w:type="pct"/>
        </w:tcPr>
        <w:p w14:paraId="6968AF2F" w14:textId="77777777" w:rsidR="004A1FDF" w:rsidRDefault="004A1FDF"/>
      </w:tc>
    </w:tr>
    <w:tr w:rsidR="004A1FDF" w14:paraId="3D7BEBE8" w14:textId="77777777">
      <w:tc>
        <w:tcPr>
          <w:tcW w:w="1004" w:type="pct"/>
        </w:tcPr>
        <w:p w14:paraId="06B0EF20" w14:textId="77777777" w:rsidR="004A1FDF" w:rsidRDefault="004A1FDF">
          <w:pPr>
            <w:rPr>
              <w:b/>
              <w:bCs/>
            </w:rPr>
          </w:pPr>
          <w:r>
            <w:rPr>
              <w:b/>
              <w:bCs/>
            </w:rPr>
            <w:t>Datum voltooid:</w:t>
          </w:r>
        </w:p>
      </w:tc>
      <w:tc>
        <w:tcPr>
          <w:tcW w:w="3996" w:type="pct"/>
        </w:tcPr>
        <w:p w14:paraId="4CD25E63" w14:textId="77777777" w:rsidR="004A1FDF" w:rsidRDefault="007E2650">
          <w:r>
            <w:fldChar w:fldCharType="begin"/>
          </w:r>
          <w:r>
            <w:instrText xml:space="preserve"> DOCPROPERTY "Datum voltooid"  \* MERGEFORMAT </w:instrText>
          </w:r>
          <w:r>
            <w:fldChar w:fldCharType="separate"/>
          </w:r>
          <w:r w:rsidR="00796395">
            <w:t>&lt;Datum voltooid&gt;</w:t>
          </w:r>
          <w:r>
            <w:fldChar w:fldCharType="end"/>
          </w:r>
        </w:p>
      </w:tc>
    </w:tr>
    <w:tr w:rsidR="004A1FDF" w14:paraId="765BC470" w14:textId="77777777">
      <w:tc>
        <w:tcPr>
          <w:tcW w:w="1004" w:type="pct"/>
        </w:tcPr>
        <w:p w14:paraId="56160B5B" w14:textId="77777777" w:rsidR="004A1FDF" w:rsidRDefault="004A1FDF">
          <w:pPr>
            <w:rPr>
              <w:b/>
              <w:bCs/>
            </w:rPr>
          </w:pPr>
          <w:r>
            <w:rPr>
              <w:b/>
              <w:bCs/>
            </w:rPr>
            <w:t>Auteur</w:t>
          </w:r>
          <w:r w:rsidR="00B311B0">
            <w:rPr>
              <w:b/>
              <w:bCs/>
            </w:rPr>
            <w:t>/groep</w:t>
          </w:r>
          <w:r>
            <w:rPr>
              <w:b/>
              <w:bCs/>
            </w:rPr>
            <w:t>:</w:t>
          </w:r>
        </w:p>
      </w:tc>
      <w:tc>
        <w:tcPr>
          <w:tcW w:w="3996" w:type="pct"/>
        </w:tcPr>
        <w:p w14:paraId="26BE875D" w14:textId="77777777" w:rsidR="004A1FDF" w:rsidRDefault="007E2650">
          <w:r>
            <w:fldChar w:fldCharType="begin"/>
          </w:r>
          <w:r>
            <w:instrText xml:space="preserve"> AUTHOR  \* MERGEFORMAT </w:instrText>
          </w:r>
          <w:r>
            <w:fldChar w:fldCharType="separate"/>
          </w:r>
          <w:r w:rsidR="00796395">
            <w:rPr>
              <w:noProof/>
            </w:rPr>
            <w:t>&lt;Auteur&gt;</w:t>
          </w:r>
          <w:r>
            <w:rPr>
              <w:noProof/>
            </w:rPr>
            <w:fldChar w:fldCharType="end"/>
          </w:r>
        </w:p>
      </w:tc>
    </w:tr>
    <w:tr w:rsidR="004A1FDF" w14:paraId="5B9776AB" w14:textId="77777777">
      <w:tc>
        <w:tcPr>
          <w:tcW w:w="1004" w:type="pct"/>
        </w:tcPr>
        <w:p w14:paraId="398BEBBB" w14:textId="77777777" w:rsidR="004A1FDF" w:rsidRDefault="004A1FDF">
          <w:pPr>
            <w:rPr>
              <w:b/>
              <w:bCs/>
            </w:rPr>
          </w:pPr>
        </w:p>
      </w:tc>
      <w:tc>
        <w:tcPr>
          <w:tcW w:w="3996" w:type="pct"/>
        </w:tcPr>
        <w:p w14:paraId="47DF4644" w14:textId="77777777" w:rsidR="004A1FDF" w:rsidRDefault="004A1FDF"/>
      </w:tc>
    </w:tr>
    <w:tr w:rsidR="004A1FDF" w14:paraId="026C5940" w14:textId="77777777">
      <w:tc>
        <w:tcPr>
          <w:tcW w:w="1004" w:type="pct"/>
        </w:tcPr>
        <w:p w14:paraId="5CB06166" w14:textId="77777777" w:rsidR="004A1FDF" w:rsidRDefault="004A1FDF">
          <w:pPr>
            <w:rPr>
              <w:b/>
              <w:bCs/>
            </w:rPr>
          </w:pPr>
          <w:r>
            <w:rPr>
              <w:b/>
              <w:bCs/>
            </w:rPr>
            <w:t>Versie:</w:t>
          </w:r>
        </w:p>
      </w:tc>
      <w:tc>
        <w:tcPr>
          <w:tcW w:w="3996" w:type="pct"/>
        </w:tcPr>
        <w:p w14:paraId="759579BE" w14:textId="77777777" w:rsidR="004A1FDF" w:rsidRDefault="007E2650">
          <w:r>
            <w:fldChar w:fldCharType="begin"/>
          </w:r>
          <w:r>
            <w:instrText xml:space="preserve"> DOCPROPERTY "Versie"  \* MERGEFORMAT </w:instrText>
          </w:r>
          <w:r>
            <w:fldChar w:fldCharType="separate"/>
          </w:r>
          <w:r w:rsidR="00796395">
            <w:t>&lt;Versie&gt;</w:t>
          </w:r>
          <w:r>
            <w:fldChar w:fldCharType="end"/>
          </w:r>
        </w:p>
      </w:tc>
    </w:tr>
    <w:tr w:rsidR="004A1FDF" w14:paraId="7D057AD9" w14:textId="77777777">
      <w:tc>
        <w:tcPr>
          <w:tcW w:w="1004" w:type="pct"/>
        </w:tcPr>
        <w:p w14:paraId="11A89D08" w14:textId="77777777" w:rsidR="004A1FDF" w:rsidRDefault="004A1FDF">
          <w:pPr>
            <w:rPr>
              <w:b/>
              <w:bCs/>
            </w:rPr>
          </w:pPr>
          <w:r>
            <w:rPr>
              <w:b/>
              <w:bCs/>
            </w:rPr>
            <w:t>Status:</w:t>
          </w:r>
        </w:p>
      </w:tc>
      <w:tc>
        <w:tcPr>
          <w:tcW w:w="3996" w:type="pct"/>
        </w:tcPr>
        <w:p w14:paraId="0C9CF8E7" w14:textId="77777777" w:rsidR="004A1FDF" w:rsidRDefault="007E2650">
          <w:r>
            <w:fldChar w:fldCharType="begin"/>
          </w:r>
          <w:r>
            <w:instrText xml:space="preserve"> DOCPROPERTY "Status"  \* MERGEFORMAT </w:instrText>
          </w:r>
          <w:r>
            <w:fldChar w:fldCharType="separate"/>
          </w:r>
          <w:r w:rsidR="00796395">
            <w:t>&lt;Status&gt;</w:t>
          </w:r>
          <w:r>
            <w:fldChar w:fldCharType="end"/>
          </w:r>
        </w:p>
      </w:tc>
    </w:tr>
    <w:tr w:rsidR="004A1FDF" w14:paraId="1C5611B1" w14:textId="77777777">
      <w:tc>
        <w:tcPr>
          <w:tcW w:w="1004" w:type="pct"/>
        </w:tcPr>
        <w:p w14:paraId="5646DB3B" w14:textId="77777777" w:rsidR="004A1FDF" w:rsidRDefault="004A1FDF">
          <w:pPr>
            <w:rPr>
              <w:b/>
              <w:bCs/>
            </w:rPr>
          </w:pPr>
        </w:p>
      </w:tc>
      <w:tc>
        <w:tcPr>
          <w:tcW w:w="3996" w:type="pct"/>
        </w:tcPr>
        <w:p w14:paraId="77553EC5" w14:textId="77777777" w:rsidR="004A1FDF" w:rsidRDefault="004A1FDF"/>
      </w:tc>
    </w:tr>
    <w:tr w:rsidR="004A1FDF" w14:paraId="6D85F23F" w14:textId="77777777">
      <w:tc>
        <w:tcPr>
          <w:tcW w:w="1004" w:type="pct"/>
        </w:tcPr>
        <w:p w14:paraId="2CF16C2C" w14:textId="77777777" w:rsidR="004A1FDF" w:rsidRDefault="004A1FDF">
          <w:pPr>
            <w:rPr>
              <w:b/>
              <w:bCs/>
            </w:rPr>
          </w:pPr>
          <w:r>
            <w:rPr>
              <w:b/>
              <w:bCs/>
            </w:rPr>
            <w:t>Document ID:</w:t>
          </w:r>
        </w:p>
      </w:tc>
      <w:tc>
        <w:tcPr>
          <w:tcW w:w="3996" w:type="pct"/>
        </w:tcPr>
        <w:p w14:paraId="44CFA8A7" w14:textId="77777777" w:rsidR="004A1FDF" w:rsidRDefault="007E2650">
          <w:r>
            <w:fldChar w:fldCharType="begin"/>
          </w:r>
          <w:r>
            <w:instrText xml:space="preserve"> DOCPROPERTY "Documentnummer"  \* MERGEFORMAT </w:instrText>
          </w:r>
          <w:r>
            <w:fldChar w:fldCharType="separate"/>
          </w:r>
          <w:r w:rsidR="00796395">
            <w:t>&lt;Document ID&gt;</w:t>
          </w:r>
          <w:r>
            <w:fldChar w:fldCharType="end"/>
          </w:r>
        </w:p>
      </w:tc>
    </w:tr>
    <w:tr w:rsidR="004A1FDF" w:rsidRPr="001B4C28" w14:paraId="7F57107F" w14:textId="77777777">
      <w:tc>
        <w:tcPr>
          <w:tcW w:w="1004" w:type="pct"/>
        </w:tcPr>
        <w:p w14:paraId="46AB4416" w14:textId="77777777" w:rsidR="004A1FDF" w:rsidRDefault="004A1FDF">
          <w:pPr>
            <w:rPr>
              <w:b/>
              <w:bCs/>
            </w:rPr>
          </w:pPr>
          <w:r>
            <w:rPr>
              <w:b/>
              <w:bCs/>
            </w:rPr>
            <w:t>Bestandsnaam:</w:t>
          </w:r>
        </w:p>
      </w:tc>
      <w:tc>
        <w:tcPr>
          <w:tcW w:w="3996" w:type="pct"/>
        </w:tcPr>
        <w:p w14:paraId="335FDABB" w14:textId="77777777" w:rsidR="004A1FDF" w:rsidRPr="001B4C28" w:rsidRDefault="00BE1C7F">
          <w:r>
            <w:t>Project initiatie document</w:t>
          </w:r>
        </w:p>
      </w:tc>
    </w:tr>
  </w:tbl>
  <w:p w14:paraId="4A20CCCD" w14:textId="77777777" w:rsidR="004A1FDF" w:rsidRPr="001B4C28" w:rsidRDefault="004A1FD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3070"/>
      <w:gridCol w:w="3070"/>
      <w:gridCol w:w="3070"/>
    </w:tblGrid>
    <w:tr w:rsidR="004A1FDF" w14:paraId="32619210" w14:textId="77777777">
      <w:tc>
        <w:tcPr>
          <w:tcW w:w="3070" w:type="dxa"/>
        </w:tcPr>
        <w:p w14:paraId="251C9CCB" w14:textId="77777777" w:rsidR="004A1FDF" w:rsidRDefault="004A1FDF">
          <w:pPr>
            <w:pStyle w:val="Voettekst"/>
          </w:pPr>
          <w:r>
            <w:t xml:space="preserve">Document ID: </w:t>
          </w:r>
          <w:r w:rsidR="007E2650">
            <w:fldChar w:fldCharType="begin"/>
          </w:r>
          <w:r w:rsidR="007E2650">
            <w:instrText xml:space="preserve"> DOCPROPERTY "Documentnummer"  \* MERGEFORMAT </w:instrText>
          </w:r>
          <w:r w:rsidR="007E2650">
            <w:fldChar w:fldCharType="separate"/>
          </w:r>
          <w:r w:rsidR="00796395">
            <w:t>&lt;Document ID&gt;</w:t>
          </w:r>
          <w:r w:rsidR="007E2650">
            <w:fldChar w:fldCharType="end"/>
          </w:r>
        </w:p>
        <w:p w14:paraId="55B7DEDA" w14:textId="77777777" w:rsidR="004A1FDF" w:rsidRDefault="004A1FDF">
          <w:pPr>
            <w:pStyle w:val="Voettekst"/>
          </w:pPr>
          <w:r>
            <w:t xml:space="preserve">Versie: </w:t>
          </w:r>
          <w:r w:rsidR="007E2650">
            <w:fldChar w:fldCharType="begin"/>
          </w:r>
          <w:r w:rsidR="007E2650">
            <w:instrText xml:space="preserve"> DOCPROPERTY "Versie"  \* MERGEFORMAT </w:instrText>
          </w:r>
          <w:r w:rsidR="007E2650">
            <w:fldChar w:fldCharType="separate"/>
          </w:r>
          <w:r w:rsidR="00796395">
            <w:t>&lt;Versie&gt;</w:t>
          </w:r>
          <w:r w:rsidR="007E2650">
            <w:fldChar w:fldCharType="end"/>
          </w:r>
          <w:r>
            <w:t xml:space="preserve"> / </w:t>
          </w:r>
          <w:r w:rsidR="007E2650">
            <w:fldChar w:fldCharType="begin"/>
          </w:r>
          <w:r w:rsidR="007E2650">
            <w:instrText xml:space="preserve"> DOCPROPERTY "Status"  \*</w:instrText>
          </w:r>
          <w:r w:rsidR="007E2650">
            <w:instrText xml:space="preserve"> MERGEFORMAT </w:instrText>
          </w:r>
          <w:r w:rsidR="007E2650">
            <w:fldChar w:fldCharType="separate"/>
          </w:r>
          <w:r w:rsidR="00796395">
            <w:t>&lt;Status&gt;</w:t>
          </w:r>
          <w:r w:rsidR="007E2650">
            <w:fldChar w:fldCharType="end"/>
          </w:r>
        </w:p>
      </w:tc>
      <w:tc>
        <w:tcPr>
          <w:tcW w:w="3070" w:type="dxa"/>
        </w:tcPr>
        <w:p w14:paraId="09ED3980" w14:textId="77777777" w:rsidR="004A1FDF" w:rsidRDefault="004A1FDF">
          <w:pPr>
            <w:pStyle w:val="Voettekst"/>
            <w:tabs>
              <w:tab w:val="right" w:pos="2930"/>
            </w:tabs>
            <w:jc w:val="center"/>
            <w:rPr>
              <w:rStyle w:val="Paginanummer"/>
              <w:b/>
              <w:bCs/>
            </w:rPr>
          </w:pPr>
          <w:r>
            <w:rPr>
              <w:b/>
              <w:bCs/>
            </w:rPr>
            <w:t>[</w:t>
          </w:r>
          <w:r>
            <w:rPr>
              <w:rStyle w:val="Paginanummer"/>
              <w:b/>
              <w:bCs/>
            </w:rPr>
            <w:fldChar w:fldCharType="begin"/>
          </w:r>
          <w:r>
            <w:rPr>
              <w:rStyle w:val="Paginanummer"/>
              <w:b/>
              <w:bCs/>
            </w:rPr>
            <w:instrText xml:space="preserve"> PAGE </w:instrText>
          </w:r>
          <w:r>
            <w:rPr>
              <w:rStyle w:val="Paginanummer"/>
              <w:b/>
              <w:bCs/>
            </w:rPr>
            <w:fldChar w:fldCharType="separate"/>
          </w:r>
          <w:r w:rsidR="00E82128">
            <w:rPr>
              <w:rStyle w:val="Paginanummer"/>
              <w:b/>
              <w:bCs/>
              <w:noProof/>
            </w:rPr>
            <w:t>16</w:t>
          </w:r>
          <w:r>
            <w:rPr>
              <w:rStyle w:val="Paginanummer"/>
              <w:b/>
              <w:bCs/>
            </w:rPr>
            <w:fldChar w:fldCharType="end"/>
          </w:r>
          <w:r>
            <w:rPr>
              <w:rStyle w:val="Paginanummer"/>
              <w:b/>
              <w:bCs/>
            </w:rPr>
            <w:t>/</w:t>
          </w:r>
          <w:r>
            <w:rPr>
              <w:rStyle w:val="Paginanummer"/>
              <w:b/>
              <w:bCs/>
            </w:rPr>
            <w:fldChar w:fldCharType="begin"/>
          </w:r>
          <w:r>
            <w:rPr>
              <w:rStyle w:val="Paginanummer"/>
              <w:b/>
              <w:bCs/>
            </w:rPr>
            <w:instrText xml:space="preserve"> NUMPAGES </w:instrText>
          </w:r>
          <w:r>
            <w:rPr>
              <w:rStyle w:val="Paginanummer"/>
              <w:b/>
              <w:bCs/>
            </w:rPr>
            <w:fldChar w:fldCharType="separate"/>
          </w:r>
          <w:r w:rsidR="00E82128">
            <w:rPr>
              <w:rStyle w:val="Paginanummer"/>
              <w:b/>
              <w:bCs/>
              <w:noProof/>
            </w:rPr>
            <w:t>16</w:t>
          </w:r>
          <w:r>
            <w:rPr>
              <w:rStyle w:val="Paginanummer"/>
              <w:b/>
              <w:bCs/>
            </w:rPr>
            <w:fldChar w:fldCharType="end"/>
          </w:r>
          <w:r>
            <w:rPr>
              <w:rStyle w:val="Paginanummer"/>
              <w:b/>
              <w:bCs/>
            </w:rPr>
            <w:t>]</w:t>
          </w:r>
        </w:p>
        <w:p w14:paraId="6CC390FB" w14:textId="77777777" w:rsidR="004A1FDF" w:rsidRDefault="004A1FDF">
          <w:pPr>
            <w:pStyle w:val="Voettekst"/>
            <w:jc w:val="center"/>
          </w:pPr>
        </w:p>
      </w:tc>
      <w:tc>
        <w:tcPr>
          <w:tcW w:w="3070" w:type="dxa"/>
        </w:tcPr>
        <w:p w14:paraId="259DD0D7" w14:textId="77777777" w:rsidR="004A1FDF" w:rsidRDefault="004A1FDF">
          <w:pPr>
            <w:pStyle w:val="Voettekst"/>
            <w:tabs>
              <w:tab w:val="right" w:pos="2930"/>
            </w:tabs>
            <w:jc w:val="right"/>
          </w:pPr>
          <w:r>
            <w:t xml:space="preserve">Datum: </w:t>
          </w:r>
          <w:r w:rsidR="007E2650">
            <w:fldChar w:fldCharType="begin"/>
          </w:r>
          <w:r w:rsidR="007E2650">
            <w:instrText xml:space="preserve"> DOCPROPERTY "Datum voltooid"  \* MERGEFORMAT </w:instrText>
          </w:r>
          <w:r w:rsidR="007E2650">
            <w:fldChar w:fldCharType="separate"/>
          </w:r>
          <w:r w:rsidR="00796395">
            <w:t>&lt;Datum voltooid&gt;</w:t>
          </w:r>
          <w:r w:rsidR="007E2650">
            <w:fldChar w:fldCharType="end"/>
          </w:r>
        </w:p>
      </w:tc>
    </w:tr>
  </w:tbl>
  <w:p w14:paraId="642D2E00" w14:textId="77777777" w:rsidR="004A1FDF" w:rsidRDefault="004A1FD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E6BCC" w14:textId="77777777" w:rsidR="007E2650" w:rsidRDefault="007E2650">
      <w:r>
        <w:separator/>
      </w:r>
    </w:p>
  </w:footnote>
  <w:footnote w:type="continuationSeparator" w:id="0">
    <w:p w14:paraId="355B52C6" w14:textId="77777777" w:rsidR="007E2650" w:rsidRDefault="007E26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6D0E5" w14:textId="77777777" w:rsidR="004A1FDF" w:rsidRDefault="004A1FD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3070"/>
      <w:gridCol w:w="3070"/>
      <w:gridCol w:w="3070"/>
    </w:tblGrid>
    <w:tr w:rsidR="004A1FDF" w14:paraId="7F8B7F89" w14:textId="77777777">
      <w:tc>
        <w:tcPr>
          <w:tcW w:w="3070" w:type="dxa"/>
          <w:vAlign w:val="bottom"/>
        </w:tcPr>
        <w:p w14:paraId="411AB01A" w14:textId="77777777" w:rsidR="004A1FDF" w:rsidRDefault="00BE1C7F">
          <w:pPr>
            <w:pStyle w:val="Koptekst"/>
            <w:rPr>
              <w:b/>
              <w:bCs/>
            </w:rPr>
          </w:pPr>
          <w:r>
            <w:rPr>
              <w:b/>
              <w:bCs/>
            </w:rPr>
            <w:t>Project initiatie document</w:t>
          </w:r>
        </w:p>
      </w:tc>
      <w:tc>
        <w:tcPr>
          <w:tcW w:w="3070" w:type="dxa"/>
          <w:vAlign w:val="bottom"/>
        </w:tcPr>
        <w:p w14:paraId="37E2B953" w14:textId="77777777" w:rsidR="004A1FDF" w:rsidRDefault="004A1FDF">
          <w:pPr>
            <w:pStyle w:val="Logotag"/>
          </w:pPr>
          <w:r>
            <w:t>&lt;logo&gt;</w:t>
          </w:r>
        </w:p>
      </w:tc>
      <w:tc>
        <w:tcPr>
          <w:tcW w:w="3070" w:type="dxa"/>
          <w:vAlign w:val="bottom"/>
        </w:tcPr>
        <w:p w14:paraId="0FEC83DD" w14:textId="77777777" w:rsidR="004A1FDF" w:rsidRDefault="004A1FDF">
          <w:pPr>
            <w:pStyle w:val="Koptekst"/>
            <w:jc w:val="right"/>
            <w:rPr>
              <w:b/>
              <w:bCs/>
            </w:rPr>
          </w:pPr>
          <w:r>
            <w:rPr>
              <w:b/>
              <w:bCs/>
            </w:rPr>
            <w:fldChar w:fldCharType="begin"/>
          </w:r>
          <w:r>
            <w:rPr>
              <w:b/>
              <w:bCs/>
            </w:rPr>
            <w:instrText xml:space="preserve"> DOCPROPERTY "Project"  \* MERGEFORMAT </w:instrText>
          </w:r>
          <w:r>
            <w:rPr>
              <w:b/>
              <w:bCs/>
            </w:rPr>
            <w:fldChar w:fldCharType="separate"/>
          </w:r>
          <w:r w:rsidR="00796395">
            <w:rPr>
              <w:b/>
              <w:bCs/>
            </w:rPr>
            <w:t>&lt;Projectnaam&gt;</w:t>
          </w:r>
          <w:r>
            <w:rPr>
              <w:b/>
              <w:bCs/>
            </w:rPr>
            <w:fldChar w:fldCharType="end"/>
          </w:r>
        </w:p>
      </w:tc>
    </w:tr>
  </w:tbl>
  <w:p w14:paraId="25A8AB33" w14:textId="77777777" w:rsidR="004A1FDF" w:rsidRDefault="004A1FD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F87"/>
    <w:multiLevelType w:val="hybridMultilevel"/>
    <w:tmpl w:val="EF287022"/>
    <w:lvl w:ilvl="0" w:tplc="5CD60102">
      <w:start w:val="1"/>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717BA7"/>
    <w:multiLevelType w:val="hybridMultilevel"/>
    <w:tmpl w:val="EC368D9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02AC353D"/>
    <w:multiLevelType w:val="hybridMultilevel"/>
    <w:tmpl w:val="5836694C"/>
    <w:lvl w:ilvl="0" w:tplc="A82042B8">
      <w:start w:val="1"/>
      <w:numFmt w:val="bullet"/>
      <w:lvlText w:val="−"/>
      <w:lvlJc w:val="left"/>
      <w:pPr>
        <w:tabs>
          <w:tab w:val="num" w:pos="360"/>
        </w:tabs>
        <w:ind w:left="360" w:hanging="360"/>
      </w:pPr>
      <w:rPr>
        <w:rFonts w:ascii="Garamond" w:hAnsi="Garamond"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1930C8"/>
    <w:multiLevelType w:val="hybridMultilevel"/>
    <w:tmpl w:val="44EC98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417F4E"/>
    <w:multiLevelType w:val="hybridMultilevel"/>
    <w:tmpl w:val="2FD43D14"/>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0857500"/>
    <w:multiLevelType w:val="hybridMultilevel"/>
    <w:tmpl w:val="3EC80324"/>
    <w:lvl w:ilvl="0" w:tplc="68E821B0">
      <w:start w:val="3"/>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28B0A2A"/>
    <w:multiLevelType w:val="hybridMultilevel"/>
    <w:tmpl w:val="3C54E4FA"/>
    <w:lvl w:ilvl="0" w:tplc="A82042B8">
      <w:start w:val="1"/>
      <w:numFmt w:val="bullet"/>
      <w:lvlText w:val="−"/>
      <w:lvlJc w:val="left"/>
      <w:pPr>
        <w:tabs>
          <w:tab w:val="num" w:pos="360"/>
        </w:tabs>
        <w:ind w:left="360" w:hanging="360"/>
      </w:pPr>
      <w:rPr>
        <w:rFonts w:ascii="Garamond" w:hAnsi="Garamond"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E74D41"/>
    <w:multiLevelType w:val="hybridMultilevel"/>
    <w:tmpl w:val="D4020408"/>
    <w:lvl w:ilvl="0" w:tplc="04130001">
      <w:start w:val="1"/>
      <w:numFmt w:val="bullet"/>
      <w:lvlText w:val=""/>
      <w:lvlJc w:val="left"/>
      <w:pPr>
        <w:ind w:left="720" w:hanging="360"/>
      </w:pPr>
      <w:rPr>
        <w:rFonts w:ascii="Symbol" w:hAnsi="Symbol" w:hint="default"/>
      </w:rPr>
    </w:lvl>
    <w:lvl w:ilvl="1" w:tplc="D6DA230A">
      <w:numFmt w:val="bullet"/>
      <w:lvlText w:val="•"/>
      <w:lvlJc w:val="left"/>
      <w:pPr>
        <w:ind w:left="1800" w:hanging="720"/>
      </w:pPr>
      <w:rPr>
        <w:rFonts w:ascii="Calibri" w:eastAsia="Times New Roman"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845447A"/>
    <w:multiLevelType w:val="multilevel"/>
    <w:tmpl w:val="A2BC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476E73"/>
    <w:multiLevelType w:val="hybridMultilevel"/>
    <w:tmpl w:val="250EEB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2530FF0"/>
    <w:multiLevelType w:val="hybridMultilevel"/>
    <w:tmpl w:val="3454E30E"/>
    <w:lvl w:ilvl="0" w:tplc="5CD60102">
      <w:start w:val="1"/>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73138DC"/>
    <w:multiLevelType w:val="hybridMultilevel"/>
    <w:tmpl w:val="DC8EAE3A"/>
    <w:lvl w:ilvl="0" w:tplc="8F7278D6">
      <w:start w:val="1"/>
      <w:numFmt w:val="bullet"/>
      <w:pStyle w:val="Opsom1"/>
      <w:lvlText w:val=""/>
      <w:lvlJc w:val="left"/>
      <w:pPr>
        <w:tabs>
          <w:tab w:val="num" w:pos="360"/>
        </w:tabs>
        <w:ind w:left="284" w:hanging="284"/>
      </w:pPr>
      <w:rPr>
        <w:rFonts w:ascii="Key Result" w:hAnsi="Key Result" w:hint="default"/>
        <w:caps w:val="0"/>
        <w:strike w:val="0"/>
        <w:dstrike w:val="0"/>
        <w:outline w:val="0"/>
        <w:shadow w:val="0"/>
        <w:emboss w:val="0"/>
        <w:imprint w:val="0"/>
        <w:vanish w:val="0"/>
        <w:color w:val="500096"/>
        <w:spacing w:val="0"/>
        <w:w w:val="100"/>
        <w:kern w:val="0"/>
        <w:position w:val="0"/>
        <w:sz w:val="16"/>
        <w:u w:val="none"/>
        <w:effect w:val="none"/>
        <w:vertAlign w:val="baseline"/>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9F0DC1"/>
    <w:multiLevelType w:val="hybridMultilevel"/>
    <w:tmpl w:val="925AF1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CD6545B"/>
    <w:multiLevelType w:val="hybridMultilevel"/>
    <w:tmpl w:val="F238CE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F091CA6"/>
    <w:multiLevelType w:val="hybridMultilevel"/>
    <w:tmpl w:val="77521B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00B4F5C"/>
    <w:multiLevelType w:val="hybridMultilevel"/>
    <w:tmpl w:val="65422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11D50EC"/>
    <w:multiLevelType w:val="hybridMultilevel"/>
    <w:tmpl w:val="62BAD040"/>
    <w:lvl w:ilvl="0" w:tplc="5CD60102">
      <w:start w:val="1"/>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49C023E"/>
    <w:multiLevelType w:val="hybridMultilevel"/>
    <w:tmpl w:val="74766290"/>
    <w:lvl w:ilvl="0" w:tplc="5CD60102">
      <w:start w:val="1"/>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55775DB"/>
    <w:multiLevelType w:val="hybridMultilevel"/>
    <w:tmpl w:val="43B4D7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A2E3456"/>
    <w:multiLevelType w:val="multilevel"/>
    <w:tmpl w:val="238E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1">
    <w:nsid w:val="3F293D60"/>
    <w:multiLevelType w:val="singleLevel"/>
    <w:tmpl w:val="EF042996"/>
    <w:lvl w:ilvl="0">
      <w:start w:val="1"/>
      <w:numFmt w:val="lowerLetter"/>
      <w:pStyle w:val="Subartikel"/>
      <w:lvlText w:val="%1."/>
      <w:lvlJc w:val="left"/>
      <w:pPr>
        <w:tabs>
          <w:tab w:val="num" w:pos="360"/>
        </w:tabs>
        <w:ind w:left="284" w:hanging="284"/>
      </w:pPr>
    </w:lvl>
  </w:abstractNum>
  <w:abstractNum w:abstractNumId="21" w15:restartNumberingAfterBreak="0">
    <w:nsid w:val="43263D56"/>
    <w:multiLevelType w:val="hybridMultilevel"/>
    <w:tmpl w:val="9350CBF8"/>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39E50B1"/>
    <w:multiLevelType w:val="hybridMultilevel"/>
    <w:tmpl w:val="EBEC3CC4"/>
    <w:lvl w:ilvl="0" w:tplc="68E821B0">
      <w:start w:val="20"/>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51026D8"/>
    <w:multiLevelType w:val="multilevel"/>
    <w:tmpl w:val="B82C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1">
    <w:nsid w:val="46A158C1"/>
    <w:multiLevelType w:val="multilevel"/>
    <w:tmpl w:val="6608B212"/>
    <w:lvl w:ilvl="0">
      <w:start w:val="1"/>
      <w:numFmt w:val="decimal"/>
      <w:pStyle w:val="Artikel1"/>
      <w:lvlText w:val="%1"/>
      <w:lvlJc w:val="left"/>
      <w:pPr>
        <w:tabs>
          <w:tab w:val="num" w:pos="851"/>
        </w:tabs>
        <w:ind w:left="851" w:hanging="851"/>
      </w:pPr>
    </w:lvl>
    <w:lvl w:ilvl="1">
      <w:start w:val="1"/>
      <w:numFmt w:val="decimal"/>
      <w:pStyle w:val="Artikel2"/>
      <w:lvlText w:val="%1.%2"/>
      <w:lvlJc w:val="left"/>
      <w:pPr>
        <w:tabs>
          <w:tab w:val="num" w:pos="851"/>
        </w:tabs>
        <w:ind w:left="851" w:hanging="851"/>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47735159"/>
    <w:multiLevelType w:val="hybridMultilevel"/>
    <w:tmpl w:val="243092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8F36596"/>
    <w:multiLevelType w:val="hybridMultilevel"/>
    <w:tmpl w:val="EA46455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7" w15:restartNumberingAfterBreak="0">
    <w:nsid w:val="4DFC0D8D"/>
    <w:multiLevelType w:val="hybridMultilevel"/>
    <w:tmpl w:val="B8589F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11B4A9B"/>
    <w:multiLevelType w:val="hybridMultilevel"/>
    <w:tmpl w:val="16762E2C"/>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4EE0503"/>
    <w:multiLevelType w:val="hybridMultilevel"/>
    <w:tmpl w:val="DFEABCD6"/>
    <w:lvl w:ilvl="0" w:tplc="5CD60102">
      <w:start w:val="1"/>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72573DB"/>
    <w:multiLevelType w:val="multilevel"/>
    <w:tmpl w:val="B148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D27CA5"/>
    <w:multiLevelType w:val="hybridMultilevel"/>
    <w:tmpl w:val="CD8E78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DAACA986">
      <w:numFmt w:val="bullet"/>
      <w:lvlText w:val="•"/>
      <w:lvlJc w:val="left"/>
      <w:pPr>
        <w:ind w:left="2520" w:hanging="720"/>
      </w:pPr>
      <w:rPr>
        <w:rFonts w:ascii="Calibri" w:eastAsia="Times New Roman" w:hAnsi="Calibri" w:cs="Calibri"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B6D408A"/>
    <w:multiLevelType w:val="hybridMultilevel"/>
    <w:tmpl w:val="394C754A"/>
    <w:lvl w:ilvl="0" w:tplc="5CD60102">
      <w:start w:val="1"/>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DC5092E"/>
    <w:multiLevelType w:val="hybridMultilevel"/>
    <w:tmpl w:val="CA301F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0EE5DF4"/>
    <w:multiLevelType w:val="hybridMultilevel"/>
    <w:tmpl w:val="4EF46D08"/>
    <w:lvl w:ilvl="0" w:tplc="5CD60102">
      <w:start w:val="1"/>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2FA5363"/>
    <w:multiLevelType w:val="hybridMultilevel"/>
    <w:tmpl w:val="AA7E35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38067EF"/>
    <w:multiLevelType w:val="multilevel"/>
    <w:tmpl w:val="43241BA0"/>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2845"/>
        </w:tabs>
        <w:ind w:left="2845"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7" w15:restartNumberingAfterBreak="0">
    <w:nsid w:val="649C7FB0"/>
    <w:multiLevelType w:val="hybridMultilevel"/>
    <w:tmpl w:val="CD3294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87064BC"/>
    <w:multiLevelType w:val="hybridMultilevel"/>
    <w:tmpl w:val="F87AE7DC"/>
    <w:lvl w:ilvl="0" w:tplc="81A043F8">
      <w:start w:val="1"/>
      <w:numFmt w:val="bullet"/>
      <w:pStyle w:val="Bullet"/>
      <w:lvlText w:val=""/>
      <w:lvlJc w:val="left"/>
      <w:pPr>
        <w:tabs>
          <w:tab w:val="num" w:pos="360"/>
        </w:tabs>
        <w:ind w:left="170" w:hanging="170"/>
      </w:pPr>
      <w:rPr>
        <w:rFonts w:ascii="Key Result" w:hAnsi="Key Result" w:hint="default"/>
        <w:caps w:val="0"/>
        <w:strike w:val="0"/>
        <w:dstrike w:val="0"/>
        <w:outline w:val="0"/>
        <w:shadow w:val="0"/>
        <w:emboss w:val="0"/>
        <w:imprint w:val="0"/>
        <w:vanish w:val="0"/>
        <w:color w:val="2A1B73"/>
        <w:spacing w:val="0"/>
        <w:w w:val="100"/>
        <w:kern w:val="0"/>
        <w:position w:val="0"/>
        <w:u w:val="none"/>
        <w:effect w:val="none"/>
        <w:vertAlign w:val="base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BBE2ABC"/>
    <w:multiLevelType w:val="hybridMultilevel"/>
    <w:tmpl w:val="757C8A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6C9E4A6C"/>
    <w:multiLevelType w:val="hybridMultilevel"/>
    <w:tmpl w:val="A384856E"/>
    <w:lvl w:ilvl="0" w:tplc="5CD60102">
      <w:start w:val="1"/>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6E772CF7"/>
    <w:multiLevelType w:val="hybridMultilevel"/>
    <w:tmpl w:val="8EB2C364"/>
    <w:lvl w:ilvl="0" w:tplc="5CD60102">
      <w:start w:val="1"/>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1324D07"/>
    <w:multiLevelType w:val="hybridMultilevel"/>
    <w:tmpl w:val="7FB606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3554335"/>
    <w:multiLevelType w:val="hybridMultilevel"/>
    <w:tmpl w:val="3752B520"/>
    <w:lvl w:ilvl="0" w:tplc="A82042B8">
      <w:start w:val="1"/>
      <w:numFmt w:val="bullet"/>
      <w:lvlText w:val="−"/>
      <w:lvlJc w:val="left"/>
      <w:pPr>
        <w:tabs>
          <w:tab w:val="num" w:pos="360"/>
        </w:tabs>
        <w:ind w:left="360" w:hanging="360"/>
      </w:pPr>
      <w:rPr>
        <w:rFonts w:ascii="Garamond" w:hAnsi="Garamond"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57E37B3"/>
    <w:multiLevelType w:val="hybridMultilevel"/>
    <w:tmpl w:val="F3EC28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5D40716"/>
    <w:multiLevelType w:val="hybridMultilevel"/>
    <w:tmpl w:val="0CB83EC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9C247B9"/>
    <w:multiLevelType w:val="hybridMultilevel"/>
    <w:tmpl w:val="2F729BAC"/>
    <w:lvl w:ilvl="0" w:tplc="5CD60102">
      <w:start w:val="1"/>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7F274B98"/>
    <w:multiLevelType w:val="hybridMultilevel"/>
    <w:tmpl w:val="97ECD3EA"/>
    <w:lvl w:ilvl="0" w:tplc="5CD60102">
      <w:start w:val="1"/>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F552661"/>
    <w:multiLevelType w:val="hybridMultilevel"/>
    <w:tmpl w:val="11FC3790"/>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4"/>
  </w:num>
  <w:num w:numId="2">
    <w:abstractNumId w:val="24"/>
  </w:num>
  <w:num w:numId="3">
    <w:abstractNumId w:val="20"/>
  </w:num>
  <w:num w:numId="4">
    <w:abstractNumId w:val="38"/>
  </w:num>
  <w:num w:numId="5">
    <w:abstractNumId w:val="11"/>
  </w:num>
  <w:num w:numId="6">
    <w:abstractNumId w:val="36"/>
  </w:num>
  <w:num w:numId="7">
    <w:abstractNumId w:val="1"/>
  </w:num>
  <w:num w:numId="8">
    <w:abstractNumId w:val="6"/>
  </w:num>
  <w:num w:numId="9">
    <w:abstractNumId w:val="43"/>
  </w:num>
  <w:num w:numId="10">
    <w:abstractNumId w:val="2"/>
  </w:num>
  <w:num w:numId="11">
    <w:abstractNumId w:val="13"/>
  </w:num>
  <w:num w:numId="12">
    <w:abstractNumId w:val="9"/>
  </w:num>
  <w:num w:numId="13">
    <w:abstractNumId w:val="21"/>
  </w:num>
  <w:num w:numId="14">
    <w:abstractNumId w:val="45"/>
  </w:num>
  <w:num w:numId="15">
    <w:abstractNumId w:val="48"/>
  </w:num>
  <w:num w:numId="16">
    <w:abstractNumId w:val="4"/>
  </w:num>
  <w:num w:numId="17">
    <w:abstractNumId w:val="0"/>
  </w:num>
  <w:num w:numId="18">
    <w:abstractNumId w:val="32"/>
  </w:num>
  <w:num w:numId="19">
    <w:abstractNumId w:val="40"/>
  </w:num>
  <w:num w:numId="20">
    <w:abstractNumId w:val="17"/>
  </w:num>
  <w:num w:numId="21">
    <w:abstractNumId w:val="29"/>
  </w:num>
  <w:num w:numId="22">
    <w:abstractNumId w:val="46"/>
  </w:num>
  <w:num w:numId="23">
    <w:abstractNumId w:val="8"/>
  </w:num>
  <w:num w:numId="24">
    <w:abstractNumId w:val="19"/>
  </w:num>
  <w:num w:numId="25">
    <w:abstractNumId w:val="30"/>
  </w:num>
  <w:num w:numId="26">
    <w:abstractNumId w:val="47"/>
  </w:num>
  <w:num w:numId="27">
    <w:abstractNumId w:val="34"/>
  </w:num>
  <w:num w:numId="28">
    <w:abstractNumId w:val="41"/>
  </w:num>
  <w:num w:numId="29">
    <w:abstractNumId w:val="10"/>
  </w:num>
  <w:num w:numId="30">
    <w:abstractNumId w:val="16"/>
  </w:num>
  <w:num w:numId="31">
    <w:abstractNumId w:val="18"/>
  </w:num>
  <w:num w:numId="32">
    <w:abstractNumId w:val="15"/>
  </w:num>
  <w:num w:numId="33">
    <w:abstractNumId w:val="23"/>
  </w:num>
  <w:num w:numId="34">
    <w:abstractNumId w:val="25"/>
  </w:num>
  <w:num w:numId="35">
    <w:abstractNumId w:val="31"/>
  </w:num>
  <w:num w:numId="36">
    <w:abstractNumId w:val="39"/>
  </w:num>
  <w:num w:numId="37">
    <w:abstractNumId w:val="44"/>
  </w:num>
  <w:num w:numId="38">
    <w:abstractNumId w:val="14"/>
  </w:num>
  <w:num w:numId="39">
    <w:abstractNumId w:val="33"/>
  </w:num>
  <w:num w:numId="40">
    <w:abstractNumId w:val="7"/>
  </w:num>
  <w:num w:numId="41">
    <w:abstractNumId w:val="42"/>
  </w:num>
  <w:num w:numId="42">
    <w:abstractNumId w:val="3"/>
  </w:num>
  <w:num w:numId="43">
    <w:abstractNumId w:val="37"/>
  </w:num>
  <w:num w:numId="44">
    <w:abstractNumId w:val="12"/>
  </w:num>
  <w:num w:numId="45">
    <w:abstractNumId w:val="35"/>
  </w:num>
  <w:num w:numId="46">
    <w:abstractNumId w:val="27"/>
  </w:num>
  <w:num w:numId="47">
    <w:abstractNumId w:val="28"/>
  </w:num>
  <w:num w:numId="48">
    <w:abstractNumId w:val="26"/>
  </w:num>
  <w:num w:numId="49">
    <w:abstractNumId w:val="5"/>
  </w:num>
  <w:num w:numId="50">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168"/>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1373"/>
    <w:rsid w:val="000035FD"/>
    <w:rsid w:val="00005E26"/>
    <w:rsid w:val="00021331"/>
    <w:rsid w:val="000218A6"/>
    <w:rsid w:val="00023652"/>
    <w:rsid w:val="00052812"/>
    <w:rsid w:val="00054977"/>
    <w:rsid w:val="00067D92"/>
    <w:rsid w:val="00070AB3"/>
    <w:rsid w:val="00097480"/>
    <w:rsid w:val="000C6AA8"/>
    <w:rsid w:val="000E4CF6"/>
    <w:rsid w:val="000E51B0"/>
    <w:rsid w:val="000E6467"/>
    <w:rsid w:val="000F44DC"/>
    <w:rsid w:val="00105C70"/>
    <w:rsid w:val="001100CD"/>
    <w:rsid w:val="00137226"/>
    <w:rsid w:val="00145519"/>
    <w:rsid w:val="00165BE3"/>
    <w:rsid w:val="00166ABF"/>
    <w:rsid w:val="001710C3"/>
    <w:rsid w:val="00182950"/>
    <w:rsid w:val="00190ADD"/>
    <w:rsid w:val="001924C7"/>
    <w:rsid w:val="001A654B"/>
    <w:rsid w:val="001A7EBF"/>
    <w:rsid w:val="001B20B1"/>
    <w:rsid w:val="001B3691"/>
    <w:rsid w:val="001B4C28"/>
    <w:rsid w:val="001B6BC9"/>
    <w:rsid w:val="001D1E81"/>
    <w:rsid w:val="001D5F09"/>
    <w:rsid w:val="001E1476"/>
    <w:rsid w:val="00201413"/>
    <w:rsid w:val="00203F82"/>
    <w:rsid w:val="002079E0"/>
    <w:rsid w:val="00222028"/>
    <w:rsid w:val="00246B3F"/>
    <w:rsid w:val="00257BA7"/>
    <w:rsid w:val="00260698"/>
    <w:rsid w:val="002827A9"/>
    <w:rsid w:val="0029040B"/>
    <w:rsid w:val="002A28FC"/>
    <w:rsid w:val="002A6051"/>
    <w:rsid w:val="002A6058"/>
    <w:rsid w:val="002B42F6"/>
    <w:rsid w:val="002C3981"/>
    <w:rsid w:val="002D1FDE"/>
    <w:rsid w:val="002D7C32"/>
    <w:rsid w:val="002E68C0"/>
    <w:rsid w:val="002F2B1D"/>
    <w:rsid w:val="0031267D"/>
    <w:rsid w:val="0031325A"/>
    <w:rsid w:val="00314A2A"/>
    <w:rsid w:val="00325F73"/>
    <w:rsid w:val="00330620"/>
    <w:rsid w:val="00335703"/>
    <w:rsid w:val="003372FB"/>
    <w:rsid w:val="00340752"/>
    <w:rsid w:val="00343350"/>
    <w:rsid w:val="00347DC9"/>
    <w:rsid w:val="0035550D"/>
    <w:rsid w:val="00360B9E"/>
    <w:rsid w:val="00362364"/>
    <w:rsid w:val="003723CC"/>
    <w:rsid w:val="003742E5"/>
    <w:rsid w:val="0037623C"/>
    <w:rsid w:val="00380A74"/>
    <w:rsid w:val="00387515"/>
    <w:rsid w:val="0039368F"/>
    <w:rsid w:val="003B018B"/>
    <w:rsid w:val="003C0BE3"/>
    <w:rsid w:val="003D1008"/>
    <w:rsid w:val="003D23CB"/>
    <w:rsid w:val="003D4102"/>
    <w:rsid w:val="003D614E"/>
    <w:rsid w:val="003E66FE"/>
    <w:rsid w:val="00403B44"/>
    <w:rsid w:val="00404222"/>
    <w:rsid w:val="004205EF"/>
    <w:rsid w:val="00420C25"/>
    <w:rsid w:val="00425F96"/>
    <w:rsid w:val="00442B8D"/>
    <w:rsid w:val="004457B9"/>
    <w:rsid w:val="004657C4"/>
    <w:rsid w:val="0047608E"/>
    <w:rsid w:val="00476362"/>
    <w:rsid w:val="004771F0"/>
    <w:rsid w:val="00490F7A"/>
    <w:rsid w:val="0049316C"/>
    <w:rsid w:val="004936DE"/>
    <w:rsid w:val="00495FDD"/>
    <w:rsid w:val="004961FA"/>
    <w:rsid w:val="004A1FDF"/>
    <w:rsid w:val="004A34FE"/>
    <w:rsid w:val="004A514D"/>
    <w:rsid w:val="004A7B5B"/>
    <w:rsid w:val="004B474E"/>
    <w:rsid w:val="004B6FD7"/>
    <w:rsid w:val="004B79B1"/>
    <w:rsid w:val="004C2279"/>
    <w:rsid w:val="004D7DA5"/>
    <w:rsid w:val="004E13AB"/>
    <w:rsid w:val="004F65F2"/>
    <w:rsid w:val="00502B0E"/>
    <w:rsid w:val="00504977"/>
    <w:rsid w:val="005111C0"/>
    <w:rsid w:val="0051145B"/>
    <w:rsid w:val="0051729C"/>
    <w:rsid w:val="00526BDD"/>
    <w:rsid w:val="005638ED"/>
    <w:rsid w:val="0057406F"/>
    <w:rsid w:val="005814E4"/>
    <w:rsid w:val="005843FF"/>
    <w:rsid w:val="00595CE9"/>
    <w:rsid w:val="005A2C64"/>
    <w:rsid w:val="005A33E9"/>
    <w:rsid w:val="005A4FA5"/>
    <w:rsid w:val="005B3B6B"/>
    <w:rsid w:val="005C1002"/>
    <w:rsid w:val="005C2083"/>
    <w:rsid w:val="005E070D"/>
    <w:rsid w:val="005E5B2D"/>
    <w:rsid w:val="00604434"/>
    <w:rsid w:val="00613A85"/>
    <w:rsid w:val="006148FE"/>
    <w:rsid w:val="0061783F"/>
    <w:rsid w:val="00643209"/>
    <w:rsid w:val="0065271A"/>
    <w:rsid w:val="00652E5D"/>
    <w:rsid w:val="006540AE"/>
    <w:rsid w:val="0065777E"/>
    <w:rsid w:val="006642F8"/>
    <w:rsid w:val="006658CB"/>
    <w:rsid w:val="00672AAA"/>
    <w:rsid w:val="00674080"/>
    <w:rsid w:val="006762E8"/>
    <w:rsid w:val="00682FBC"/>
    <w:rsid w:val="0068387E"/>
    <w:rsid w:val="006843D3"/>
    <w:rsid w:val="006845A3"/>
    <w:rsid w:val="00690044"/>
    <w:rsid w:val="006B355B"/>
    <w:rsid w:val="006C4E17"/>
    <w:rsid w:val="006D0629"/>
    <w:rsid w:val="006E6313"/>
    <w:rsid w:val="00713C5D"/>
    <w:rsid w:val="00713DDF"/>
    <w:rsid w:val="0075127E"/>
    <w:rsid w:val="00752C46"/>
    <w:rsid w:val="007730F2"/>
    <w:rsid w:val="00775256"/>
    <w:rsid w:val="0079106D"/>
    <w:rsid w:val="00796395"/>
    <w:rsid w:val="007A3D9B"/>
    <w:rsid w:val="007A60F7"/>
    <w:rsid w:val="007B2A0C"/>
    <w:rsid w:val="007B79F1"/>
    <w:rsid w:val="007C6A94"/>
    <w:rsid w:val="007E2650"/>
    <w:rsid w:val="007E7A3A"/>
    <w:rsid w:val="007F280D"/>
    <w:rsid w:val="00810D7E"/>
    <w:rsid w:val="00811614"/>
    <w:rsid w:val="008146EF"/>
    <w:rsid w:val="00822EB1"/>
    <w:rsid w:val="00823A2C"/>
    <w:rsid w:val="0082747A"/>
    <w:rsid w:val="00834289"/>
    <w:rsid w:val="00837D37"/>
    <w:rsid w:val="008401DD"/>
    <w:rsid w:val="008643A4"/>
    <w:rsid w:val="008764E8"/>
    <w:rsid w:val="008771C5"/>
    <w:rsid w:val="0088510E"/>
    <w:rsid w:val="008970CB"/>
    <w:rsid w:val="008C76A2"/>
    <w:rsid w:val="008E08E2"/>
    <w:rsid w:val="008E2728"/>
    <w:rsid w:val="008E3EBA"/>
    <w:rsid w:val="008E5595"/>
    <w:rsid w:val="0090173B"/>
    <w:rsid w:val="00904023"/>
    <w:rsid w:val="00907719"/>
    <w:rsid w:val="009077DD"/>
    <w:rsid w:val="00910B8D"/>
    <w:rsid w:val="0092449C"/>
    <w:rsid w:val="0092592D"/>
    <w:rsid w:val="00933763"/>
    <w:rsid w:val="0094162B"/>
    <w:rsid w:val="00943057"/>
    <w:rsid w:val="00943A7D"/>
    <w:rsid w:val="00952BC0"/>
    <w:rsid w:val="009566EB"/>
    <w:rsid w:val="00963C25"/>
    <w:rsid w:val="0097580C"/>
    <w:rsid w:val="009762F8"/>
    <w:rsid w:val="0098070A"/>
    <w:rsid w:val="00981A3B"/>
    <w:rsid w:val="00987075"/>
    <w:rsid w:val="009920A2"/>
    <w:rsid w:val="00992F66"/>
    <w:rsid w:val="00993D73"/>
    <w:rsid w:val="009A2B93"/>
    <w:rsid w:val="009A2CA0"/>
    <w:rsid w:val="009B2880"/>
    <w:rsid w:val="009B53DF"/>
    <w:rsid w:val="009C3DED"/>
    <w:rsid w:val="009D2B76"/>
    <w:rsid w:val="00A01C9D"/>
    <w:rsid w:val="00A20864"/>
    <w:rsid w:val="00A22131"/>
    <w:rsid w:val="00A22C46"/>
    <w:rsid w:val="00A27325"/>
    <w:rsid w:val="00A31245"/>
    <w:rsid w:val="00A43994"/>
    <w:rsid w:val="00A47B03"/>
    <w:rsid w:val="00A51373"/>
    <w:rsid w:val="00A5545A"/>
    <w:rsid w:val="00A568F4"/>
    <w:rsid w:val="00A72C0C"/>
    <w:rsid w:val="00A75CA4"/>
    <w:rsid w:val="00A93147"/>
    <w:rsid w:val="00A93236"/>
    <w:rsid w:val="00AA57C3"/>
    <w:rsid w:val="00AC49A3"/>
    <w:rsid w:val="00AD7814"/>
    <w:rsid w:val="00AE3EA7"/>
    <w:rsid w:val="00AF120F"/>
    <w:rsid w:val="00AF6B4E"/>
    <w:rsid w:val="00B05445"/>
    <w:rsid w:val="00B1362D"/>
    <w:rsid w:val="00B13685"/>
    <w:rsid w:val="00B14044"/>
    <w:rsid w:val="00B140EE"/>
    <w:rsid w:val="00B1761C"/>
    <w:rsid w:val="00B17788"/>
    <w:rsid w:val="00B2695E"/>
    <w:rsid w:val="00B311B0"/>
    <w:rsid w:val="00B4786D"/>
    <w:rsid w:val="00B52F16"/>
    <w:rsid w:val="00B64FFA"/>
    <w:rsid w:val="00B84323"/>
    <w:rsid w:val="00BA119E"/>
    <w:rsid w:val="00BA173E"/>
    <w:rsid w:val="00BA7C28"/>
    <w:rsid w:val="00BC24C2"/>
    <w:rsid w:val="00BC6B77"/>
    <w:rsid w:val="00BD782E"/>
    <w:rsid w:val="00BD7C33"/>
    <w:rsid w:val="00BE1C7F"/>
    <w:rsid w:val="00BE64A8"/>
    <w:rsid w:val="00C0281C"/>
    <w:rsid w:val="00C0465B"/>
    <w:rsid w:val="00C06379"/>
    <w:rsid w:val="00C15363"/>
    <w:rsid w:val="00C15B11"/>
    <w:rsid w:val="00C16591"/>
    <w:rsid w:val="00C24CF6"/>
    <w:rsid w:val="00C27315"/>
    <w:rsid w:val="00C27A44"/>
    <w:rsid w:val="00C361B7"/>
    <w:rsid w:val="00C40002"/>
    <w:rsid w:val="00C42746"/>
    <w:rsid w:val="00C43F23"/>
    <w:rsid w:val="00C65E09"/>
    <w:rsid w:val="00C65F19"/>
    <w:rsid w:val="00C67D4E"/>
    <w:rsid w:val="00C87281"/>
    <w:rsid w:val="00C9157A"/>
    <w:rsid w:val="00C931C6"/>
    <w:rsid w:val="00CA3F6B"/>
    <w:rsid w:val="00CA5DB5"/>
    <w:rsid w:val="00CC2925"/>
    <w:rsid w:val="00CC6A70"/>
    <w:rsid w:val="00CD1221"/>
    <w:rsid w:val="00CE00E7"/>
    <w:rsid w:val="00CE3005"/>
    <w:rsid w:val="00CF0948"/>
    <w:rsid w:val="00D00667"/>
    <w:rsid w:val="00D119F0"/>
    <w:rsid w:val="00D15792"/>
    <w:rsid w:val="00D33FBB"/>
    <w:rsid w:val="00D410AC"/>
    <w:rsid w:val="00D518C4"/>
    <w:rsid w:val="00D671D5"/>
    <w:rsid w:val="00D74609"/>
    <w:rsid w:val="00D76149"/>
    <w:rsid w:val="00D80F0C"/>
    <w:rsid w:val="00D83B0B"/>
    <w:rsid w:val="00D91B4C"/>
    <w:rsid w:val="00D943EE"/>
    <w:rsid w:val="00DA5872"/>
    <w:rsid w:val="00DA5A91"/>
    <w:rsid w:val="00DC1D41"/>
    <w:rsid w:val="00DD6209"/>
    <w:rsid w:val="00DE1594"/>
    <w:rsid w:val="00E00CF0"/>
    <w:rsid w:val="00E01CDC"/>
    <w:rsid w:val="00E03B5F"/>
    <w:rsid w:val="00E13184"/>
    <w:rsid w:val="00E16E14"/>
    <w:rsid w:val="00E322A6"/>
    <w:rsid w:val="00E34D0D"/>
    <w:rsid w:val="00E43A53"/>
    <w:rsid w:val="00E449CC"/>
    <w:rsid w:val="00E56B32"/>
    <w:rsid w:val="00E76E1D"/>
    <w:rsid w:val="00E82128"/>
    <w:rsid w:val="00EA4C1B"/>
    <w:rsid w:val="00EB09A7"/>
    <w:rsid w:val="00EB439E"/>
    <w:rsid w:val="00EC639A"/>
    <w:rsid w:val="00EC6452"/>
    <w:rsid w:val="00ED0F6D"/>
    <w:rsid w:val="00F039FE"/>
    <w:rsid w:val="00F22292"/>
    <w:rsid w:val="00F22F41"/>
    <w:rsid w:val="00F24AB4"/>
    <w:rsid w:val="00F3677E"/>
    <w:rsid w:val="00F42FC4"/>
    <w:rsid w:val="00F43DDA"/>
    <w:rsid w:val="00F46C7D"/>
    <w:rsid w:val="00F635A3"/>
    <w:rsid w:val="00F640E6"/>
    <w:rsid w:val="00F6767C"/>
    <w:rsid w:val="00F93968"/>
    <w:rsid w:val="00F93FA0"/>
    <w:rsid w:val="00FA600A"/>
    <w:rsid w:val="00FA62D1"/>
    <w:rsid w:val="00FB7C1E"/>
    <w:rsid w:val="00FC4C69"/>
    <w:rsid w:val="00FD3C60"/>
    <w:rsid w:val="00FD4EC1"/>
    <w:rsid w:val="00FE3A6B"/>
    <w:rsid w:val="00FF00B2"/>
    <w:rsid w:val="00FF786F"/>
    <w:rsid w:val="00FF7B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68"/>
    <o:shapelayout v:ext="edit">
      <o:idmap v:ext="edit" data="2"/>
      <o:rules v:ext="edit">
        <o:r id="V:Rule1" type="connector" idref="#_s2167">
          <o:proxy start="" idref="#_s2166" connectloc="3"/>
          <o:proxy end="" idref="#_s2073" connectloc="2"/>
        </o:r>
        <o:r id="V:Rule2" type="connector" idref="#_s2079">
          <o:proxy start="" idref="#_s2078" connectloc="1"/>
          <o:proxy end="" idref="#_s2072" connectloc="2"/>
        </o:r>
        <o:r id="V:Rule3" type="connector" idref="#_s2108">
          <o:proxy start="" idref="#_s2107" connectloc="0"/>
          <o:proxy end="" idref="#_s2093" connectloc="2"/>
        </o:r>
        <o:r id="V:Rule4" type="connector" idref="#_s2106">
          <o:proxy start="" idref="#_s2105" connectloc="0"/>
          <o:proxy end="" idref="#_s2093" connectloc="2"/>
        </o:r>
        <o:r id="V:Rule5" type="connector" idref="#_s2104">
          <o:proxy start="" idref="#_s2103" connectloc="0"/>
          <o:proxy end="" idref="#_s2093" connectloc="2"/>
        </o:r>
        <o:r id="V:Rule6" type="connector" idref="#_s2081">
          <o:proxy start="" idref="#_s2080" connectloc="1"/>
          <o:proxy end="" idref="#_s2072" connectloc="2"/>
        </o:r>
        <o:r id="V:Rule7" type="connector" idref="#_s2075">
          <o:proxy start="" idref="#_s2072" connectloc="0"/>
          <o:proxy end="" idref="#_s2071" connectloc="2"/>
        </o:r>
        <o:r id="V:Rule8" type="connector" idref="#_s2096">
          <o:proxy start="" idref="#_s2093" connectloc="0"/>
          <o:proxy end="" idref="#_s2092" connectloc="2"/>
        </o:r>
        <o:r id="V:Rule9" type="connector" idref="#_s2076">
          <o:proxy start="" idref="#_s2073" connectloc="0"/>
          <o:proxy end="" idref="#_s2071" connectloc="2"/>
        </o:r>
      </o:rules>
    </o:shapelayout>
  </w:shapeDefaults>
  <w:decimalSymbol w:val=","/>
  <w:listSeparator w:val=";"/>
  <w14:docId w14:val="03826D06"/>
  <w15:chartTrackingRefBased/>
  <w15:docId w15:val="{9B06C59B-4A04-4EF2-98C3-CACFB2AA0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annotation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8510E"/>
    <w:rPr>
      <w:rFonts w:ascii="Calibri" w:hAnsi="Calibri"/>
      <w:sz w:val="22"/>
    </w:rPr>
  </w:style>
  <w:style w:type="paragraph" w:styleId="Kop1">
    <w:name w:val="heading 1"/>
    <w:basedOn w:val="Standaard"/>
    <w:next w:val="Plattetekst"/>
    <w:qFormat/>
    <w:pPr>
      <w:keepNext/>
      <w:pageBreakBefore/>
      <w:numPr>
        <w:numId w:val="6"/>
      </w:numPr>
      <w:spacing w:before="120" w:after="360"/>
      <w:outlineLvl w:val="0"/>
    </w:pPr>
    <w:rPr>
      <w:rFonts w:ascii="Arial" w:hAnsi="Arial" w:cs="Arial"/>
      <w:b/>
      <w:bCs/>
      <w:kern w:val="32"/>
      <w:sz w:val="28"/>
      <w:szCs w:val="32"/>
    </w:rPr>
  </w:style>
  <w:style w:type="paragraph" w:styleId="Kop2">
    <w:name w:val="heading 2"/>
    <w:basedOn w:val="Standaard"/>
    <w:next w:val="Standaard"/>
    <w:qFormat/>
    <w:rsid w:val="00B17788"/>
    <w:pPr>
      <w:keepNext/>
      <w:numPr>
        <w:ilvl w:val="1"/>
        <w:numId w:val="6"/>
      </w:numPr>
      <w:tabs>
        <w:tab w:val="clear" w:pos="2845"/>
      </w:tabs>
      <w:spacing w:before="240" w:after="60"/>
      <w:ind w:left="578" w:hanging="578"/>
      <w:outlineLvl w:val="1"/>
    </w:pPr>
    <w:rPr>
      <w:rFonts w:cs="Tahoma"/>
      <w:b/>
      <w:bCs/>
      <w:szCs w:val="28"/>
    </w:rPr>
  </w:style>
  <w:style w:type="paragraph" w:styleId="Kop3">
    <w:name w:val="heading 3"/>
    <w:basedOn w:val="Standaard"/>
    <w:next w:val="Plattetekst"/>
    <w:qFormat/>
    <w:pPr>
      <w:spacing w:before="120"/>
      <w:outlineLvl w:val="2"/>
    </w:pPr>
    <w:rPr>
      <w:rFonts w:cs="Arial"/>
      <w:b/>
      <w:i/>
      <w:kern w:val="28"/>
      <w:sz w:val="16"/>
      <w:u w:val="single"/>
    </w:rPr>
  </w:style>
  <w:style w:type="paragraph" w:styleId="Kop4">
    <w:name w:val="heading 4"/>
    <w:basedOn w:val="Standaard"/>
    <w:next w:val="Standaard"/>
    <w:qFormat/>
    <w:pPr>
      <w:keepNext/>
      <w:numPr>
        <w:ilvl w:val="3"/>
        <w:numId w:val="6"/>
      </w:numPr>
      <w:spacing w:before="240" w:after="60"/>
      <w:outlineLvl w:val="3"/>
    </w:pPr>
    <w:rPr>
      <w:rFonts w:ascii="Times New Roman" w:hAnsi="Times New Roman"/>
      <w:b/>
      <w:bCs/>
      <w:sz w:val="28"/>
      <w:szCs w:val="28"/>
    </w:rPr>
  </w:style>
  <w:style w:type="paragraph" w:styleId="Kop5">
    <w:name w:val="heading 5"/>
    <w:basedOn w:val="Standaard"/>
    <w:next w:val="Standaard"/>
    <w:qFormat/>
    <w:pPr>
      <w:numPr>
        <w:ilvl w:val="4"/>
        <w:numId w:val="6"/>
      </w:numPr>
      <w:spacing w:before="240" w:after="60"/>
      <w:outlineLvl w:val="4"/>
    </w:pPr>
    <w:rPr>
      <w:b/>
      <w:bCs/>
      <w:i/>
      <w:iCs/>
      <w:sz w:val="26"/>
      <w:szCs w:val="26"/>
    </w:rPr>
  </w:style>
  <w:style w:type="paragraph" w:styleId="Kop6">
    <w:name w:val="heading 6"/>
    <w:basedOn w:val="Standaard"/>
    <w:next w:val="Standaard"/>
    <w:qFormat/>
    <w:pPr>
      <w:numPr>
        <w:ilvl w:val="5"/>
        <w:numId w:val="6"/>
      </w:numPr>
      <w:spacing w:before="240" w:after="60"/>
      <w:outlineLvl w:val="5"/>
    </w:pPr>
    <w:rPr>
      <w:rFonts w:ascii="Times New Roman" w:hAnsi="Times New Roman"/>
      <w:b/>
      <w:bCs/>
      <w:szCs w:val="22"/>
    </w:rPr>
  </w:style>
  <w:style w:type="paragraph" w:styleId="Kop7">
    <w:name w:val="heading 7"/>
    <w:basedOn w:val="Standaard"/>
    <w:next w:val="Standaard"/>
    <w:qFormat/>
    <w:pPr>
      <w:numPr>
        <w:ilvl w:val="6"/>
        <w:numId w:val="6"/>
      </w:numPr>
      <w:spacing w:before="240" w:after="60"/>
      <w:outlineLvl w:val="6"/>
    </w:pPr>
    <w:rPr>
      <w:rFonts w:ascii="Times New Roman" w:hAnsi="Times New Roman"/>
      <w:sz w:val="24"/>
      <w:szCs w:val="24"/>
    </w:rPr>
  </w:style>
  <w:style w:type="paragraph" w:styleId="Kop8">
    <w:name w:val="heading 8"/>
    <w:basedOn w:val="Standaard"/>
    <w:next w:val="Standaard"/>
    <w:qFormat/>
    <w:pPr>
      <w:numPr>
        <w:ilvl w:val="7"/>
        <w:numId w:val="6"/>
      </w:numPr>
      <w:spacing w:before="240" w:after="60"/>
      <w:outlineLvl w:val="7"/>
    </w:pPr>
    <w:rPr>
      <w:rFonts w:ascii="Times New Roman" w:hAnsi="Times New Roman"/>
      <w:i/>
      <w:iCs/>
      <w:sz w:val="24"/>
      <w:szCs w:val="24"/>
    </w:rPr>
  </w:style>
  <w:style w:type="paragraph" w:styleId="Kop9">
    <w:name w:val="heading 9"/>
    <w:basedOn w:val="Standaard"/>
    <w:next w:val="Standaard"/>
    <w:qFormat/>
    <w:pPr>
      <w:numPr>
        <w:ilvl w:val="8"/>
        <w:numId w:val="6"/>
      </w:numPr>
      <w:spacing w:before="240" w:after="60"/>
      <w:outlineLvl w:val="8"/>
    </w:pPr>
    <w:rPr>
      <w:rFonts w:ascii="Arial" w:hAnsi="Arial"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pPr>
      <w:spacing w:before="120"/>
    </w:pPr>
    <w:rPr>
      <w:lang w:val="en-GB"/>
    </w:rPr>
  </w:style>
  <w:style w:type="paragraph" w:customStyle="1" w:styleId="Artikel1">
    <w:name w:val="Artikel 1"/>
    <w:basedOn w:val="Standaard"/>
    <w:next w:val="Standaard"/>
    <w:pPr>
      <w:numPr>
        <w:numId w:val="1"/>
      </w:numPr>
      <w:spacing w:before="120" w:after="120"/>
    </w:pPr>
    <w:rPr>
      <w:b/>
      <w:sz w:val="16"/>
    </w:rPr>
  </w:style>
  <w:style w:type="paragraph" w:customStyle="1" w:styleId="Artikel2">
    <w:name w:val="Artikel 2"/>
    <w:basedOn w:val="Standaard"/>
    <w:pPr>
      <w:numPr>
        <w:ilvl w:val="1"/>
        <w:numId w:val="2"/>
      </w:numPr>
      <w:spacing w:before="120" w:after="120"/>
    </w:pPr>
    <w:rPr>
      <w:sz w:val="16"/>
    </w:rPr>
  </w:style>
  <w:style w:type="paragraph" w:customStyle="1" w:styleId="Subartikel">
    <w:name w:val="Subartikel"/>
    <w:basedOn w:val="Standaard"/>
    <w:pPr>
      <w:numPr>
        <w:numId w:val="3"/>
      </w:numPr>
      <w:spacing w:before="120" w:after="120"/>
    </w:pPr>
    <w:rPr>
      <w:sz w:val="16"/>
    </w:rPr>
  </w:style>
  <w:style w:type="paragraph" w:styleId="Ondertitel">
    <w:name w:val="Subtitle"/>
    <w:basedOn w:val="Standaard"/>
    <w:qFormat/>
    <w:pPr>
      <w:spacing w:before="120" w:after="360"/>
      <w:jc w:val="center"/>
    </w:pPr>
    <w:rPr>
      <w:sz w:val="24"/>
    </w:rPr>
  </w:style>
  <w:style w:type="paragraph" w:styleId="Koptekst">
    <w:name w:val="header"/>
    <w:basedOn w:val="Standaard"/>
    <w:rPr>
      <w:sz w:val="16"/>
    </w:rPr>
  </w:style>
  <w:style w:type="paragraph" w:styleId="Voettekst">
    <w:name w:val="footer"/>
    <w:basedOn w:val="Standaard"/>
    <w:rPr>
      <w:sz w:val="16"/>
    </w:rPr>
  </w:style>
  <w:style w:type="paragraph" w:customStyle="1" w:styleId="Bullet">
    <w:name w:val="Bullet"/>
    <w:basedOn w:val="Standaard"/>
    <w:pPr>
      <w:numPr>
        <w:numId w:val="4"/>
      </w:numPr>
    </w:pPr>
    <w:rPr>
      <w:sz w:val="24"/>
      <w:szCs w:val="24"/>
    </w:rPr>
  </w:style>
  <w:style w:type="character" w:styleId="Verwijzingopmerking">
    <w:name w:val="annotation reference"/>
    <w:semiHidden/>
    <w:rPr>
      <w:sz w:val="16"/>
      <w:szCs w:val="16"/>
    </w:rPr>
  </w:style>
  <w:style w:type="paragraph" w:styleId="Tekstopmerking">
    <w:name w:val="annotation text"/>
    <w:basedOn w:val="Plattetekst"/>
    <w:next w:val="Plattetekst"/>
    <w:link w:val="TekstopmerkingChar"/>
    <w:uiPriority w:val="99"/>
    <w:semiHidden/>
    <w:rPr>
      <w:i/>
      <w:lang w:val="x-none"/>
    </w:rPr>
  </w:style>
  <w:style w:type="paragraph" w:styleId="Plattetekstinspringen">
    <w:name w:val="Body Text Indent"/>
    <w:basedOn w:val="Plattetekst"/>
    <w:pPr>
      <w:ind w:left="360"/>
    </w:pPr>
  </w:style>
  <w:style w:type="paragraph" w:customStyle="1" w:styleId="Bedrijfsgegevens">
    <w:name w:val="Bedrijfsgegevens"/>
    <w:basedOn w:val="Standaard"/>
    <w:rPr>
      <w:rFonts w:ascii="Garamond" w:hAnsi="Garamond"/>
      <w:sz w:val="16"/>
    </w:rPr>
  </w:style>
  <w:style w:type="paragraph" w:styleId="Titel">
    <w:name w:val="Title"/>
    <w:basedOn w:val="Standaard"/>
    <w:qFormat/>
    <w:pPr>
      <w:framePr w:hSpace="142" w:wrap="around" w:vAnchor="page" w:hAnchor="text" w:y="3785"/>
      <w:spacing w:before="240" w:after="240"/>
      <w:jc w:val="center"/>
    </w:pPr>
    <w:rPr>
      <w:rFonts w:cs="Arial"/>
      <w:b/>
      <w:bCs/>
      <w:caps/>
      <w:kern w:val="28"/>
      <w:sz w:val="28"/>
      <w:szCs w:val="32"/>
    </w:rPr>
  </w:style>
  <w:style w:type="character" w:styleId="Paginanummer">
    <w:name w:val="page number"/>
    <w:basedOn w:val="Standaardalinea-lettertype"/>
  </w:style>
  <w:style w:type="paragraph" w:customStyle="1" w:styleId="Opsom1">
    <w:name w:val="Opsom1"/>
    <w:basedOn w:val="Standaard"/>
    <w:pPr>
      <w:numPr>
        <w:numId w:val="5"/>
      </w:numPr>
      <w:tabs>
        <w:tab w:val="clear" w:pos="360"/>
        <w:tab w:val="num" w:pos="284"/>
      </w:tabs>
      <w:spacing w:before="120"/>
    </w:pPr>
  </w:style>
  <w:style w:type="paragraph" w:customStyle="1" w:styleId="Logotag">
    <w:name w:val="Logotag"/>
    <w:pPr>
      <w:jc w:val="center"/>
    </w:pPr>
    <w:rPr>
      <w:rFonts w:ascii="Tahoma" w:hAnsi="Tahoma"/>
      <w:sz w:val="17"/>
    </w:rPr>
  </w:style>
  <w:style w:type="paragraph" w:customStyle="1" w:styleId="Voettekst-i">
    <w:name w:val="Voettekst-i"/>
    <w:basedOn w:val="Voettekst"/>
    <w:pPr>
      <w:spacing w:before="60" w:after="60"/>
    </w:pPr>
    <w:rPr>
      <w:i/>
      <w:iCs/>
    </w:rPr>
  </w:style>
  <w:style w:type="paragraph" w:styleId="Inhopg1">
    <w:name w:val="toc 1"/>
    <w:basedOn w:val="Standaard"/>
    <w:next w:val="Standaard"/>
    <w:autoRedefine/>
    <w:uiPriority w:val="39"/>
    <w:pPr>
      <w:spacing w:before="120" w:after="120"/>
    </w:pPr>
    <w:rPr>
      <w:b/>
      <w:bCs/>
      <w:caps/>
      <w:szCs w:val="24"/>
    </w:rPr>
  </w:style>
  <w:style w:type="paragraph" w:styleId="Inhopg2">
    <w:name w:val="toc 2"/>
    <w:basedOn w:val="Inhopg1"/>
    <w:next w:val="Standaard"/>
    <w:autoRedefine/>
    <w:uiPriority w:val="39"/>
    <w:pPr>
      <w:tabs>
        <w:tab w:val="left" w:pos="709"/>
        <w:tab w:val="right" w:leader="dot" w:pos="9060"/>
      </w:tabs>
      <w:spacing w:before="0" w:after="0"/>
      <w:ind w:left="198"/>
    </w:pPr>
    <w:rPr>
      <w:b w:val="0"/>
      <w:bCs w:val="0"/>
      <w:caps w:val="0"/>
      <w:smallCaps/>
      <w:noProof/>
      <w:szCs w:val="20"/>
    </w:rPr>
  </w:style>
  <w:style w:type="character" w:styleId="GevolgdeHyperlink">
    <w:name w:val="FollowedHyperlink"/>
    <w:rPr>
      <w:color w:val="800080"/>
      <w:u w:val="single"/>
    </w:rPr>
  </w:style>
  <w:style w:type="character" w:styleId="Hyperlink">
    <w:name w:val="Hyperlink"/>
    <w:uiPriority w:val="99"/>
    <w:rPr>
      <w:color w:val="0000FF"/>
      <w:u w:val="single"/>
    </w:rPr>
  </w:style>
  <w:style w:type="paragraph" w:customStyle="1" w:styleId="Kop1A">
    <w:name w:val="Kop 1A"/>
    <w:basedOn w:val="Kop1"/>
    <w:next w:val="Plattetekst"/>
    <w:pPr>
      <w:numPr>
        <w:numId w:val="0"/>
      </w:numPr>
      <w:outlineLvl w:val="9"/>
    </w:pPr>
  </w:style>
  <w:style w:type="paragraph" w:customStyle="1" w:styleId="Kop2A">
    <w:name w:val="Kop 2A"/>
    <w:basedOn w:val="Kop2"/>
    <w:next w:val="Plattetekst"/>
    <w:pPr>
      <w:numPr>
        <w:ilvl w:val="0"/>
        <w:numId w:val="0"/>
      </w:numPr>
      <w:outlineLvl w:val="9"/>
    </w:pPr>
  </w:style>
  <w:style w:type="paragraph" w:styleId="Inhopg3">
    <w:name w:val="toc 3"/>
    <w:basedOn w:val="Standaard"/>
    <w:next w:val="Standaard"/>
    <w:autoRedefine/>
    <w:semiHidden/>
    <w:pPr>
      <w:ind w:left="400"/>
    </w:pPr>
    <w:rPr>
      <w:rFonts w:ascii="Times New Roman" w:hAnsi="Times New Roman"/>
      <w:i/>
      <w:iCs/>
      <w:szCs w:val="24"/>
    </w:rPr>
  </w:style>
  <w:style w:type="paragraph" w:customStyle="1" w:styleId="Tabelkop">
    <w:name w:val="Tabelkop"/>
    <w:basedOn w:val="Standaard"/>
    <w:rPr>
      <w:b/>
      <w:bCs/>
    </w:rPr>
  </w:style>
  <w:style w:type="paragraph" w:styleId="Ballontekst">
    <w:name w:val="Balloon Text"/>
    <w:basedOn w:val="Standaard"/>
    <w:semiHidden/>
    <w:rsid w:val="00C67D4E"/>
    <w:rPr>
      <w:rFonts w:cs="Tahoma"/>
      <w:sz w:val="16"/>
      <w:szCs w:val="16"/>
    </w:rPr>
  </w:style>
  <w:style w:type="paragraph" w:styleId="Documentstructuur">
    <w:name w:val="Document Map"/>
    <w:basedOn w:val="Standaard"/>
    <w:semiHidden/>
    <w:rsid w:val="0082747A"/>
    <w:pPr>
      <w:shd w:val="clear" w:color="auto" w:fill="000080"/>
    </w:pPr>
    <w:rPr>
      <w:rFonts w:cs="Tahoma"/>
    </w:rPr>
  </w:style>
  <w:style w:type="paragraph" w:styleId="Lijstalinea">
    <w:name w:val="List Paragraph"/>
    <w:basedOn w:val="Standaard"/>
    <w:uiPriority w:val="34"/>
    <w:qFormat/>
    <w:rsid w:val="00775256"/>
    <w:pPr>
      <w:spacing w:line="260" w:lineRule="exact"/>
      <w:ind w:left="720"/>
      <w:contextualSpacing/>
    </w:pPr>
    <w:rPr>
      <w:rFonts w:ascii="Fontys Joanna" w:hAnsi="Fontys Joanna"/>
      <w:szCs w:val="24"/>
      <w:lang w:val="en-US" w:eastAsia="en-US"/>
    </w:rPr>
  </w:style>
  <w:style w:type="character" w:customStyle="1" w:styleId="TekstopmerkingChar">
    <w:name w:val="Tekst opmerking Char"/>
    <w:link w:val="Tekstopmerking"/>
    <w:uiPriority w:val="99"/>
    <w:semiHidden/>
    <w:locked/>
    <w:rsid w:val="0039368F"/>
    <w:rPr>
      <w:rFonts w:ascii="Tahoma" w:hAnsi="Tahoma"/>
      <w:i/>
      <w:lang w:eastAsia="nl-NL"/>
    </w:rPr>
  </w:style>
  <w:style w:type="paragraph" w:styleId="Bijschrift">
    <w:name w:val="caption"/>
    <w:basedOn w:val="Standaard"/>
    <w:next w:val="Standaard"/>
    <w:unhideWhenUsed/>
    <w:qFormat/>
    <w:rsid w:val="0039368F"/>
    <w:rPr>
      <w:b/>
      <w:bCs/>
    </w:rPr>
  </w:style>
  <w:style w:type="paragraph" w:styleId="Revisie">
    <w:name w:val="Revision"/>
    <w:hidden/>
    <w:uiPriority w:val="99"/>
    <w:semiHidden/>
    <w:rsid w:val="00FF7B45"/>
    <w:rPr>
      <w:rFonts w:ascii="Tahoma" w:hAnsi="Tahoma"/>
    </w:rPr>
  </w:style>
  <w:style w:type="paragraph" w:customStyle="1" w:styleId="Unnumberedheader">
    <w:name w:val="Unnumbered header"/>
    <w:basedOn w:val="Kop1"/>
    <w:link w:val="UnnumberedheaderChar"/>
    <w:qFormat/>
    <w:rsid w:val="004B79B1"/>
    <w:pPr>
      <w:keepLines/>
      <w:pageBreakBefore w:val="0"/>
      <w:numPr>
        <w:numId w:val="0"/>
      </w:numPr>
      <w:spacing w:before="480" w:after="0" w:line="276" w:lineRule="auto"/>
    </w:pPr>
    <w:rPr>
      <w:rFonts w:ascii="Calibri Light" w:eastAsia="SimSun" w:hAnsi="Calibri Light" w:cs="Times New Roman"/>
      <w:color w:val="365F91"/>
      <w:kern w:val="0"/>
      <w:szCs w:val="28"/>
      <w:lang w:eastAsia="en-US"/>
    </w:rPr>
  </w:style>
  <w:style w:type="table" w:styleId="Lijsttabel3-Accent1">
    <w:name w:val="List Table 3 Accent 1"/>
    <w:basedOn w:val="Standaardtabel"/>
    <w:uiPriority w:val="48"/>
    <w:rsid w:val="004B79B1"/>
    <w:rPr>
      <w:rFonts w:ascii="Calibri" w:eastAsia="SimSun" w:hAnsi="Calibri" w:cs="Arial"/>
      <w:sz w:val="22"/>
      <w:szCs w:val="22"/>
      <w:lang w:eastAsia="en-US"/>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character" w:customStyle="1" w:styleId="UnnumberedheaderChar">
    <w:name w:val="Unnumbered header Char"/>
    <w:link w:val="Unnumberedheader"/>
    <w:rsid w:val="004B79B1"/>
    <w:rPr>
      <w:rFonts w:ascii="Calibri Light" w:eastAsia="SimSun" w:hAnsi="Calibri Light"/>
      <w:b/>
      <w:bCs/>
      <w:color w:val="365F91"/>
      <w:sz w:val="28"/>
      <w:szCs w:val="28"/>
      <w:lang w:eastAsia="en-US"/>
    </w:rPr>
  </w:style>
  <w:style w:type="paragraph" w:customStyle="1" w:styleId="paragraph">
    <w:name w:val="paragraph"/>
    <w:basedOn w:val="Standaard"/>
    <w:rsid w:val="00822EB1"/>
    <w:pPr>
      <w:spacing w:before="100" w:beforeAutospacing="1" w:after="100" w:afterAutospacing="1"/>
    </w:pPr>
    <w:rPr>
      <w:rFonts w:ascii="Times New Roman" w:hAnsi="Times New Roman"/>
      <w:sz w:val="24"/>
      <w:szCs w:val="24"/>
    </w:rPr>
  </w:style>
  <w:style w:type="character" w:customStyle="1" w:styleId="normaltextrun">
    <w:name w:val="normaltextrun"/>
    <w:basedOn w:val="Standaardalinea-lettertype"/>
    <w:rsid w:val="00822EB1"/>
  </w:style>
  <w:style w:type="character" w:customStyle="1" w:styleId="eop">
    <w:name w:val="eop"/>
    <w:basedOn w:val="Standaardalinea-lettertype"/>
    <w:rsid w:val="00822EB1"/>
  </w:style>
  <w:style w:type="character" w:customStyle="1" w:styleId="contextualspellingandgrammarerror">
    <w:name w:val="contextualspellingandgrammarerror"/>
    <w:basedOn w:val="Standaardalinea-lettertype"/>
    <w:rsid w:val="00822EB1"/>
  </w:style>
  <w:style w:type="character" w:customStyle="1" w:styleId="spellingerror">
    <w:name w:val="spellingerror"/>
    <w:basedOn w:val="Standaardalinea-lettertype"/>
    <w:rsid w:val="00D943EE"/>
  </w:style>
  <w:style w:type="paragraph" w:styleId="Kopvaninhoudsopgave">
    <w:name w:val="TOC Heading"/>
    <w:basedOn w:val="Kop1"/>
    <w:next w:val="Standaard"/>
    <w:uiPriority w:val="39"/>
    <w:unhideWhenUsed/>
    <w:qFormat/>
    <w:rsid w:val="000C6AA8"/>
    <w:pPr>
      <w:keepLines/>
      <w:pageBreakBefore w:val="0"/>
      <w:numPr>
        <w:numId w:val="0"/>
      </w:numPr>
      <w:spacing w:before="240" w:after="0" w:line="259" w:lineRule="auto"/>
      <w:outlineLvl w:val="9"/>
    </w:pPr>
    <w:rPr>
      <w:rFonts w:ascii="Calibri Light" w:hAnsi="Calibri Light" w:cs="Times New Roman"/>
      <w:b w:val="0"/>
      <w:bCs w:val="0"/>
      <w:color w:val="2F5496"/>
      <w:kern w:val="0"/>
      <w:sz w:val="32"/>
    </w:rPr>
  </w:style>
  <w:style w:type="character" w:styleId="Onopgelostemelding">
    <w:name w:val="Unresolved Mention"/>
    <w:uiPriority w:val="99"/>
    <w:semiHidden/>
    <w:unhideWhenUsed/>
    <w:rsid w:val="005C10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961659">
      <w:bodyDiv w:val="1"/>
      <w:marLeft w:val="0"/>
      <w:marRight w:val="0"/>
      <w:marTop w:val="0"/>
      <w:marBottom w:val="0"/>
      <w:divBdr>
        <w:top w:val="none" w:sz="0" w:space="0" w:color="auto"/>
        <w:left w:val="none" w:sz="0" w:space="0" w:color="auto"/>
        <w:bottom w:val="none" w:sz="0" w:space="0" w:color="auto"/>
        <w:right w:val="none" w:sz="0" w:space="0" w:color="auto"/>
      </w:divBdr>
    </w:div>
    <w:div w:id="1050425960">
      <w:bodyDiv w:val="1"/>
      <w:marLeft w:val="0"/>
      <w:marRight w:val="0"/>
      <w:marTop w:val="0"/>
      <w:marBottom w:val="0"/>
      <w:divBdr>
        <w:top w:val="none" w:sz="0" w:space="0" w:color="auto"/>
        <w:left w:val="none" w:sz="0" w:space="0" w:color="auto"/>
        <w:bottom w:val="none" w:sz="0" w:space="0" w:color="auto"/>
        <w:right w:val="none" w:sz="0" w:space="0" w:color="auto"/>
      </w:divBdr>
    </w:div>
    <w:div w:id="1843691519">
      <w:bodyDiv w:val="1"/>
      <w:marLeft w:val="0"/>
      <w:marRight w:val="0"/>
      <w:marTop w:val="0"/>
      <w:marBottom w:val="0"/>
      <w:divBdr>
        <w:top w:val="none" w:sz="0" w:space="0" w:color="auto"/>
        <w:left w:val="none" w:sz="0" w:space="0" w:color="auto"/>
        <w:bottom w:val="none" w:sz="0" w:space="0" w:color="auto"/>
        <w:right w:val="none" w:sz="0" w:space="0" w:color="auto"/>
      </w:divBdr>
    </w:div>
    <w:div w:id="1942832646">
      <w:bodyDiv w:val="1"/>
      <w:marLeft w:val="0"/>
      <w:marRight w:val="0"/>
      <w:marTop w:val="0"/>
      <w:marBottom w:val="0"/>
      <w:divBdr>
        <w:top w:val="none" w:sz="0" w:space="0" w:color="auto"/>
        <w:left w:val="none" w:sz="0" w:space="0" w:color="auto"/>
        <w:bottom w:val="none" w:sz="0" w:space="0" w:color="auto"/>
        <w:right w:val="none" w:sz="0" w:space="0" w:color="auto"/>
      </w:divBdr>
      <w:divsChild>
        <w:div w:id="375274102">
          <w:marLeft w:val="0"/>
          <w:marRight w:val="0"/>
          <w:marTop w:val="0"/>
          <w:marBottom w:val="0"/>
          <w:divBdr>
            <w:top w:val="none" w:sz="0" w:space="0" w:color="auto"/>
            <w:left w:val="none" w:sz="0" w:space="0" w:color="auto"/>
            <w:bottom w:val="none" w:sz="0" w:space="0" w:color="auto"/>
            <w:right w:val="none" w:sz="0" w:space="0" w:color="auto"/>
          </w:divBdr>
        </w:div>
        <w:div w:id="770249420">
          <w:marLeft w:val="0"/>
          <w:marRight w:val="0"/>
          <w:marTop w:val="0"/>
          <w:marBottom w:val="0"/>
          <w:divBdr>
            <w:top w:val="none" w:sz="0" w:space="0" w:color="auto"/>
            <w:left w:val="none" w:sz="0" w:space="0" w:color="auto"/>
            <w:bottom w:val="none" w:sz="0" w:space="0" w:color="auto"/>
            <w:right w:val="none" w:sz="0" w:space="0" w:color="auto"/>
          </w:divBdr>
        </w:div>
        <w:div w:id="1069768036">
          <w:marLeft w:val="0"/>
          <w:marRight w:val="0"/>
          <w:marTop w:val="0"/>
          <w:marBottom w:val="0"/>
          <w:divBdr>
            <w:top w:val="none" w:sz="0" w:space="0" w:color="auto"/>
            <w:left w:val="none" w:sz="0" w:space="0" w:color="auto"/>
            <w:bottom w:val="none" w:sz="0" w:space="0" w:color="auto"/>
            <w:right w:val="none" w:sz="0" w:space="0" w:color="auto"/>
          </w:divBdr>
        </w:div>
        <w:div w:id="1554658653">
          <w:marLeft w:val="0"/>
          <w:marRight w:val="0"/>
          <w:marTop w:val="0"/>
          <w:marBottom w:val="0"/>
          <w:divBdr>
            <w:top w:val="none" w:sz="0" w:space="0" w:color="auto"/>
            <w:left w:val="none" w:sz="0" w:space="0" w:color="auto"/>
            <w:bottom w:val="none" w:sz="0" w:space="0" w:color="auto"/>
            <w:right w:val="none" w:sz="0" w:space="0" w:color="auto"/>
          </w:divBdr>
        </w:div>
        <w:div w:id="1756366305">
          <w:marLeft w:val="0"/>
          <w:marRight w:val="0"/>
          <w:marTop w:val="0"/>
          <w:marBottom w:val="0"/>
          <w:divBdr>
            <w:top w:val="none" w:sz="0" w:space="0" w:color="auto"/>
            <w:left w:val="none" w:sz="0" w:space="0" w:color="auto"/>
            <w:bottom w:val="none" w:sz="0" w:space="0" w:color="auto"/>
            <w:right w:val="none" w:sz="0" w:space="0" w:color="auto"/>
          </w:divBdr>
        </w:div>
        <w:div w:id="1932472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scirp.org/journal/paperinformation.aspx?paperid=7410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optimonk.com/best-ways-to-get-customer-feedback/"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qualaroo.com/blog/how-to-ask-for-feedback-without-annoying-your-customer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rjan\My%20Documents\VBP%20opdrachten\KEY.01\T02%20basistemplate%20PRINCE2%20product%20KeyResult%20multi%20v1.do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2972F4EC34BFC441B0E8DDC6AFC23EF3" ma:contentTypeVersion="2" ma:contentTypeDescription="Een nieuw document maken." ma:contentTypeScope="" ma:versionID="b175e0b479a9850a3c595f71a46d1901">
  <xsd:schema xmlns:xsd="http://www.w3.org/2001/XMLSchema" xmlns:xs="http://www.w3.org/2001/XMLSchema" xmlns:p="http://schemas.microsoft.com/office/2006/metadata/properties" xmlns:ns2="f1c9b936-1ad8-4163-bb6b-9380966d4549" targetNamespace="http://schemas.microsoft.com/office/2006/metadata/properties" ma:root="true" ma:fieldsID="7ca02d96fb412e5ed6ed9fedfb5032b6" ns2:_="">
    <xsd:import namespace="f1c9b936-1ad8-4163-bb6b-9380966d454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9b936-1ad8-4163-bb6b-9380966d45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1BFD44-ED1E-4FB2-A3A3-2D7118A71CB5}">
  <ds:schemaRefs>
    <ds:schemaRef ds:uri="http://schemas.openxmlformats.org/officeDocument/2006/bibliography"/>
  </ds:schemaRefs>
</ds:datastoreItem>
</file>

<file path=customXml/itemProps2.xml><?xml version="1.0" encoding="utf-8"?>
<ds:datastoreItem xmlns:ds="http://schemas.openxmlformats.org/officeDocument/2006/customXml" ds:itemID="{67B3428A-BAFC-44FA-AC64-0E549C872E74}">
  <ds:schemaRefs>
    <ds:schemaRef ds:uri="http://schemas.microsoft.com/sharepoint/v3/contenttype/forms"/>
  </ds:schemaRefs>
</ds:datastoreItem>
</file>

<file path=customXml/itemProps3.xml><?xml version="1.0" encoding="utf-8"?>
<ds:datastoreItem xmlns:ds="http://schemas.openxmlformats.org/officeDocument/2006/customXml" ds:itemID="{953CAA6D-BCAE-400E-8540-6B50025E04B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CC7F37A-C1D9-4A54-8780-053B4A403F03}">
  <ds:schemaRefs>
    <ds:schemaRef ds:uri="http://schemas.microsoft.com/office/2006/metadata/longProperties"/>
  </ds:schemaRefs>
</ds:datastoreItem>
</file>

<file path=customXml/itemProps5.xml><?xml version="1.0" encoding="utf-8"?>
<ds:datastoreItem xmlns:ds="http://schemas.openxmlformats.org/officeDocument/2006/customXml" ds:itemID="{121840EB-869C-4CB4-A022-5EBE29542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9b936-1ad8-4163-bb6b-9380966d45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T02 basistemplate PRINCE2 product KeyResult multi v1</Template>
  <TotalTime>28492</TotalTime>
  <Pages>15</Pages>
  <Words>2096</Words>
  <Characters>11533</Characters>
  <Application>Microsoft Office Word</Application>
  <DocSecurity>0</DocSecurity>
  <Lines>96</Lines>
  <Paragraphs>27</Paragraphs>
  <ScaleCrop>false</ScaleCrop>
  <HeadingPairs>
    <vt:vector size="6" baseType="variant">
      <vt:variant>
        <vt:lpstr>Title</vt:lpstr>
      </vt:variant>
      <vt:variant>
        <vt:i4>1</vt:i4>
      </vt:variant>
      <vt:variant>
        <vt:lpstr>Headings</vt:lpstr>
      </vt:variant>
      <vt:variant>
        <vt:i4>23</vt:i4>
      </vt:variant>
      <vt:variant>
        <vt:lpstr>Titel</vt:lpstr>
      </vt:variant>
      <vt:variant>
        <vt:i4>1</vt:i4>
      </vt:variant>
    </vt:vector>
  </HeadingPairs>
  <TitlesOfParts>
    <vt:vector size="25" baseType="lpstr">
      <vt:lpstr>PID Template S2-S3 ICT &amp; Business</vt:lpstr>
      <vt:lpstr>Inleiding</vt:lpstr>
      <vt:lpstr>Achtergrond</vt:lpstr>
      <vt:lpstr>Projectdefinitie</vt:lpstr>
      <vt:lpstr>    Probleemstelling</vt:lpstr>
      <vt:lpstr>    Projectdoelstellingen</vt:lpstr>
      <vt:lpstr>    Projectomgeving</vt:lpstr>
      <vt:lpstr>    Projectaanpak</vt:lpstr>
      <vt:lpstr>    Scope &amp; Uitsluitingen</vt:lpstr>
      <vt:lpstr>    Uitgangspunten &amp; Randvoorwaarden</vt:lpstr>
      <vt:lpstr>    Uitgangspunten</vt:lpstr>
      <vt:lpstr>    Randvoorwaarden</vt:lpstr>
      <vt:lpstr>    Beschikbare middelen</vt:lpstr>
      <vt:lpstr>    Afhankelijkheden</vt:lpstr>
      <vt:lpstr>Projectorganisatiestructuur</vt:lpstr>
      <vt:lpstr>    Opdrachtgever</vt:lpstr>
      <vt:lpstr>    Projectleider</vt:lpstr>
      <vt:lpstr>    Projectlid </vt:lpstr>
      <vt:lpstr>Producten</vt:lpstr>
      <vt:lpstr>    Productdecompositiestructuur</vt:lpstr>
      <vt:lpstr>    </vt:lpstr>
      <vt:lpstr>    Productstroomschema</vt:lpstr>
      <vt:lpstr>    Productbeschrijvingen</vt:lpstr>
      <vt:lpstr>Planning</vt:lpstr>
      <vt:lpstr>Project Initiation Document</vt:lpstr>
    </vt:vector>
  </TitlesOfParts>
  <Company>Fontys Hogescholen</Company>
  <LinksUpToDate>false</LinksUpToDate>
  <CharactersWithSpaces>13602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PID Template S2-S3 ICT &amp; Business</dc:title>
  <dc:subject>Project Management</dc:subject>
  <dc:creator>ICT &amp; Business</dc:creator>
  <cp:keywords>PID, PTB2, PTB3, proftaak, project</cp:keywords>
  <dc:description>PID Template voor S2-S3 (vanaf S4 geldt een andere template!)</dc:description>
  <cp:lastModifiedBy>Jitske Bots</cp:lastModifiedBy>
  <cp:revision>230</cp:revision>
  <cp:lastPrinted>2013-11-25T07:49:00Z</cp:lastPrinted>
  <dcterms:created xsi:type="dcterms:W3CDTF">2022-03-14T10:43:00Z</dcterms:created>
  <dcterms:modified xsi:type="dcterms:W3CDTF">2022-04-11T12:53:00Z</dcterms:modified>
  <cp:category>Template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&lt;Projectnaam&gt;</vt:lpwstr>
  </property>
  <property fmtid="{D5CDD505-2E9C-101B-9397-08002B2CF9AE}" pid="3" name="Datum voltooid">
    <vt:lpwstr>&lt;Datum voltooid&gt;</vt:lpwstr>
  </property>
  <property fmtid="{D5CDD505-2E9C-101B-9397-08002B2CF9AE}" pid="4" name="Projectfase">
    <vt:lpwstr>Initiatiefase</vt:lpwstr>
  </property>
  <property fmtid="{D5CDD505-2E9C-101B-9397-08002B2CF9AE}" pid="5" name="Projectcode">
    <vt:lpwstr>&lt;Projectcode&gt;</vt:lpwstr>
  </property>
  <property fmtid="{D5CDD505-2E9C-101B-9397-08002B2CF9AE}" pid="6" name="Status">
    <vt:lpwstr>&lt;Status&gt;</vt:lpwstr>
  </property>
  <property fmtid="{D5CDD505-2E9C-101B-9397-08002B2CF9AE}" pid="7" name="Versie">
    <vt:lpwstr>&lt;Versie&gt;</vt:lpwstr>
  </property>
  <property fmtid="{D5CDD505-2E9C-101B-9397-08002B2CF9AE}" pid="8" name="Documentnummer">
    <vt:lpwstr>&lt;Document ID&gt;</vt:lpwstr>
  </property>
  <property fmtid="{D5CDD505-2E9C-101B-9397-08002B2CF9AE}" pid="9" name="Nieuwe documenten">
    <vt:lpwstr>2010-09-10T00:00:00Z</vt:lpwstr>
  </property>
  <property fmtid="{D5CDD505-2E9C-101B-9397-08002B2CF9AE}" pid="10" name="Studieroute">
    <vt:lpwstr>;#ICT &amp; Business;#ICT &amp; Media Design;#ICT &amp; Software;#ICT &amp; Technology;#</vt:lpwstr>
  </property>
  <property fmtid="{D5CDD505-2E9C-101B-9397-08002B2CF9AE}" pid="11" name="ContentType">
    <vt:lpwstr>Document</vt:lpwstr>
  </property>
  <property fmtid="{D5CDD505-2E9C-101B-9397-08002B2CF9AE}" pid="12" name="Blok">
    <vt:lpwstr>;#Blok 3;#</vt:lpwstr>
  </property>
  <property fmtid="{D5CDD505-2E9C-101B-9397-08002B2CF9AE}" pid="13" name="Categorie">
    <vt:lpwstr>Algemeen</vt:lpwstr>
  </property>
  <property fmtid="{D5CDD505-2E9C-101B-9397-08002B2CF9AE}" pid="14" name="aangemaakt">
    <vt:lpwstr>2013-08-25T00:00:00Z</vt:lpwstr>
  </property>
  <property fmtid="{D5CDD505-2E9C-101B-9397-08002B2CF9AE}" pid="15" name="Vak">
    <vt:lpwstr>Cursus</vt:lpwstr>
  </property>
  <property fmtid="{D5CDD505-2E9C-101B-9397-08002B2CF9AE}" pid="16" name="Profiel">
    <vt:lpwstr>;#B-profiel;#</vt:lpwstr>
  </property>
</Properties>
</file>